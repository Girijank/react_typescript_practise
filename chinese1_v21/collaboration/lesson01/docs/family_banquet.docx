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F95B" w14:textId="77777777" w:rsidR="00F445D3" w:rsidRDefault="00F445D3" w:rsidP="00F445D3">
      <w:bookmarkStart w:id="0" w:name="_Hlk72397553"/>
    </w:p>
    <w:p w14:paraId="7BDFE733" w14:textId="188548BA" w:rsidR="005220E7" w:rsidRDefault="005220E7" w:rsidP="005220E7">
      <w:pPr>
        <w:pStyle w:val="Heading2"/>
      </w:pPr>
      <w:r w:rsidRPr="00793D17">
        <w:t>“</w:t>
      </w:r>
      <w:r w:rsidR="00226CB7">
        <w:t>Family Banquet Story</w:t>
      </w:r>
      <w:r w:rsidRPr="00793D17">
        <w:t xml:space="preserve">” </w:t>
      </w:r>
      <w:r w:rsidR="00226CB7">
        <w:t>C</w:t>
      </w:r>
      <w:r w:rsidR="00570ED3">
        <w:t>o</w:t>
      </w:r>
      <w:r w:rsidR="00226CB7">
        <w:t>llaboration</w:t>
      </w:r>
    </w:p>
    <w:p w14:paraId="3C716BDC" w14:textId="1413149C" w:rsidR="009D3E38" w:rsidRPr="006C37B9" w:rsidRDefault="005220E7" w:rsidP="005220E7">
      <w:r w:rsidRPr="006C37B9">
        <w:t xml:space="preserve">To complete this collaboration, you and your partner will work together to create an original </w:t>
      </w:r>
      <w:r w:rsidR="00226CB7">
        <w:t>s</w:t>
      </w:r>
      <w:r w:rsidRPr="006C37B9">
        <w:t>tory</w:t>
      </w:r>
      <w:r w:rsidR="009D3E38" w:rsidRPr="006C37B9">
        <w:t xml:space="preserve"> based on </w:t>
      </w:r>
      <w:r w:rsidR="00570ED3">
        <w:t>a real or fictional family banquet.</w:t>
      </w:r>
    </w:p>
    <w:p w14:paraId="288C4CB4" w14:textId="77777777" w:rsidR="00C2299A" w:rsidRPr="006C37B9" w:rsidRDefault="00C2299A" w:rsidP="00A95432">
      <w:pPr>
        <w:pStyle w:val="ListParagraph"/>
        <w:numPr>
          <w:ilvl w:val="0"/>
          <w:numId w:val="5"/>
        </w:numPr>
        <w:spacing w:after="0" w:line="240" w:lineRule="auto"/>
        <w:sectPr w:rsidR="00C2299A" w:rsidRPr="006C37B9" w:rsidSect="00902D71"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B57727" w14:textId="08245845" w:rsidR="005220E7" w:rsidRPr="006C37B9" w:rsidRDefault="005220E7" w:rsidP="005220E7">
      <w:r w:rsidRPr="006C37B9">
        <w:t>Here are the steps you’ll need to follow:</w:t>
      </w:r>
    </w:p>
    <w:p w14:paraId="3AC787BD" w14:textId="4594C60F" w:rsidR="00673D83" w:rsidRDefault="005220E7" w:rsidP="00673D83">
      <w:pPr>
        <w:ind w:left="720"/>
      </w:pPr>
      <w:r w:rsidRPr="006C37B9">
        <w:rPr>
          <w:b/>
          <w:bCs/>
        </w:rPr>
        <w:t>Step 1:</w:t>
      </w:r>
      <w:r w:rsidRPr="006C37B9">
        <w:t xml:space="preserve"> </w:t>
      </w:r>
      <w:r w:rsidR="00B93BAF" w:rsidRPr="006C37B9">
        <w:t xml:space="preserve">With your partner, </w:t>
      </w:r>
      <w:r w:rsidR="00570ED3">
        <w:t>plot a story about a real or fictional family banquet</w:t>
      </w:r>
      <w:r w:rsidR="00A45AFE">
        <w:t xml:space="preserve"> and decide which part of the story you and your partner will narrate: 1) describing the banquet or 2) describing the family members attending the banquet. </w:t>
      </w:r>
    </w:p>
    <w:p w14:paraId="0D24D720" w14:textId="7CA0201B" w:rsidR="005030C6" w:rsidRPr="006C37B9" w:rsidRDefault="006A5A2A" w:rsidP="00673D83">
      <w:pPr>
        <w:ind w:left="720"/>
      </w:pPr>
      <w:r w:rsidRPr="006C37B9">
        <w:rPr>
          <w:b/>
          <w:bCs/>
        </w:rPr>
        <w:t>Step 2:</w:t>
      </w:r>
      <w:r w:rsidRPr="006C37B9">
        <w:t xml:space="preserve"> </w:t>
      </w:r>
      <w:r w:rsidR="00570ED3">
        <w:t>Record</w:t>
      </w:r>
      <w:r w:rsidRPr="006C37B9">
        <w:t xml:space="preserve"> your </w:t>
      </w:r>
      <w:r w:rsidR="00A45AFE">
        <w:t>part</w:t>
      </w:r>
      <w:r w:rsidRPr="006C37B9">
        <w:t xml:space="preserve"> of the story. Then, </w:t>
      </w:r>
      <w:r w:rsidR="005030C6" w:rsidRPr="006C37B9">
        <w:t>ask your partner tw</w:t>
      </w:r>
      <w:r w:rsidR="00F46C1A" w:rsidRPr="006C37B9">
        <w:t xml:space="preserve">o </w:t>
      </w:r>
      <w:r w:rsidR="005030C6" w:rsidRPr="006C37B9">
        <w:t>of the following questions</w:t>
      </w:r>
      <w:r w:rsidR="00A45AFE">
        <w:t xml:space="preserve"> </w:t>
      </w:r>
      <w:r w:rsidR="00A45AFE" w:rsidRPr="00624BAC">
        <w:rPr>
          <w:b/>
          <w:bCs/>
        </w:rPr>
        <w:t>in English</w:t>
      </w:r>
      <w:r w:rsidR="005030C6" w:rsidRPr="006C37B9">
        <w:t>:</w:t>
      </w:r>
    </w:p>
    <w:p w14:paraId="227BAF88" w14:textId="5C8E433D" w:rsidR="005030C6" w:rsidRPr="006C37B9" w:rsidRDefault="005030C6" w:rsidP="00A95432">
      <w:pPr>
        <w:pStyle w:val="ListParagraph"/>
        <w:numPr>
          <w:ilvl w:val="0"/>
          <w:numId w:val="6"/>
        </w:numPr>
      </w:pPr>
      <w:r w:rsidRPr="006C37B9">
        <w:t xml:space="preserve">Which </w:t>
      </w:r>
      <w:r w:rsidR="00A45AFE">
        <w:t>part of the story</w:t>
      </w:r>
      <w:r w:rsidRPr="006C37B9">
        <w:t xml:space="preserve"> did you do?</w:t>
      </w:r>
    </w:p>
    <w:p w14:paraId="7E09AE66" w14:textId="6C5600A0" w:rsidR="005030C6" w:rsidRPr="006C37B9" w:rsidRDefault="005030C6" w:rsidP="00A95432">
      <w:pPr>
        <w:pStyle w:val="ListParagraph"/>
        <w:numPr>
          <w:ilvl w:val="0"/>
          <w:numId w:val="6"/>
        </w:numPr>
      </w:pPr>
      <w:r w:rsidRPr="006C37B9">
        <w:t xml:space="preserve">Which </w:t>
      </w:r>
      <w:r w:rsidR="00A45AFE">
        <w:t>part</w:t>
      </w:r>
      <w:r w:rsidRPr="006C37B9">
        <w:t xml:space="preserve"> was the hardest?</w:t>
      </w:r>
    </w:p>
    <w:p w14:paraId="54746F85" w14:textId="777EFCCC" w:rsidR="005030C6" w:rsidRPr="006C37B9" w:rsidRDefault="005030C6" w:rsidP="00A95432">
      <w:pPr>
        <w:pStyle w:val="ListParagraph"/>
        <w:numPr>
          <w:ilvl w:val="0"/>
          <w:numId w:val="6"/>
        </w:numPr>
      </w:pPr>
      <w:r w:rsidRPr="006C37B9">
        <w:t xml:space="preserve">What did you like </w:t>
      </w:r>
      <w:r w:rsidR="009C7140">
        <w:t>the most</w:t>
      </w:r>
      <w:r w:rsidR="009C7140" w:rsidRPr="006C37B9">
        <w:t xml:space="preserve"> </w:t>
      </w:r>
      <w:r w:rsidRPr="006C37B9">
        <w:t>about this assignment?</w:t>
      </w:r>
    </w:p>
    <w:p w14:paraId="752FAF58" w14:textId="11E733E3" w:rsidR="005030C6" w:rsidRPr="006C37B9" w:rsidRDefault="005030C6" w:rsidP="00A95432">
      <w:pPr>
        <w:pStyle w:val="ListParagraph"/>
        <w:numPr>
          <w:ilvl w:val="0"/>
          <w:numId w:val="6"/>
        </w:numPr>
      </w:pPr>
      <w:r w:rsidRPr="006C37B9">
        <w:t>What was your favorite part of the story?</w:t>
      </w:r>
    </w:p>
    <w:p w14:paraId="650AE2C9" w14:textId="7500506A" w:rsidR="00C2299A" w:rsidRDefault="00C2299A" w:rsidP="00A45AFE">
      <w:pPr>
        <w:ind w:left="720"/>
      </w:pPr>
      <w:r w:rsidRPr="006C37B9">
        <w:t xml:space="preserve">If doing your collaboration asynchronously, you will </w:t>
      </w:r>
      <w:r w:rsidR="00116AB3">
        <w:t>record your work for Step 1 and Step 2 separately</w:t>
      </w:r>
      <w:r w:rsidRPr="006C37B9">
        <w:t>. You will also need to view your partner’s recording.</w:t>
      </w:r>
    </w:p>
    <w:p w14:paraId="54A3C9A3" w14:textId="3B95C3BE" w:rsidR="005220E7" w:rsidRDefault="006A5A2A" w:rsidP="00C2299A">
      <w:pPr>
        <w:ind w:left="720"/>
      </w:pPr>
      <w:r>
        <w:rPr>
          <w:b/>
          <w:bCs/>
        </w:rPr>
        <w:t>Step 3:</w:t>
      </w:r>
      <w:r>
        <w:t xml:space="preserve"> </w:t>
      </w:r>
      <w:r w:rsidR="005220E7">
        <w:t xml:space="preserve">Once you’ve completed Steps </w:t>
      </w:r>
      <w:r w:rsidR="006E7C01">
        <w:t>1</w:t>
      </w:r>
      <w:r w:rsidR="00EB0D70">
        <w:t xml:space="preserve"> and </w:t>
      </w:r>
      <w:r w:rsidR="00994F3F">
        <w:t>2</w:t>
      </w:r>
      <w:r w:rsidR="005220E7">
        <w:t xml:space="preserve">, complete </w:t>
      </w:r>
      <w:r w:rsidR="005220E7" w:rsidRPr="00116AB3">
        <w:t>the “</w:t>
      </w:r>
      <w:r w:rsidR="00116AB3">
        <w:t>Family Banquet</w:t>
      </w:r>
      <w:r w:rsidR="00C442FC" w:rsidRPr="00116AB3">
        <w:t xml:space="preserve"> Story</w:t>
      </w:r>
      <w:r w:rsidR="005220E7" w:rsidRPr="00116AB3">
        <w:t>” Collaboration Reflection</w:t>
      </w:r>
      <w:r w:rsidR="00C149D0">
        <w:t xml:space="preserve"> in this document</w:t>
      </w:r>
      <w:r w:rsidR="005220E7" w:rsidRPr="00116AB3">
        <w:t xml:space="preserve">. Review the rubric </w:t>
      </w:r>
      <w:r w:rsidR="00C149D0">
        <w:t xml:space="preserve">on the lesson page </w:t>
      </w:r>
      <w:r w:rsidR="005220E7" w:rsidRPr="00116AB3">
        <w:t>to see how your work will be graded</w:t>
      </w:r>
      <w:r w:rsidR="005220E7">
        <w:t>.</w:t>
      </w:r>
    </w:p>
    <w:p w14:paraId="6AC0E735" w14:textId="21E9E66D" w:rsidR="0060270F" w:rsidRDefault="005220E7" w:rsidP="003C5F8B">
      <w:pPr>
        <w:ind w:left="720"/>
        <w:rPr>
          <w:b/>
          <w:bCs/>
        </w:rPr>
      </w:pPr>
      <w:r>
        <w:rPr>
          <w:b/>
          <w:bCs/>
        </w:rPr>
        <w:t xml:space="preserve">Step </w:t>
      </w:r>
      <w:r w:rsidR="00C2299A">
        <w:rPr>
          <w:b/>
          <w:bCs/>
        </w:rPr>
        <w:t>4</w:t>
      </w:r>
      <w:r>
        <w:rPr>
          <w:b/>
          <w:bCs/>
        </w:rPr>
        <w:t xml:space="preserve">: </w:t>
      </w:r>
      <w:r>
        <w:t>Submit your</w:t>
      </w:r>
      <w:r w:rsidR="00624BAC">
        <w:t xml:space="preserve"> video(s)/audio(s)</w:t>
      </w:r>
      <w:r w:rsidR="005030C6">
        <w:t>, along with your</w:t>
      </w:r>
      <w:r>
        <w:t xml:space="preserve"> </w:t>
      </w:r>
      <w:r w:rsidRPr="001207BC">
        <w:t>“</w:t>
      </w:r>
      <w:r w:rsidR="00116AB3">
        <w:t>Family Banquet</w:t>
      </w:r>
      <w:r w:rsidR="006E7C01">
        <w:t xml:space="preserve"> Story</w:t>
      </w:r>
      <w:r w:rsidRPr="001207BC">
        <w:t>” Collaboration Reflection</w:t>
      </w:r>
      <w:r w:rsidR="005030C6">
        <w:t>.</w:t>
      </w:r>
    </w:p>
    <w:p w14:paraId="45CF4114" w14:textId="5C7112FE" w:rsidR="006C012E" w:rsidRPr="00537590" w:rsidRDefault="00772DD9" w:rsidP="006C012E">
      <w:pPr>
        <w:pStyle w:val="Heading2"/>
        <w:rPr>
          <w:rFonts w:asciiTheme="majorHAnsi" w:hAnsiTheme="majorHAnsi" w:cstheme="majorHAnsi"/>
          <w:i/>
          <w:iCs/>
          <w:color w:val="0070C0"/>
          <w:kern w:val="32"/>
          <w:sz w:val="32"/>
          <w:szCs w:val="32"/>
        </w:rPr>
      </w:pPr>
      <w:bookmarkStart w:id="1" w:name="_Hlk43897840"/>
      <w:r>
        <w:rPr>
          <w:rFonts w:asciiTheme="majorHAnsi" w:hAnsiTheme="majorHAnsi" w:cstheme="majorHAnsi"/>
          <w:color w:val="0070C0"/>
          <w:kern w:val="32"/>
          <w:sz w:val="32"/>
          <w:szCs w:val="32"/>
        </w:rPr>
        <w:t>“</w:t>
      </w:r>
      <w:r w:rsidR="00116AB3">
        <w:rPr>
          <w:rFonts w:asciiTheme="majorHAnsi" w:hAnsiTheme="majorHAnsi" w:cstheme="majorHAnsi"/>
          <w:color w:val="0070C0"/>
          <w:kern w:val="32"/>
          <w:sz w:val="32"/>
          <w:szCs w:val="32"/>
        </w:rPr>
        <w:t>Family Banquet</w:t>
      </w:r>
      <w:r>
        <w:rPr>
          <w:rFonts w:asciiTheme="majorHAnsi" w:hAnsiTheme="majorHAnsi" w:cstheme="majorHAnsi"/>
          <w:color w:val="0070C0"/>
          <w:kern w:val="32"/>
          <w:sz w:val="32"/>
          <w:szCs w:val="32"/>
        </w:rPr>
        <w:t xml:space="preserve"> Story</w:t>
      </w:r>
      <w:r w:rsidR="006C012E"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>” Collaboration Reflection</w:t>
      </w:r>
    </w:p>
    <w:p w14:paraId="3B0083D1" w14:textId="77777777" w:rsidR="006C012E" w:rsidRPr="00537590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1: Getting Started</w:t>
      </w:r>
    </w:p>
    <w:p w14:paraId="3CFB5376" w14:textId="77777777" w:rsidR="006C37B9" w:rsidRPr="006C37B9" w:rsidRDefault="006C37B9" w:rsidP="006C37B9">
      <w:pPr>
        <w:rPr>
          <w:rFonts w:asciiTheme="minorHAnsi" w:hAnsiTheme="minorHAnsi" w:cstheme="minorHAnsi"/>
        </w:rPr>
      </w:pPr>
      <w:r w:rsidRPr="004B3327">
        <w:rPr>
          <w:rFonts w:asciiTheme="minorHAnsi" w:hAnsiTheme="minorHAnsi" w:cstheme="minorHAnsi"/>
        </w:rPr>
        <w:t>Find a partner to work with. Contact your instructor for assistance with finding a partner. Once you have found someone to work with, you and your partner will communicate back and forth to complete the collaboration task.</w:t>
      </w:r>
    </w:p>
    <w:p w14:paraId="79DDE910" w14:textId="61BA7E9C" w:rsidR="006C012E" w:rsidRPr="00537590" w:rsidRDefault="006C012E" w:rsidP="006C012E">
      <w:pPr>
        <w:pStyle w:val="ListParagraph"/>
        <w:ind w:left="0"/>
        <w:rPr>
          <w:rFonts w:asciiTheme="minorHAnsi" w:hAnsiTheme="minorHAnsi" w:cstheme="minorHAnsi"/>
        </w:rPr>
      </w:pPr>
      <w:r w:rsidRPr="006C37B9">
        <w:rPr>
          <w:rFonts w:asciiTheme="minorHAnsi" w:hAnsiTheme="minorHAnsi" w:cstheme="minorHAnsi"/>
        </w:rPr>
        <w:t>Be sure to meet all the requirements in the “</w:t>
      </w:r>
      <w:r w:rsidR="00116AB3">
        <w:rPr>
          <w:rFonts w:asciiTheme="minorHAnsi" w:hAnsiTheme="minorHAnsi" w:cstheme="minorHAnsi"/>
        </w:rPr>
        <w:t>Family Banquet</w:t>
      </w:r>
      <w:r w:rsidR="00772DD9" w:rsidRPr="006C37B9">
        <w:rPr>
          <w:rFonts w:asciiTheme="minorHAnsi" w:hAnsiTheme="minorHAnsi" w:cstheme="minorHAnsi"/>
        </w:rPr>
        <w:t xml:space="preserve"> Story</w:t>
      </w:r>
      <w:r w:rsidRPr="006C37B9">
        <w:rPr>
          <w:rFonts w:asciiTheme="minorHAnsi" w:hAnsiTheme="minorHAnsi" w:cstheme="minorHAnsi"/>
        </w:rPr>
        <w:t>” Collaboration Rubric.</w:t>
      </w:r>
    </w:p>
    <w:tbl>
      <w:tblPr>
        <w:tblStyle w:val="TableGridLight"/>
        <w:tblW w:w="4246" w:type="pct"/>
        <w:tblLayout w:type="fixed"/>
        <w:tblLook w:val="0000" w:firstRow="0" w:lastRow="0" w:firstColumn="0" w:lastColumn="0" w:noHBand="0" w:noVBand="0"/>
      </w:tblPr>
      <w:tblGrid>
        <w:gridCol w:w="3112"/>
        <w:gridCol w:w="2597"/>
        <w:gridCol w:w="3454"/>
      </w:tblGrid>
      <w:tr w:rsidR="006C012E" w:rsidRPr="00380A2A" w14:paraId="18F7470B" w14:textId="77777777" w:rsidTr="00E04288">
        <w:tc>
          <w:tcPr>
            <w:tcW w:w="2554" w:type="dxa"/>
          </w:tcPr>
          <w:p w14:paraId="5142F73C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Team Member Names</w:t>
            </w:r>
          </w:p>
        </w:tc>
        <w:tc>
          <w:tcPr>
            <w:tcW w:w="2132" w:type="dxa"/>
          </w:tcPr>
          <w:p w14:paraId="11138C58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2835" w:type="dxa"/>
          </w:tcPr>
          <w:p w14:paraId="35FBD3C0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Instructor Name</w:t>
            </w:r>
          </w:p>
        </w:tc>
      </w:tr>
      <w:tr w:rsidR="006C012E" w:rsidRPr="00380A2A" w14:paraId="6DC0BD30" w14:textId="77777777" w:rsidTr="00E04288">
        <w:tc>
          <w:tcPr>
            <w:tcW w:w="2554" w:type="dxa"/>
          </w:tcPr>
          <w:p w14:paraId="616D1FC0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My Name:</w:t>
            </w:r>
          </w:p>
        </w:tc>
        <w:tc>
          <w:tcPr>
            <w:tcW w:w="2132" w:type="dxa"/>
          </w:tcPr>
          <w:p w14:paraId="3267EFC7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586675C4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</w:tr>
      <w:tr w:rsidR="006C012E" w:rsidRPr="00537590" w14:paraId="2AC9F42D" w14:textId="77777777" w:rsidTr="00E04288">
        <w:tc>
          <w:tcPr>
            <w:tcW w:w="2554" w:type="dxa"/>
          </w:tcPr>
          <w:p w14:paraId="1626C43D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Partner:</w:t>
            </w:r>
          </w:p>
        </w:tc>
        <w:tc>
          <w:tcPr>
            <w:tcW w:w="2132" w:type="dxa"/>
          </w:tcPr>
          <w:p w14:paraId="68431DEB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71DF9E54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</w:tr>
    </w:tbl>
    <w:p w14:paraId="20A93F56" w14:textId="77777777" w:rsidR="006C012E" w:rsidRPr="007B773B" w:rsidRDefault="006C012E" w:rsidP="006C012E">
      <w:pPr>
        <w:widowControl w:val="0"/>
        <w:autoSpaceDE w:val="0"/>
        <w:autoSpaceDN w:val="0"/>
        <w:adjustRightInd w:val="0"/>
        <w:spacing w:after="400"/>
        <w:rPr>
          <w:rFonts w:asciiTheme="majorHAnsi" w:hAnsiTheme="majorHAnsi" w:cstheme="majorHAnsi"/>
          <w:b/>
          <w:bCs/>
        </w:rPr>
      </w:pPr>
    </w:p>
    <w:p w14:paraId="5B819DF8" w14:textId="77777777" w:rsidR="006C012E" w:rsidRPr="00624A50" w:rsidRDefault="006C012E" w:rsidP="006C01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624A50">
        <w:rPr>
          <w:rFonts w:asciiTheme="minorHAnsi" w:hAnsiTheme="minorHAnsi" w:cstheme="minorHAnsi"/>
          <w:bCs/>
        </w:rPr>
        <w:t>We did the collaboration via (method of collaboration):</w:t>
      </w:r>
    </w:p>
    <w:p w14:paraId="1696110F" w14:textId="77777777" w:rsidR="006C012E" w:rsidRPr="00624A50" w:rsidRDefault="006C012E" w:rsidP="006C01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4DBE3497" w14:textId="6D90C32B" w:rsidR="008D6CA6" w:rsidRPr="008D6CA6" w:rsidRDefault="006C012E" w:rsidP="008D6CA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24A50">
        <w:rPr>
          <w:rFonts w:asciiTheme="minorHAnsi" w:hAnsiTheme="minorHAnsi" w:cstheme="minorHAnsi"/>
          <w:b/>
        </w:rPr>
        <w:lastRenderedPageBreak/>
        <w:t>Evidence of the collaboration is required</w:t>
      </w:r>
      <w:r w:rsidR="009C7140">
        <w:rPr>
          <w:rFonts w:asciiTheme="minorHAnsi" w:hAnsiTheme="minorHAnsi" w:cstheme="minorHAnsi"/>
          <w:b/>
        </w:rPr>
        <w:t>,</w:t>
      </w:r>
      <w:r w:rsidRPr="00624A50">
        <w:rPr>
          <w:rFonts w:asciiTheme="minorHAnsi" w:hAnsiTheme="minorHAnsi" w:cstheme="minorHAnsi"/>
          <w:b/>
        </w:rPr>
        <w:t xml:space="preserve"> so please submit your </w:t>
      </w:r>
      <w:r w:rsidR="008D6CA6" w:rsidRPr="008D6CA6">
        <w:rPr>
          <w:rFonts w:asciiTheme="minorHAnsi" w:hAnsiTheme="minorHAnsi" w:cstheme="minorHAnsi"/>
          <w:b/>
          <w:bCs/>
        </w:rPr>
        <w:t>screenshots, photos, or a video</w:t>
      </w:r>
      <w:r w:rsidR="008D6CA6" w:rsidRPr="008D6CA6">
        <w:rPr>
          <w:rFonts w:asciiTheme="minorHAnsi" w:hAnsiTheme="minorHAnsi" w:cstheme="minorHAnsi"/>
          <w:b/>
        </w:rPr>
        <w:t xml:space="preserve"> of the collaboration along with this Collaboration Reflection.</w:t>
      </w:r>
    </w:p>
    <w:p w14:paraId="5BA2E783" w14:textId="14F45BED" w:rsidR="006C012E" w:rsidRPr="00624A50" w:rsidRDefault="006C012E" w:rsidP="008D6CA6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535353"/>
          <w:sz w:val="28"/>
          <w:szCs w:val="28"/>
        </w:rPr>
      </w:pPr>
    </w:p>
    <w:p w14:paraId="13986F6C" w14:textId="77777777" w:rsidR="006C012E" w:rsidRPr="00624A50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624A50">
        <w:rPr>
          <w:rFonts w:asciiTheme="majorHAnsi" w:hAnsiTheme="majorHAnsi" w:cstheme="majorHAnsi"/>
          <w:color w:val="0070C0"/>
        </w:rPr>
        <w:t>Part 2: Assignment Guide</w:t>
      </w:r>
    </w:p>
    <w:p w14:paraId="20089505" w14:textId="73F3BEBE" w:rsidR="00772DD9" w:rsidRPr="00624A50" w:rsidRDefault="006C012E" w:rsidP="00A95432">
      <w:pPr>
        <w:pStyle w:val="ListParagraph"/>
        <w:numPr>
          <w:ilvl w:val="0"/>
          <w:numId w:val="15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 xml:space="preserve">Identify the </w:t>
      </w:r>
      <w:r w:rsidR="00116AB3">
        <w:rPr>
          <w:rFonts w:asciiTheme="minorHAnsi" w:hAnsiTheme="minorHAnsi" w:cstheme="minorHAnsi"/>
        </w:rPr>
        <w:t>part of the</w:t>
      </w:r>
      <w:r w:rsidR="00772DD9" w:rsidRPr="00624A50">
        <w:rPr>
          <w:rFonts w:asciiTheme="minorHAnsi" w:hAnsiTheme="minorHAnsi" w:cstheme="minorHAnsi"/>
        </w:rPr>
        <w:t xml:space="preserve"> story</w:t>
      </w:r>
      <w:r w:rsidRPr="00624A50">
        <w:rPr>
          <w:rFonts w:asciiTheme="minorHAnsi" w:hAnsiTheme="minorHAnsi" w:cstheme="minorHAnsi"/>
        </w:rPr>
        <w:t xml:space="preserve"> you </w:t>
      </w:r>
      <w:r w:rsidR="00116AB3">
        <w:rPr>
          <w:rFonts w:asciiTheme="minorHAnsi" w:hAnsiTheme="minorHAnsi" w:cstheme="minorHAnsi"/>
        </w:rPr>
        <w:t>are creating</w:t>
      </w:r>
      <w:r w:rsidR="00772DD9" w:rsidRPr="00624A50">
        <w:rPr>
          <w:rFonts w:asciiTheme="minorHAnsi" w:hAnsiTheme="minorHAnsi" w:cstheme="minorHAnsi"/>
        </w:rPr>
        <w:t>:</w:t>
      </w:r>
    </w:p>
    <w:p w14:paraId="085F6171" w14:textId="3CADD2B2" w:rsidR="00772DD9" w:rsidRPr="00624A50" w:rsidRDefault="00772DD9" w:rsidP="00772DD9">
      <w:pPr>
        <w:spacing w:after="0" w:line="240" w:lineRule="auto"/>
        <w:ind w:left="72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 w:hint="eastAsia"/>
          <w:sz w:val="32"/>
          <w:szCs w:val="32"/>
        </w:rPr>
        <w:t>□</w:t>
      </w:r>
      <w:r w:rsidRPr="00624A50">
        <w:rPr>
          <w:rFonts w:asciiTheme="minorHAnsi" w:hAnsiTheme="minorHAnsi" w:cstheme="minorHAnsi"/>
        </w:rPr>
        <w:t xml:space="preserve"> </w:t>
      </w:r>
      <w:r w:rsidR="00116AB3">
        <w:rPr>
          <w:rFonts w:asciiTheme="minorHAnsi" w:hAnsiTheme="minorHAnsi" w:cstheme="minorHAnsi"/>
        </w:rPr>
        <w:t>Describing the banquet</w:t>
      </w:r>
    </w:p>
    <w:p w14:paraId="7FDBAB30" w14:textId="2171532D" w:rsidR="00C2299A" w:rsidRPr="00116AB3" w:rsidRDefault="00772DD9" w:rsidP="00116AB3">
      <w:pPr>
        <w:spacing w:after="0" w:line="240" w:lineRule="auto"/>
        <w:ind w:left="720"/>
        <w:rPr>
          <w:rFonts w:asciiTheme="minorHAnsi" w:hAnsiTheme="minorHAnsi" w:cstheme="minorHAnsi"/>
        </w:rPr>
        <w:sectPr w:rsidR="00C2299A" w:rsidRPr="00116AB3" w:rsidSect="00902D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24A50">
        <w:rPr>
          <w:rFonts w:asciiTheme="minorHAnsi" w:hAnsiTheme="minorHAnsi" w:cstheme="minorHAnsi" w:hint="eastAsia"/>
          <w:sz w:val="32"/>
          <w:szCs w:val="32"/>
        </w:rPr>
        <w:t>□</w:t>
      </w:r>
      <w:r w:rsidRPr="00624A50">
        <w:rPr>
          <w:rFonts w:asciiTheme="minorHAnsi" w:hAnsiTheme="minorHAnsi" w:cstheme="minorHAnsi"/>
          <w:sz w:val="32"/>
          <w:szCs w:val="32"/>
        </w:rPr>
        <w:t xml:space="preserve"> </w:t>
      </w:r>
      <w:r w:rsidR="00116AB3">
        <w:rPr>
          <w:rFonts w:asciiTheme="minorHAnsi" w:hAnsiTheme="minorHAnsi" w:cstheme="minorHAnsi"/>
        </w:rPr>
        <w:t xml:space="preserve">Describing the </w:t>
      </w:r>
      <w:r w:rsidR="006D4A9B">
        <w:rPr>
          <w:rFonts w:asciiTheme="minorHAnsi" w:hAnsiTheme="minorHAnsi" w:cstheme="minorHAnsi"/>
        </w:rPr>
        <w:t>f</w:t>
      </w:r>
      <w:r w:rsidR="00116AB3">
        <w:rPr>
          <w:rFonts w:asciiTheme="minorHAnsi" w:hAnsiTheme="minorHAnsi" w:cstheme="minorHAnsi"/>
        </w:rPr>
        <w:t>amily members attending the banquet</w:t>
      </w:r>
    </w:p>
    <w:p w14:paraId="172E8D41" w14:textId="77777777" w:rsidR="00C2299A" w:rsidRPr="00116AB3" w:rsidRDefault="00C2299A" w:rsidP="00116AB3">
      <w:pPr>
        <w:rPr>
          <w:rFonts w:asciiTheme="minorHAnsi" w:hAnsiTheme="minorHAnsi" w:cstheme="minorHAnsi"/>
        </w:rPr>
        <w:sectPr w:rsidR="00C2299A" w:rsidRPr="00116AB3" w:rsidSect="00C2299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EFE7F5D" w14:textId="2ABE4AD7" w:rsidR="00C2299A" w:rsidRDefault="00772DD9" w:rsidP="00116AB3">
      <w:pPr>
        <w:pStyle w:val="ListParagraph"/>
        <w:numPr>
          <w:ilvl w:val="0"/>
          <w:numId w:val="15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 xml:space="preserve">Create </w:t>
      </w:r>
      <w:r w:rsidR="00116AB3">
        <w:rPr>
          <w:rFonts w:asciiTheme="minorHAnsi" w:hAnsiTheme="minorHAnsi" w:cstheme="minorHAnsi"/>
        </w:rPr>
        <w:t>your part of the story</w:t>
      </w:r>
      <w:r w:rsidR="002810F8" w:rsidRPr="00624A50">
        <w:rPr>
          <w:rFonts w:asciiTheme="minorHAnsi" w:hAnsiTheme="minorHAnsi" w:cstheme="minorHAnsi"/>
        </w:rPr>
        <w:t xml:space="preserve">. </w:t>
      </w:r>
    </w:p>
    <w:p w14:paraId="6149F332" w14:textId="6D039DE0" w:rsidR="00116AB3" w:rsidRDefault="00116AB3" w:rsidP="00116AB3">
      <w:pPr>
        <w:pStyle w:val="ListParagraph"/>
        <w:spacing w:before="100" w:beforeAutospacing="1" w:after="240" w:line="240" w:lineRule="auto"/>
        <w:rPr>
          <w:rFonts w:asciiTheme="minorHAnsi" w:hAnsiTheme="minorHAnsi" w:cstheme="minorHAnsi"/>
        </w:rPr>
      </w:pPr>
    </w:p>
    <w:p w14:paraId="3ECC9CFA" w14:textId="2CD1E4B9" w:rsidR="00116AB3" w:rsidRDefault="00116AB3" w:rsidP="00116AB3">
      <w:pPr>
        <w:pStyle w:val="ListParagraph"/>
        <w:spacing w:before="100" w:beforeAutospacing="1" w:after="240" w:line="240" w:lineRule="auto"/>
        <w:rPr>
          <w:rFonts w:asciiTheme="minorHAnsi" w:hAnsiTheme="minorHAnsi" w:cstheme="minorHAnsi"/>
        </w:rPr>
      </w:pPr>
      <w:r w:rsidRPr="006D4A9B">
        <w:rPr>
          <w:rFonts w:asciiTheme="minorHAnsi" w:hAnsiTheme="minorHAnsi" w:cstheme="minorHAnsi"/>
          <w:b/>
          <w:bCs/>
        </w:rPr>
        <w:t>If you are describing the banquet</w:t>
      </w:r>
      <w:r w:rsidR="006D4A9B">
        <w:rPr>
          <w:rFonts w:asciiTheme="minorHAnsi" w:hAnsiTheme="minorHAnsi" w:cstheme="minorHAnsi"/>
        </w:rPr>
        <w:t>, c</w:t>
      </w:r>
      <w:r>
        <w:rPr>
          <w:rFonts w:asciiTheme="minorHAnsi" w:hAnsiTheme="minorHAnsi" w:cstheme="minorHAnsi"/>
        </w:rPr>
        <w:t>reate four sentences describing the food and drinks at the banquet.</w:t>
      </w:r>
    </w:p>
    <w:p w14:paraId="141BB86F" w14:textId="5DB505A9" w:rsidR="00116AB3" w:rsidRDefault="009C7140" w:rsidP="00116AB3">
      <w:pPr>
        <w:pStyle w:val="ListParagraph"/>
        <w:numPr>
          <w:ilvl w:val="1"/>
          <w:numId w:val="36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116AB3">
        <w:rPr>
          <w:rFonts w:asciiTheme="minorHAnsi" w:hAnsiTheme="minorHAnsi" w:cstheme="minorHAnsi"/>
        </w:rPr>
        <w:t>ne sentence to identify two meat/vegetable items for the banquet</w:t>
      </w:r>
    </w:p>
    <w:p w14:paraId="067F276F" w14:textId="04A6FF70" w:rsidR="00116AB3" w:rsidRDefault="009C7140" w:rsidP="00116AB3">
      <w:pPr>
        <w:pStyle w:val="ListParagraph"/>
        <w:numPr>
          <w:ilvl w:val="1"/>
          <w:numId w:val="36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116AB3">
        <w:rPr>
          <w:rFonts w:asciiTheme="minorHAnsi" w:hAnsiTheme="minorHAnsi" w:cstheme="minorHAnsi"/>
        </w:rPr>
        <w:t>ne sentence to describe one of the items</w:t>
      </w:r>
      <w:r w:rsidR="009E221D">
        <w:rPr>
          <w:rFonts w:asciiTheme="minorHAnsi" w:hAnsiTheme="minorHAnsi" w:cstheme="minorHAnsi"/>
        </w:rPr>
        <w:t>,</w:t>
      </w:r>
      <w:r w:rsidR="00116AB3">
        <w:rPr>
          <w:rFonts w:asciiTheme="minorHAnsi" w:hAnsiTheme="minorHAnsi" w:cstheme="minorHAnsi"/>
        </w:rPr>
        <w:t xml:space="preserve"> such as its quantity or other </w:t>
      </w:r>
      <w:r w:rsidR="00116AB3">
        <w:rPr>
          <w:rFonts w:asciiTheme="minorHAnsi" w:hAnsiTheme="minorHAnsi" w:cstheme="minorHAnsi"/>
          <w:bCs/>
        </w:rPr>
        <w:t xml:space="preserve">characteristics </w:t>
      </w:r>
      <w:r w:rsidR="00116AB3">
        <w:rPr>
          <w:rFonts w:asciiTheme="minorHAnsi" w:hAnsiTheme="minorHAnsi" w:cstheme="minorHAnsi"/>
        </w:rPr>
        <w:t>(e.g.</w:t>
      </w:r>
      <w:r>
        <w:rPr>
          <w:rFonts w:asciiTheme="minorHAnsi" w:hAnsiTheme="minorHAnsi" w:cstheme="minorHAnsi"/>
        </w:rPr>
        <w:t>,</w:t>
      </w:r>
      <w:r w:rsidR="00116AB3">
        <w:rPr>
          <w:rFonts w:asciiTheme="minorHAnsi" w:hAnsiTheme="minorHAnsi" w:cstheme="minorHAnsi"/>
        </w:rPr>
        <w:t xml:space="preserve"> hot/cold)</w:t>
      </w:r>
    </w:p>
    <w:p w14:paraId="57188E23" w14:textId="15A21367" w:rsidR="00116AB3" w:rsidRDefault="009C7140" w:rsidP="00116AB3">
      <w:pPr>
        <w:pStyle w:val="ListParagraph"/>
        <w:numPr>
          <w:ilvl w:val="1"/>
          <w:numId w:val="36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116AB3">
        <w:rPr>
          <w:rFonts w:asciiTheme="minorHAnsi" w:hAnsiTheme="minorHAnsi" w:cstheme="minorHAnsi"/>
        </w:rPr>
        <w:t>ne sentence to identify one drink for the banquet</w:t>
      </w:r>
    </w:p>
    <w:p w14:paraId="6411B31F" w14:textId="05CF143D" w:rsidR="00116AB3" w:rsidRDefault="009C7140" w:rsidP="00116AB3">
      <w:pPr>
        <w:pStyle w:val="ListParagraph"/>
        <w:numPr>
          <w:ilvl w:val="1"/>
          <w:numId w:val="36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116AB3">
        <w:rPr>
          <w:rFonts w:asciiTheme="minorHAnsi" w:hAnsiTheme="minorHAnsi" w:cstheme="minorHAnsi"/>
        </w:rPr>
        <w:t>ne sentence to describe the drink</w:t>
      </w:r>
      <w:r w:rsidR="009E221D">
        <w:rPr>
          <w:rFonts w:asciiTheme="minorHAnsi" w:hAnsiTheme="minorHAnsi" w:cstheme="minorHAnsi"/>
        </w:rPr>
        <w:t>,</w:t>
      </w:r>
      <w:r w:rsidR="00116AB3">
        <w:rPr>
          <w:rFonts w:asciiTheme="minorHAnsi" w:hAnsiTheme="minorHAnsi" w:cstheme="minorHAnsi"/>
        </w:rPr>
        <w:t xml:space="preserve"> such as its quantity or other </w:t>
      </w:r>
      <w:r w:rsidR="00116AB3">
        <w:rPr>
          <w:rFonts w:asciiTheme="minorHAnsi" w:hAnsiTheme="minorHAnsi" w:cstheme="minorHAnsi"/>
          <w:bCs/>
        </w:rPr>
        <w:t xml:space="preserve">characteristics </w:t>
      </w:r>
      <w:r w:rsidR="00116AB3">
        <w:rPr>
          <w:rFonts w:asciiTheme="minorHAnsi" w:hAnsiTheme="minorHAnsi" w:cstheme="minorHAnsi"/>
        </w:rPr>
        <w:t>(e.g.</w:t>
      </w:r>
      <w:r>
        <w:rPr>
          <w:rFonts w:asciiTheme="minorHAnsi" w:hAnsiTheme="minorHAnsi" w:cstheme="minorHAnsi"/>
        </w:rPr>
        <w:t>,</w:t>
      </w:r>
      <w:r w:rsidR="00116AB3">
        <w:rPr>
          <w:rFonts w:asciiTheme="minorHAnsi" w:hAnsiTheme="minorHAnsi" w:cstheme="minorHAnsi"/>
        </w:rPr>
        <w:t xml:space="preserve"> hot/cold)</w:t>
      </w:r>
    </w:p>
    <w:p w14:paraId="3119B758" w14:textId="77777777" w:rsidR="006C012E" w:rsidRPr="00537590" w:rsidRDefault="006C012E" w:rsidP="002810F8">
      <w:pPr>
        <w:spacing w:before="100" w:beforeAutospacing="1" w:after="240"/>
        <w:ind w:firstLine="72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>Use this chart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116AB3" w:rsidRPr="00537590" w14:paraId="01D312C4" w14:textId="77777777" w:rsidTr="00F71ED6">
        <w:tc>
          <w:tcPr>
            <w:tcW w:w="2965" w:type="dxa"/>
            <w:shd w:val="clear" w:color="auto" w:fill="auto"/>
          </w:tcPr>
          <w:p w14:paraId="0ACA65E1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to Say</w:t>
            </w:r>
          </w:p>
          <w:p w14:paraId="11B323A3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06ACEDA" w14:textId="2EAA3BAD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say</w:t>
            </w:r>
            <w:r w:rsidR="009C7140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3C8E423C" w14:textId="77777777" w:rsidR="00116AB3" w:rsidRPr="00537590" w:rsidRDefault="00116AB3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388FC4C0" w14:textId="77777777" w:rsidR="00116AB3" w:rsidRPr="00537590" w:rsidRDefault="00116AB3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7E7BC221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sentence you want to say in Chinese pinyin (or characters).</w:t>
            </w:r>
          </w:p>
        </w:tc>
        <w:tc>
          <w:tcPr>
            <w:tcW w:w="3415" w:type="dxa"/>
          </w:tcPr>
          <w:p w14:paraId="6CD357A8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 Your sentence</w:t>
            </w:r>
          </w:p>
          <w:p w14:paraId="02D6C8FD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04E93641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sentence in Chinese.</w:t>
            </w:r>
          </w:p>
        </w:tc>
      </w:tr>
      <w:tr w:rsidR="00116AB3" w:rsidRPr="00537590" w14:paraId="4FCD2071" w14:textId="77777777" w:rsidTr="00F71ED6">
        <w:tc>
          <w:tcPr>
            <w:tcW w:w="2965" w:type="dxa"/>
            <w:shd w:val="clear" w:color="auto" w:fill="auto"/>
          </w:tcPr>
          <w:p w14:paraId="1983A7B0" w14:textId="77777777" w:rsidR="00116AB3" w:rsidRPr="001F2044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First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6AC4C1E3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194F1F2E" w14:textId="36BF0C96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two food items for the banquet.</w:t>
            </w:r>
          </w:p>
          <w:p w14:paraId="0B6BDB31" w14:textId="77777777" w:rsidR="00116AB3" w:rsidRPr="001F2044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43C4921C" w14:textId="05BA049E" w:rsidR="00116AB3" w:rsidRPr="001F2044" w:rsidRDefault="00116AB3" w:rsidP="00F71ED6">
            <w:pPr>
              <w:rPr>
                <w:rFonts w:eastAsia="Yu Mincho"/>
                <w:lang w:eastAsia="ja-JP"/>
              </w:rPr>
            </w:pPr>
            <w:r w:rsidRPr="00B33237">
              <w:rPr>
                <w:b/>
              </w:rPr>
              <w:t>Remember</w:t>
            </w:r>
            <w:r>
              <w:t xml:space="preserve"> to use </w:t>
            </w:r>
            <w:r w:rsidR="009C7140">
              <w:t xml:space="preserve">the </w:t>
            </w:r>
            <w:r>
              <w:t xml:space="preserve">verb </w:t>
            </w:r>
            <w:r>
              <w:rPr>
                <w:rFonts w:hint="eastAsia"/>
                <w:lang w:eastAsia="zh-CN"/>
              </w:rPr>
              <w:t>有</w:t>
            </w:r>
            <w:proofErr w:type="spellStart"/>
            <w:r>
              <w:rPr>
                <w:rFonts w:eastAsia="Yu Mincho" w:hint="eastAsia"/>
                <w:lang w:eastAsia="ja-JP"/>
              </w:rPr>
              <w:t>yǒu</w:t>
            </w:r>
            <w:proofErr w:type="spellEnd"/>
            <w:r>
              <w:rPr>
                <w:rFonts w:eastAsia="Yu Mincho"/>
                <w:lang w:eastAsia="ja-JP"/>
              </w:rPr>
              <w:t xml:space="preserve"> (to have)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and </w:t>
            </w:r>
            <w:r w:rsidR="009C7140">
              <w:rPr>
                <w:lang w:eastAsia="zh-CN"/>
              </w:rPr>
              <w:t xml:space="preserve">the </w:t>
            </w:r>
            <w:r>
              <w:rPr>
                <w:lang w:eastAsia="zh-CN"/>
              </w:rPr>
              <w:t xml:space="preserve">conjunction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和</w:t>
            </w:r>
            <w:proofErr w:type="spellStart"/>
            <w:r>
              <w:rPr>
                <w:rFonts w:hint="eastAsia"/>
                <w:lang w:eastAsia="ja-JP"/>
              </w:rPr>
              <w:t>hé</w:t>
            </w:r>
            <w:proofErr w:type="spellEnd"/>
            <w:r>
              <w:rPr>
                <w:lang w:eastAsia="ja-JP"/>
              </w:rPr>
              <w:t xml:space="preserve"> (and) in your sentence</w:t>
            </w:r>
            <w:r>
              <w:rPr>
                <w:lang w:eastAsia="zh-CN"/>
              </w:rPr>
              <w:t xml:space="preserve">. </w:t>
            </w:r>
            <w:r>
              <w:rPr>
                <w:rFonts w:eastAsia="Yu Mincho"/>
                <w:lang w:eastAsia="ja-JP"/>
              </w:rPr>
              <w:t>(e.g.</w:t>
            </w:r>
            <w:r w:rsidR="009C7140">
              <w:rPr>
                <w:rFonts w:eastAsia="Yu Mincho"/>
                <w:lang w:eastAsia="ja-JP"/>
              </w:rPr>
              <w:t>,</w:t>
            </w:r>
            <w:r>
              <w:rPr>
                <w:rFonts w:eastAsia="Yu Mincho"/>
                <w:lang w:eastAsia="ja-JP"/>
              </w:rPr>
              <w:t xml:space="preserve"> We have sausages and scrambled eggs.)</w:t>
            </w:r>
          </w:p>
        </w:tc>
        <w:tc>
          <w:tcPr>
            <w:tcW w:w="3415" w:type="dxa"/>
          </w:tcPr>
          <w:p w14:paraId="6726158F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3B16038A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569290E2" w14:textId="77777777" w:rsidR="00116AB3" w:rsidRPr="00B33237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116AB3" w:rsidRPr="00537590" w14:paraId="7B5B704C" w14:textId="77777777" w:rsidTr="00F71ED6">
        <w:tc>
          <w:tcPr>
            <w:tcW w:w="2965" w:type="dxa"/>
            <w:shd w:val="clear" w:color="auto" w:fill="auto"/>
          </w:tcPr>
          <w:p w14:paraId="0B626FF0" w14:textId="77777777" w:rsidR="00116AB3" w:rsidRPr="001F2044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Second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5A6CF858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21801D9D" w14:textId="1BD0B9E3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one of the food items</w:t>
            </w:r>
            <w:r w:rsidR="009C7140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such as its quantity or other characteristics (e.g.</w:t>
            </w:r>
            <w:r w:rsidR="009C7140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hot/cold)</w:t>
            </w:r>
            <w:r w:rsidR="009E221D">
              <w:rPr>
                <w:rFonts w:asciiTheme="minorHAnsi" w:hAnsiTheme="minorHAnsi" w:cstheme="minorHAnsi"/>
                <w:bCs/>
              </w:rPr>
              <w:t>.</w:t>
            </w:r>
          </w:p>
          <w:p w14:paraId="4AFCDB1D" w14:textId="77777777" w:rsidR="00116AB3" w:rsidRPr="001F2044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616EC186" w14:textId="77777777" w:rsidR="00116AB3" w:rsidRDefault="00116AB3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use</w:t>
            </w:r>
            <w:r>
              <w:rPr>
                <w:rFonts w:asciiTheme="minorHAnsi" w:eastAsia="DengXian" w:hAnsiTheme="minorHAnsi" w:cstheme="minorHAnsi"/>
                <w:bCs/>
              </w:rPr>
              <w:t>:</w:t>
            </w:r>
          </w:p>
          <w:p w14:paraId="71031149" w14:textId="77777777" w:rsidR="00116AB3" w:rsidRDefault="00116AB3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</w:p>
          <w:p w14:paraId="1DBB1508" w14:textId="74481603" w:rsidR="00116AB3" w:rsidRDefault="00116AB3" w:rsidP="00116AB3">
            <w:pPr>
              <w:pStyle w:val="ListParagraph"/>
              <w:numPr>
                <w:ilvl w:val="0"/>
                <w:numId w:val="35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>
              <w:rPr>
                <w:rFonts w:asciiTheme="minorHAnsi" w:eastAsia="DengXian" w:hAnsiTheme="minorHAnsi" w:cstheme="minorHAnsi"/>
                <w:bCs/>
              </w:rPr>
              <w:t>m</w:t>
            </w:r>
            <w:r w:rsidRPr="00867B33">
              <w:rPr>
                <w:rFonts w:asciiTheme="minorHAnsi" w:eastAsia="DengXian" w:hAnsiTheme="minorHAnsi" w:cstheme="minorHAnsi"/>
                <w:bCs/>
              </w:rPr>
              <w:t xml:space="preserve">easure </w:t>
            </w:r>
            <w:proofErr w:type="spellStart"/>
            <w:r w:rsidRPr="00867B33">
              <w:rPr>
                <w:rFonts w:asciiTheme="minorHAnsi" w:eastAsia="DengXian" w:hAnsiTheme="minorHAnsi" w:cstheme="minorHAnsi"/>
                <w:bCs/>
              </w:rPr>
              <w:t>words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碗</w:t>
            </w:r>
            <w:r w:rsidRPr="00867B33">
              <w:rPr>
                <w:rFonts w:asciiTheme="minorHAnsi" w:eastAsia="DengXian" w:hAnsiTheme="minorHAnsi" w:cstheme="minorHAnsi"/>
                <w:bCs/>
              </w:rPr>
              <w:t>wǎn</w:t>
            </w:r>
            <w:proofErr w:type="spellEnd"/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bowl</w:t>
            </w:r>
            <w:r>
              <w:rPr>
                <w:rFonts w:asciiTheme="minorHAnsi" w:eastAsia="DengXian" w:hAnsiTheme="minorHAnsi" w:cstheme="minorHAnsi"/>
                <w:bCs/>
              </w:rPr>
              <w:t xml:space="preserve">), </w:t>
            </w:r>
            <w:proofErr w:type="spellStart"/>
            <w:r w:rsidRPr="00867B33">
              <w:rPr>
                <w:rFonts w:asciiTheme="minorHAnsi" w:eastAsia="DengXian" w:hAnsiTheme="minorHAnsi" w:cstheme="minorHAnsi" w:hint="eastAsia"/>
                <w:bCs/>
              </w:rPr>
              <w:t>杯</w:t>
            </w:r>
            <w:r w:rsidRPr="00867B33">
              <w:rPr>
                <w:rFonts w:asciiTheme="minorHAnsi" w:eastAsia="DengXian" w:hAnsiTheme="minorHAnsi" w:cstheme="minorHAnsi"/>
                <w:bCs/>
              </w:rPr>
              <w:t>bēi</w:t>
            </w:r>
            <w:proofErr w:type="spellEnd"/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cup</w:t>
            </w:r>
            <w:r>
              <w:rPr>
                <w:rFonts w:asciiTheme="minorHAnsi" w:eastAsia="DengXian" w:hAnsiTheme="minorHAnsi" w:cstheme="minorHAnsi"/>
                <w:bCs/>
              </w:rPr>
              <w:t xml:space="preserve">), </w:t>
            </w:r>
            <w:proofErr w:type="spellStart"/>
            <w:r w:rsidRPr="00867B33">
              <w:rPr>
                <w:rFonts w:asciiTheme="minorHAnsi" w:eastAsia="DengXian" w:hAnsiTheme="minorHAnsi" w:cstheme="minorHAnsi" w:hint="eastAsia"/>
                <w:bCs/>
              </w:rPr>
              <w:t>盘</w:t>
            </w:r>
            <w:r w:rsidRPr="00867B33">
              <w:rPr>
                <w:rFonts w:asciiTheme="minorHAnsi" w:eastAsia="DengXian" w:hAnsiTheme="minorHAnsi" w:cstheme="minorHAnsi"/>
                <w:bCs/>
              </w:rPr>
              <w:t>pán</w:t>
            </w:r>
            <w:proofErr w:type="spellEnd"/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plate</w:t>
            </w:r>
            <w:r>
              <w:rPr>
                <w:rFonts w:asciiTheme="minorHAnsi" w:eastAsia="DengXian" w:hAnsiTheme="minorHAnsi" w:cstheme="minorHAnsi"/>
                <w:bCs/>
              </w:rPr>
              <w:t>), and/or</w:t>
            </w:r>
            <w:r w:rsidRPr="00867B33">
              <w:rPr>
                <w:rFonts w:asciiTheme="minorHAnsi" w:eastAsia="DengXian" w:hAnsiTheme="minorHAnsi" w:cstheme="minorHAnsi"/>
                <w:bCs/>
              </w:rPr>
              <w:t xml:space="preserve"> </w:t>
            </w:r>
            <w:proofErr w:type="spellStart"/>
            <w:r w:rsidRPr="00867B33">
              <w:rPr>
                <w:rFonts w:asciiTheme="minorHAnsi" w:eastAsia="DengXian" w:hAnsiTheme="minorHAnsi" w:cstheme="minorHAnsi" w:hint="eastAsia"/>
                <w:bCs/>
              </w:rPr>
              <w:t>个</w:t>
            </w:r>
            <w:r w:rsidRPr="00867B33">
              <w:rPr>
                <w:rFonts w:asciiTheme="minorHAnsi" w:eastAsia="DengXian" w:hAnsiTheme="minorHAnsi" w:cstheme="minorHAnsi"/>
                <w:bCs/>
              </w:rPr>
              <w:t>gè</w:t>
            </w:r>
            <w:proofErr w:type="spellEnd"/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ab/>
              <w:t>count of</w:t>
            </w:r>
            <w:r>
              <w:rPr>
                <w:rFonts w:asciiTheme="minorHAnsi" w:eastAsia="DengXian" w:hAnsiTheme="minorHAnsi" w:cstheme="minorHAnsi"/>
                <w:bCs/>
              </w:rPr>
              <w:t>) when describing the quantity</w:t>
            </w:r>
          </w:p>
          <w:p w14:paraId="2D22A2F5" w14:textId="77777777" w:rsidR="00116AB3" w:rsidRPr="00867B33" w:rsidRDefault="00116AB3" w:rsidP="00116AB3">
            <w:pPr>
              <w:pStyle w:val="ListParagraph"/>
              <w:numPr>
                <w:ilvl w:val="0"/>
                <w:numId w:val="35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>
              <w:rPr>
                <w:rFonts w:asciiTheme="minorHAnsi" w:eastAsia="DengXian" w:hAnsiTheme="minorHAnsi" w:cstheme="minorHAnsi"/>
                <w:bCs/>
              </w:rPr>
              <w:t xml:space="preserve">adverbs of </w:t>
            </w:r>
            <w:proofErr w:type="spellStart"/>
            <w:r>
              <w:rPr>
                <w:rFonts w:asciiTheme="minorHAnsi" w:eastAsia="DengXian" w:hAnsiTheme="minorHAnsi" w:cstheme="minorHAnsi"/>
                <w:bCs/>
              </w:rPr>
              <w:t>degree</w:t>
            </w:r>
            <w:r w:rsidRPr="001F2723">
              <w:rPr>
                <w:rFonts w:asciiTheme="minorHAnsi" w:hAnsiTheme="minorHAnsi" w:cstheme="minorHAnsi" w:hint="eastAsia"/>
                <w:bCs/>
              </w:rPr>
              <w:t>很</w:t>
            </w:r>
            <w:r w:rsidRPr="001F2723">
              <w:rPr>
                <w:rFonts w:asciiTheme="minorHAnsi" w:hAnsiTheme="minorHAnsi" w:cstheme="minorHAnsi"/>
                <w:bCs/>
              </w:rPr>
              <w:t>hěn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very</w:t>
            </w:r>
            <w:r>
              <w:rPr>
                <w:rFonts w:asciiTheme="minorHAnsi" w:hAnsiTheme="minorHAnsi" w:cstheme="minorHAnsi"/>
                <w:bCs/>
              </w:rPr>
              <w:t>),</w:t>
            </w:r>
            <w:r w:rsidRPr="001F272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比</w:t>
            </w:r>
            <w:r w:rsidRPr="001F2723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1F2723">
              <w:rPr>
                <w:rFonts w:asciiTheme="minorHAnsi" w:hAnsiTheme="minorHAnsi" w:cstheme="minorHAnsi"/>
                <w:bCs/>
              </w:rPr>
              <w:t>bǐjiào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somewhat</w:t>
            </w:r>
            <w:r>
              <w:rPr>
                <w:rFonts w:asciiTheme="minorHAnsi" w:hAnsiTheme="minorHAnsi" w:cstheme="minorHAnsi"/>
                <w:bCs/>
              </w:rPr>
              <w:t xml:space="preserve">) and/or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有点</w:t>
            </w:r>
            <w:r w:rsidRPr="001F2723">
              <w:rPr>
                <w:rFonts w:asciiTheme="minorHAnsi" w:hAnsiTheme="minorHAnsi" w:cstheme="minorHAnsi"/>
                <w:bCs/>
              </w:rPr>
              <w:t>yǒudiǎn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a little</w:t>
            </w:r>
            <w:r>
              <w:rPr>
                <w:rFonts w:asciiTheme="minorHAnsi" w:hAnsiTheme="minorHAnsi" w:cstheme="minorHAnsi"/>
                <w:bCs/>
              </w:rPr>
              <w:t>) before adjectives</w:t>
            </w:r>
          </w:p>
        </w:tc>
        <w:tc>
          <w:tcPr>
            <w:tcW w:w="3415" w:type="dxa"/>
          </w:tcPr>
          <w:p w14:paraId="24D25CAF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353A6A96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1D17BB22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3272DB7F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w:rsidR="00116AB3" w:rsidRPr="00537590" w14:paraId="09852133" w14:textId="77777777" w:rsidTr="00F71ED6">
        <w:tc>
          <w:tcPr>
            <w:tcW w:w="2965" w:type="dxa"/>
            <w:shd w:val="clear" w:color="auto" w:fill="auto"/>
          </w:tcPr>
          <w:p w14:paraId="7DF019A7" w14:textId="77777777" w:rsidR="00116AB3" w:rsidRPr="001F2044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Third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7F151A38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679BCE9A" w14:textId="28CB8520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You may describe on</w:t>
            </w:r>
            <w:r w:rsidR="009C7140">
              <w:rPr>
                <w:rFonts w:asciiTheme="minorHAnsi" w:hAnsiTheme="minorHAnsi" w:cstheme="minorHAnsi"/>
                <w:bCs/>
              </w:rPr>
              <w:t>e</w:t>
            </w:r>
            <w:r>
              <w:rPr>
                <w:rFonts w:asciiTheme="minorHAnsi" w:hAnsiTheme="minorHAnsi" w:cstheme="minorHAnsi"/>
                <w:bCs/>
              </w:rPr>
              <w:t xml:space="preserve"> drink for the banquet.</w:t>
            </w:r>
          </w:p>
          <w:p w14:paraId="5F51D850" w14:textId="77777777" w:rsidR="00116AB3" w:rsidRPr="001F2044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61E46441" w14:textId="37A4831C" w:rsidR="00116AB3" w:rsidRPr="00A86B5F" w:rsidRDefault="00116AB3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b/>
              </w:rPr>
              <w:lastRenderedPageBreak/>
              <w:t>Remember</w:t>
            </w:r>
            <w:r>
              <w:t xml:space="preserve"> to use </w:t>
            </w:r>
            <w:r w:rsidR="009C7140">
              <w:t xml:space="preserve">the </w:t>
            </w:r>
            <w:r>
              <w:t xml:space="preserve">verb </w:t>
            </w:r>
            <w:r>
              <w:rPr>
                <w:rFonts w:hint="eastAsia"/>
                <w:lang w:eastAsia="zh-CN"/>
              </w:rPr>
              <w:t>有</w:t>
            </w:r>
            <w:proofErr w:type="spellStart"/>
            <w:r>
              <w:rPr>
                <w:rFonts w:eastAsia="Yu Mincho" w:hint="eastAsia"/>
                <w:lang w:eastAsia="ja-JP"/>
              </w:rPr>
              <w:t>yǒu</w:t>
            </w:r>
            <w:proofErr w:type="spellEnd"/>
            <w:r>
              <w:rPr>
                <w:rFonts w:eastAsia="Yu Mincho"/>
                <w:lang w:eastAsia="ja-JP"/>
              </w:rPr>
              <w:t xml:space="preserve"> (to have)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and </w:t>
            </w:r>
            <w:r w:rsidR="009C7140">
              <w:rPr>
                <w:lang w:eastAsia="zh-CN"/>
              </w:rPr>
              <w:t xml:space="preserve">the </w:t>
            </w:r>
            <w:r>
              <w:rPr>
                <w:lang w:eastAsia="zh-CN"/>
              </w:rPr>
              <w:t xml:space="preserve">conjunction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和</w:t>
            </w:r>
            <w:proofErr w:type="spellStart"/>
            <w:r>
              <w:rPr>
                <w:rFonts w:hint="eastAsia"/>
                <w:lang w:eastAsia="ja-JP"/>
              </w:rPr>
              <w:t>hé</w:t>
            </w:r>
            <w:proofErr w:type="spellEnd"/>
            <w:r>
              <w:rPr>
                <w:lang w:eastAsia="ja-JP"/>
              </w:rPr>
              <w:t xml:space="preserve"> (and) in </w:t>
            </w:r>
            <w:r>
              <w:rPr>
                <w:lang w:eastAsia="ja-JP"/>
              </w:rPr>
              <w:lastRenderedPageBreak/>
              <w:t>your sentence</w:t>
            </w:r>
            <w:r>
              <w:rPr>
                <w:lang w:eastAsia="zh-CN"/>
              </w:rPr>
              <w:t xml:space="preserve">. </w:t>
            </w:r>
            <w:r>
              <w:rPr>
                <w:rFonts w:eastAsia="Yu Mincho"/>
                <w:lang w:eastAsia="ja-JP"/>
              </w:rPr>
              <w:t>(e.g.</w:t>
            </w:r>
            <w:r w:rsidR="009C7140">
              <w:rPr>
                <w:rFonts w:eastAsia="Yu Mincho"/>
                <w:lang w:eastAsia="ja-JP"/>
              </w:rPr>
              <w:t>,</w:t>
            </w:r>
            <w:r>
              <w:rPr>
                <w:rFonts w:eastAsia="Yu Mincho"/>
                <w:lang w:eastAsia="ja-JP"/>
              </w:rPr>
              <w:t xml:space="preserve"> We have sausages and scrambled eggs.)</w:t>
            </w:r>
          </w:p>
        </w:tc>
        <w:tc>
          <w:tcPr>
            <w:tcW w:w="3415" w:type="dxa"/>
          </w:tcPr>
          <w:p w14:paraId="11E700BC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lastRenderedPageBreak/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6613EE15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lastRenderedPageBreak/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5A187E7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40E76E74" w14:textId="77777777" w:rsidR="00116AB3" w:rsidRPr="001E567F" w:rsidRDefault="00116AB3" w:rsidP="00F71ED6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  <w:tr w:rsidR="00116AB3" w:rsidRPr="00537590" w14:paraId="31CBABA9" w14:textId="77777777" w:rsidTr="00F71ED6">
        <w:tc>
          <w:tcPr>
            <w:tcW w:w="2965" w:type="dxa"/>
            <w:shd w:val="clear" w:color="auto" w:fill="auto"/>
          </w:tcPr>
          <w:p w14:paraId="535758D3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Fourth sentence</w:t>
            </w:r>
          </w:p>
          <w:p w14:paraId="58F77270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27EE2016" w14:textId="3177FA0E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the drink item</w:t>
            </w:r>
            <w:r w:rsidR="009C7140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such as its quantity or other characteristics (e.g.</w:t>
            </w:r>
            <w:r w:rsidR="009C7140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hot/cold)</w:t>
            </w:r>
            <w:r w:rsidR="009E221D">
              <w:rPr>
                <w:rFonts w:asciiTheme="minorHAnsi" w:hAnsiTheme="minorHAnsi" w:cstheme="minorHAnsi"/>
                <w:bCs/>
              </w:rPr>
              <w:t>.</w:t>
            </w:r>
          </w:p>
          <w:p w14:paraId="7551A6F5" w14:textId="77777777" w:rsidR="00116AB3" w:rsidRPr="001F2044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875" w:type="dxa"/>
            <w:shd w:val="clear" w:color="auto" w:fill="auto"/>
          </w:tcPr>
          <w:p w14:paraId="587F0355" w14:textId="68780FB3" w:rsidR="00116AB3" w:rsidRDefault="00116AB3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use</w:t>
            </w:r>
            <w:r>
              <w:rPr>
                <w:rFonts w:asciiTheme="minorHAnsi" w:eastAsia="DengXian" w:hAnsiTheme="minorHAnsi" w:cstheme="minorHAnsi"/>
                <w:bCs/>
              </w:rPr>
              <w:t>:</w:t>
            </w:r>
          </w:p>
          <w:p w14:paraId="1BAFB750" w14:textId="60FF2DA7" w:rsidR="00116AB3" w:rsidRDefault="00116AB3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</w:p>
          <w:p w14:paraId="3F182CF6" w14:textId="44FC2F2D" w:rsidR="00116AB3" w:rsidRDefault="00116AB3" w:rsidP="00116AB3">
            <w:pPr>
              <w:pStyle w:val="ListParagraph"/>
              <w:numPr>
                <w:ilvl w:val="0"/>
                <w:numId w:val="35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>
              <w:rPr>
                <w:rFonts w:asciiTheme="minorHAnsi" w:eastAsia="DengXian" w:hAnsiTheme="minorHAnsi" w:cstheme="minorHAnsi"/>
                <w:bCs/>
              </w:rPr>
              <w:t>m</w:t>
            </w:r>
            <w:r w:rsidRPr="00867B33">
              <w:rPr>
                <w:rFonts w:asciiTheme="minorHAnsi" w:eastAsia="DengXian" w:hAnsiTheme="minorHAnsi" w:cstheme="minorHAnsi"/>
                <w:bCs/>
              </w:rPr>
              <w:t xml:space="preserve">easure </w:t>
            </w:r>
            <w:proofErr w:type="spellStart"/>
            <w:r w:rsidRPr="00867B33">
              <w:rPr>
                <w:rFonts w:asciiTheme="minorHAnsi" w:eastAsia="DengXian" w:hAnsiTheme="minorHAnsi" w:cstheme="minorHAnsi"/>
                <w:bCs/>
              </w:rPr>
              <w:t>words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碗</w:t>
            </w:r>
            <w:r w:rsidRPr="00867B33">
              <w:rPr>
                <w:rFonts w:asciiTheme="minorHAnsi" w:eastAsia="DengXian" w:hAnsiTheme="minorHAnsi" w:cstheme="minorHAnsi"/>
                <w:bCs/>
              </w:rPr>
              <w:t>wǎn</w:t>
            </w:r>
            <w:proofErr w:type="spellEnd"/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bowl</w:t>
            </w:r>
            <w:r>
              <w:rPr>
                <w:rFonts w:asciiTheme="minorHAnsi" w:eastAsia="DengXian" w:hAnsiTheme="minorHAnsi" w:cstheme="minorHAnsi"/>
                <w:bCs/>
              </w:rPr>
              <w:t xml:space="preserve">), </w:t>
            </w:r>
            <w:proofErr w:type="spellStart"/>
            <w:r w:rsidRPr="00867B33">
              <w:rPr>
                <w:rFonts w:asciiTheme="minorHAnsi" w:eastAsia="DengXian" w:hAnsiTheme="minorHAnsi" w:cstheme="minorHAnsi" w:hint="eastAsia"/>
                <w:bCs/>
              </w:rPr>
              <w:t>杯</w:t>
            </w:r>
            <w:r w:rsidRPr="00867B33">
              <w:rPr>
                <w:rFonts w:asciiTheme="minorHAnsi" w:eastAsia="DengXian" w:hAnsiTheme="minorHAnsi" w:cstheme="minorHAnsi"/>
                <w:bCs/>
              </w:rPr>
              <w:t>bēi</w:t>
            </w:r>
            <w:proofErr w:type="spellEnd"/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cup</w:t>
            </w:r>
            <w:r>
              <w:rPr>
                <w:rFonts w:asciiTheme="minorHAnsi" w:eastAsia="DengXian" w:hAnsiTheme="minorHAnsi" w:cstheme="minorHAnsi"/>
                <w:bCs/>
              </w:rPr>
              <w:t xml:space="preserve">), </w:t>
            </w:r>
            <w:proofErr w:type="spellStart"/>
            <w:r w:rsidRPr="00867B33">
              <w:rPr>
                <w:rFonts w:asciiTheme="minorHAnsi" w:eastAsia="DengXian" w:hAnsiTheme="minorHAnsi" w:cstheme="minorHAnsi" w:hint="eastAsia"/>
                <w:bCs/>
              </w:rPr>
              <w:t>盘</w:t>
            </w:r>
            <w:r w:rsidRPr="00867B33">
              <w:rPr>
                <w:rFonts w:asciiTheme="minorHAnsi" w:eastAsia="DengXian" w:hAnsiTheme="minorHAnsi" w:cstheme="minorHAnsi"/>
                <w:bCs/>
              </w:rPr>
              <w:t>pán</w:t>
            </w:r>
            <w:proofErr w:type="spellEnd"/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plate</w:t>
            </w:r>
            <w:r>
              <w:rPr>
                <w:rFonts w:asciiTheme="minorHAnsi" w:eastAsia="DengXian" w:hAnsiTheme="minorHAnsi" w:cstheme="minorHAnsi"/>
                <w:bCs/>
              </w:rPr>
              <w:t>), and/or</w:t>
            </w:r>
            <w:r w:rsidRPr="00867B33">
              <w:rPr>
                <w:rFonts w:asciiTheme="minorHAnsi" w:eastAsia="DengXian" w:hAnsiTheme="minorHAnsi" w:cstheme="minorHAnsi"/>
                <w:bCs/>
              </w:rPr>
              <w:t xml:space="preserve"> </w:t>
            </w:r>
            <w:proofErr w:type="spellStart"/>
            <w:r w:rsidRPr="00867B33">
              <w:rPr>
                <w:rFonts w:asciiTheme="minorHAnsi" w:eastAsia="DengXian" w:hAnsiTheme="minorHAnsi" w:cstheme="minorHAnsi" w:hint="eastAsia"/>
                <w:bCs/>
              </w:rPr>
              <w:t>个</w:t>
            </w:r>
            <w:r w:rsidRPr="00867B33">
              <w:rPr>
                <w:rFonts w:asciiTheme="minorHAnsi" w:eastAsia="DengXian" w:hAnsiTheme="minorHAnsi" w:cstheme="minorHAnsi"/>
                <w:bCs/>
              </w:rPr>
              <w:t>gè</w:t>
            </w:r>
            <w:proofErr w:type="spellEnd"/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ab/>
              <w:t>count of</w:t>
            </w:r>
            <w:r>
              <w:rPr>
                <w:rFonts w:asciiTheme="minorHAnsi" w:eastAsia="DengXian" w:hAnsiTheme="minorHAnsi" w:cstheme="minorHAnsi"/>
                <w:bCs/>
              </w:rPr>
              <w:t>) when describing the quantity.</w:t>
            </w:r>
          </w:p>
          <w:p w14:paraId="1D81BC5A" w14:textId="7204FD79" w:rsidR="00116AB3" w:rsidRPr="00B93BAC" w:rsidRDefault="00116AB3" w:rsidP="00B93BAC">
            <w:pPr>
              <w:pStyle w:val="ListParagraph"/>
              <w:numPr>
                <w:ilvl w:val="0"/>
                <w:numId w:val="35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hAnsiTheme="minorHAnsi" w:cstheme="minorHAnsi"/>
                <w:b/>
              </w:rPr>
            </w:pPr>
            <w:r w:rsidRPr="00B93BAC">
              <w:rPr>
                <w:rFonts w:asciiTheme="minorHAnsi" w:eastAsia="DengXian" w:hAnsiTheme="minorHAnsi" w:cstheme="minorHAnsi"/>
                <w:bCs/>
              </w:rPr>
              <w:t xml:space="preserve">adverbs of </w:t>
            </w:r>
            <w:proofErr w:type="spellStart"/>
            <w:r w:rsidRPr="00B93BAC">
              <w:rPr>
                <w:rFonts w:asciiTheme="minorHAnsi" w:eastAsia="DengXian" w:hAnsiTheme="minorHAnsi" w:cstheme="minorHAnsi"/>
                <w:bCs/>
              </w:rPr>
              <w:t>degree</w:t>
            </w:r>
            <w:r w:rsidRPr="00B93BAC">
              <w:rPr>
                <w:rFonts w:asciiTheme="minorHAnsi" w:hAnsiTheme="minorHAnsi" w:cstheme="minorHAnsi" w:hint="eastAsia"/>
                <w:bCs/>
              </w:rPr>
              <w:t>很</w:t>
            </w:r>
            <w:r w:rsidRPr="00B93BAC">
              <w:rPr>
                <w:rFonts w:asciiTheme="minorHAnsi" w:hAnsiTheme="minorHAnsi" w:cstheme="minorHAnsi"/>
                <w:bCs/>
              </w:rPr>
              <w:t>hěn</w:t>
            </w:r>
            <w:proofErr w:type="spellEnd"/>
            <w:r w:rsidRPr="00B93BAC">
              <w:rPr>
                <w:rFonts w:asciiTheme="minorHAnsi" w:hAnsiTheme="minorHAnsi" w:cstheme="minorHAnsi"/>
                <w:bCs/>
              </w:rPr>
              <w:t xml:space="preserve"> (very), </w:t>
            </w:r>
            <w:proofErr w:type="spellStart"/>
            <w:r w:rsidRPr="00B93BAC">
              <w:rPr>
                <w:rFonts w:asciiTheme="minorHAnsi" w:hAnsiTheme="minorHAnsi" w:cstheme="minorHAnsi" w:hint="eastAsia"/>
                <w:bCs/>
              </w:rPr>
              <w:t>比</w:t>
            </w:r>
            <w:r w:rsidRPr="009C7140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B93BAC">
              <w:rPr>
                <w:rFonts w:asciiTheme="minorHAnsi" w:hAnsiTheme="minorHAnsi" w:cstheme="minorHAnsi"/>
                <w:bCs/>
              </w:rPr>
              <w:t>bǐjiào</w:t>
            </w:r>
            <w:proofErr w:type="spellEnd"/>
            <w:r w:rsidRPr="00B93BAC">
              <w:rPr>
                <w:rFonts w:asciiTheme="minorHAnsi" w:hAnsiTheme="minorHAnsi" w:cstheme="minorHAnsi"/>
                <w:bCs/>
              </w:rPr>
              <w:t xml:space="preserve"> (somewhat) and/or </w:t>
            </w:r>
            <w:proofErr w:type="spellStart"/>
            <w:r w:rsidRPr="00B93BAC">
              <w:rPr>
                <w:rFonts w:asciiTheme="minorHAnsi" w:hAnsiTheme="minorHAnsi" w:cstheme="minorHAnsi" w:hint="eastAsia"/>
                <w:bCs/>
              </w:rPr>
              <w:t>有点</w:t>
            </w:r>
            <w:r w:rsidRPr="00B93BAC">
              <w:rPr>
                <w:rFonts w:asciiTheme="minorHAnsi" w:hAnsiTheme="minorHAnsi" w:cstheme="minorHAnsi"/>
                <w:bCs/>
              </w:rPr>
              <w:t>yǒudiǎn</w:t>
            </w:r>
            <w:proofErr w:type="spellEnd"/>
            <w:r w:rsidRPr="00B93BAC">
              <w:rPr>
                <w:rFonts w:asciiTheme="minorHAnsi" w:hAnsiTheme="minorHAnsi" w:cstheme="minorHAnsi"/>
                <w:bCs/>
              </w:rPr>
              <w:t xml:space="preserve"> (a little) before adjectives</w:t>
            </w:r>
          </w:p>
        </w:tc>
        <w:tc>
          <w:tcPr>
            <w:tcW w:w="3415" w:type="dxa"/>
          </w:tcPr>
          <w:p w14:paraId="15237A27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0D11D927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00C45C61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081892FD" w14:textId="77777777" w:rsidR="00116AB3" w:rsidRPr="00B33237" w:rsidRDefault="00116AB3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</w:tbl>
    <w:p w14:paraId="14911952" w14:textId="335DE527" w:rsidR="006C012E" w:rsidRDefault="006D4A9B" w:rsidP="006D4A9B">
      <w:pPr>
        <w:spacing w:before="100" w:beforeAutospacing="1" w:after="240"/>
        <w:ind w:left="360"/>
        <w:rPr>
          <w:rFonts w:asciiTheme="minorHAnsi" w:hAnsiTheme="minorHAnsi" w:cstheme="minorHAnsi"/>
        </w:rPr>
      </w:pPr>
      <w:r w:rsidRPr="006D4A9B">
        <w:rPr>
          <w:rFonts w:asciiTheme="minorHAnsi" w:hAnsiTheme="minorHAnsi" w:cstheme="minorHAnsi"/>
          <w:b/>
          <w:bCs/>
        </w:rPr>
        <w:t>If you are describing the family members attending the banquet</w:t>
      </w:r>
      <w:r>
        <w:rPr>
          <w:rFonts w:asciiTheme="minorHAnsi" w:hAnsiTheme="minorHAnsi" w:cstheme="minorHAnsi"/>
        </w:rPr>
        <w:t>, create four sentences describing the appearances and preferences of two family members at the banquet.</w:t>
      </w:r>
    </w:p>
    <w:p w14:paraId="3A1EA91D" w14:textId="0C817797" w:rsidR="006D4A9B" w:rsidRDefault="009C7140" w:rsidP="006D4A9B">
      <w:pPr>
        <w:pStyle w:val="ListParagraph"/>
        <w:numPr>
          <w:ilvl w:val="1"/>
          <w:numId w:val="36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6D4A9B">
        <w:rPr>
          <w:rFonts w:asciiTheme="minorHAnsi" w:hAnsiTheme="minorHAnsi" w:cstheme="minorHAnsi"/>
        </w:rPr>
        <w:t>ne sentence to describe the appearance of one family member at the banquet</w:t>
      </w:r>
    </w:p>
    <w:p w14:paraId="454A8F0F" w14:textId="652D7E72" w:rsidR="006D4A9B" w:rsidRDefault="009C7140" w:rsidP="006D4A9B">
      <w:pPr>
        <w:pStyle w:val="ListParagraph"/>
        <w:numPr>
          <w:ilvl w:val="1"/>
          <w:numId w:val="36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6D4A9B">
        <w:rPr>
          <w:rFonts w:asciiTheme="minorHAnsi" w:hAnsiTheme="minorHAnsi" w:cstheme="minorHAnsi"/>
        </w:rPr>
        <w:t>ne sentence to describe this family member’s preference o</w:t>
      </w:r>
      <w:r>
        <w:rPr>
          <w:rFonts w:asciiTheme="minorHAnsi" w:hAnsiTheme="minorHAnsi" w:cstheme="minorHAnsi"/>
        </w:rPr>
        <w:t>f</w:t>
      </w:r>
      <w:r w:rsidR="006D4A9B">
        <w:rPr>
          <w:rFonts w:asciiTheme="minorHAnsi" w:hAnsiTheme="minorHAnsi" w:cstheme="minorHAnsi"/>
        </w:rPr>
        <w:t xml:space="preserve"> food</w:t>
      </w:r>
    </w:p>
    <w:p w14:paraId="13EDBED5" w14:textId="1D58C4FE" w:rsidR="006D4A9B" w:rsidRDefault="009C7140" w:rsidP="006D4A9B">
      <w:pPr>
        <w:pStyle w:val="ListParagraph"/>
        <w:numPr>
          <w:ilvl w:val="1"/>
          <w:numId w:val="36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6D4A9B">
        <w:rPr>
          <w:rFonts w:asciiTheme="minorHAnsi" w:hAnsiTheme="minorHAnsi" w:cstheme="minorHAnsi"/>
        </w:rPr>
        <w:t>ne sentence to describe the personality of one family member at the banquet</w:t>
      </w:r>
    </w:p>
    <w:p w14:paraId="22BEB3D8" w14:textId="548DB6F3" w:rsidR="006D4A9B" w:rsidRDefault="009C7140" w:rsidP="006D4A9B">
      <w:pPr>
        <w:pStyle w:val="ListParagraph"/>
        <w:numPr>
          <w:ilvl w:val="1"/>
          <w:numId w:val="36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6D4A9B">
        <w:rPr>
          <w:rFonts w:asciiTheme="minorHAnsi" w:hAnsiTheme="minorHAnsi" w:cstheme="minorHAnsi"/>
        </w:rPr>
        <w:t>ne sentence to describe this family member’s preference o</w:t>
      </w:r>
      <w:r>
        <w:rPr>
          <w:rFonts w:asciiTheme="minorHAnsi" w:hAnsiTheme="minorHAnsi" w:cstheme="minorHAnsi"/>
        </w:rPr>
        <w:t>f</w:t>
      </w:r>
      <w:r w:rsidR="006D4A9B">
        <w:rPr>
          <w:rFonts w:asciiTheme="minorHAnsi" w:hAnsiTheme="minorHAnsi" w:cstheme="minorHAnsi"/>
        </w:rPr>
        <w:t xml:space="preserve"> drinks</w:t>
      </w:r>
    </w:p>
    <w:p w14:paraId="4F3F5D62" w14:textId="07C6FBD0" w:rsidR="006D4A9B" w:rsidRPr="006D4A9B" w:rsidRDefault="006D4A9B" w:rsidP="006D4A9B">
      <w:pPr>
        <w:spacing w:before="100" w:beforeAutospacing="1" w:after="240" w:line="240" w:lineRule="auto"/>
        <w:ind w:left="72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>Use this chart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6D4A9B" w:rsidRPr="00537590" w14:paraId="4B1618AC" w14:textId="77777777" w:rsidTr="00F71ED6">
        <w:tc>
          <w:tcPr>
            <w:tcW w:w="2965" w:type="dxa"/>
            <w:shd w:val="clear" w:color="auto" w:fill="auto"/>
          </w:tcPr>
          <w:p w14:paraId="6D67022B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to Say</w:t>
            </w:r>
          </w:p>
          <w:p w14:paraId="23CB1D24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4229A8BF" w14:textId="4BC262F1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say</w:t>
            </w:r>
            <w:r w:rsidR="009C7140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533B89D7" w14:textId="77777777" w:rsidR="006D4A9B" w:rsidRPr="00537590" w:rsidRDefault="006D4A9B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2E23F0DF" w14:textId="77777777" w:rsidR="006D4A9B" w:rsidRPr="00537590" w:rsidRDefault="006D4A9B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3DC66D7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sentence you want to say in Chinese pinyin (or characters).</w:t>
            </w:r>
          </w:p>
        </w:tc>
        <w:tc>
          <w:tcPr>
            <w:tcW w:w="3415" w:type="dxa"/>
          </w:tcPr>
          <w:p w14:paraId="2962190E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 Your sentence</w:t>
            </w:r>
          </w:p>
          <w:p w14:paraId="3367E47C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3B53DF1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sentence in Chinese.</w:t>
            </w:r>
          </w:p>
        </w:tc>
      </w:tr>
      <w:tr w:rsidR="006D4A9B" w:rsidRPr="00537590" w14:paraId="01072069" w14:textId="77777777" w:rsidTr="00F71ED6">
        <w:tc>
          <w:tcPr>
            <w:tcW w:w="2965" w:type="dxa"/>
            <w:shd w:val="clear" w:color="auto" w:fill="auto"/>
          </w:tcPr>
          <w:p w14:paraId="29BD5B52" w14:textId="77777777" w:rsidR="006D4A9B" w:rsidRPr="001F2044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First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606534A6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25A1B8AC" w14:textId="52D8D7ED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one family member’s appearance.</w:t>
            </w:r>
          </w:p>
          <w:p w14:paraId="48365555" w14:textId="77777777" w:rsidR="006D4A9B" w:rsidRPr="001F2044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67747638" w14:textId="10AE205D" w:rsidR="006D4A9B" w:rsidRPr="001F2044" w:rsidRDefault="006D4A9B" w:rsidP="00F71ED6">
            <w:pPr>
              <w:rPr>
                <w:rFonts w:eastAsia="Yu Mincho"/>
                <w:lang w:eastAsia="ja-JP"/>
              </w:rPr>
            </w:pPr>
            <w:r w:rsidRPr="00B33237">
              <w:rPr>
                <w:b/>
              </w:rPr>
              <w:t>Remember</w:t>
            </w:r>
            <w:r>
              <w:t xml:space="preserve"> to use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adverbs of </w:t>
            </w:r>
            <w:proofErr w:type="spellStart"/>
            <w:r>
              <w:rPr>
                <w:rFonts w:asciiTheme="minorHAnsi" w:eastAsia="DengXian" w:hAnsiTheme="minorHAnsi" w:cstheme="minorHAnsi"/>
                <w:bCs/>
              </w:rPr>
              <w:t>degree</w:t>
            </w:r>
            <w:r w:rsidRPr="001F2723">
              <w:rPr>
                <w:rFonts w:asciiTheme="minorHAnsi" w:hAnsiTheme="minorHAnsi" w:cstheme="minorHAnsi" w:hint="eastAsia"/>
                <w:bCs/>
              </w:rPr>
              <w:t>很</w:t>
            </w:r>
            <w:r w:rsidRPr="001F2723">
              <w:rPr>
                <w:rFonts w:asciiTheme="minorHAnsi" w:hAnsiTheme="minorHAnsi" w:cstheme="minorHAnsi"/>
                <w:bCs/>
              </w:rPr>
              <w:t>hěn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very</w:t>
            </w:r>
            <w:r>
              <w:rPr>
                <w:rFonts w:asciiTheme="minorHAnsi" w:hAnsiTheme="minorHAnsi" w:cstheme="minorHAnsi"/>
                <w:bCs/>
              </w:rPr>
              <w:t>),</w:t>
            </w:r>
            <w:r w:rsidRPr="001F272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比</w:t>
            </w:r>
            <w:r w:rsidRPr="001F2723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1F2723">
              <w:rPr>
                <w:rFonts w:asciiTheme="minorHAnsi" w:hAnsiTheme="minorHAnsi" w:cstheme="minorHAnsi"/>
                <w:bCs/>
              </w:rPr>
              <w:t>bǐjiào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somewhat</w:t>
            </w:r>
            <w:r>
              <w:rPr>
                <w:rFonts w:asciiTheme="minorHAnsi" w:hAnsiTheme="minorHAnsi" w:cstheme="minorHAnsi"/>
                <w:bCs/>
              </w:rPr>
              <w:t xml:space="preserve">) and/or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有点</w:t>
            </w:r>
            <w:r w:rsidRPr="001F2723">
              <w:rPr>
                <w:rFonts w:asciiTheme="minorHAnsi" w:hAnsiTheme="minorHAnsi" w:cstheme="minorHAnsi"/>
                <w:bCs/>
              </w:rPr>
              <w:t>yǒudiǎn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a little</w:t>
            </w:r>
            <w:r>
              <w:rPr>
                <w:rFonts w:asciiTheme="minorHAnsi" w:hAnsiTheme="minorHAnsi" w:cstheme="minorHAnsi"/>
                <w:bCs/>
              </w:rPr>
              <w:t>) before adjectives.</w:t>
            </w:r>
          </w:p>
        </w:tc>
        <w:tc>
          <w:tcPr>
            <w:tcW w:w="3415" w:type="dxa"/>
          </w:tcPr>
          <w:p w14:paraId="79E82219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59711E87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63AD0E36" w14:textId="77777777" w:rsidR="006D4A9B" w:rsidRPr="00B33237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6D4A9B" w:rsidRPr="00537590" w14:paraId="6F0BBD98" w14:textId="77777777" w:rsidTr="00F71ED6">
        <w:tc>
          <w:tcPr>
            <w:tcW w:w="2965" w:type="dxa"/>
            <w:shd w:val="clear" w:color="auto" w:fill="auto"/>
          </w:tcPr>
          <w:p w14:paraId="09731A1D" w14:textId="77777777" w:rsidR="006D4A9B" w:rsidRPr="001F2044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Second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1FBD8655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44D727E8" w14:textId="5BB05886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this family member’s preference o</w:t>
            </w:r>
            <w:r w:rsidR="009C7140">
              <w:rPr>
                <w:rFonts w:asciiTheme="minorHAnsi" w:hAnsiTheme="minorHAnsi" w:cstheme="minorHAnsi"/>
                <w:bCs/>
              </w:rPr>
              <w:t>f</w:t>
            </w:r>
            <w:r>
              <w:rPr>
                <w:rFonts w:asciiTheme="minorHAnsi" w:hAnsiTheme="minorHAnsi" w:cstheme="minorHAnsi"/>
                <w:bCs/>
              </w:rPr>
              <w:t xml:space="preserve"> food.</w:t>
            </w:r>
          </w:p>
          <w:p w14:paraId="0D22DA3F" w14:textId="77777777" w:rsidR="006D4A9B" w:rsidRPr="001F2044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1CF00DDF" w14:textId="6543D32A" w:rsidR="006D4A9B" w:rsidRPr="006D4A9B" w:rsidRDefault="006D4A9B" w:rsidP="006D4A9B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 w:rsidRPr="006D4A9B">
              <w:rPr>
                <w:rFonts w:asciiTheme="minorHAnsi" w:hAnsiTheme="minorHAnsi" w:cstheme="minorHAnsi"/>
                <w:b/>
              </w:rPr>
              <w:t>Remember</w:t>
            </w:r>
            <w:r w:rsidRPr="006D4A9B">
              <w:rPr>
                <w:rFonts w:asciiTheme="minorHAnsi" w:hAnsiTheme="minorHAnsi" w:cstheme="minorHAnsi"/>
                <w:bCs/>
              </w:rPr>
              <w:t xml:space="preserve"> to use </w:t>
            </w:r>
            <w:r w:rsidR="009C7140">
              <w:rPr>
                <w:rFonts w:asciiTheme="minorHAnsi" w:hAnsiTheme="minorHAnsi" w:cstheme="minorHAnsi"/>
                <w:bCs/>
              </w:rPr>
              <w:t xml:space="preserve">the </w:t>
            </w:r>
            <w:r w:rsidRPr="006D4A9B">
              <w:rPr>
                <w:rFonts w:asciiTheme="minorHAnsi" w:hAnsiTheme="minorHAnsi" w:cstheme="minorHAnsi"/>
                <w:bCs/>
              </w:rPr>
              <w:t>v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erb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喜欢</w:t>
            </w:r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xǐhuān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like) and</w:t>
            </w:r>
            <w:r w:rsidR="009E1375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the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superlative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最</w:t>
            </w:r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zuì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(the most) in your answer. You can also use </w:t>
            </w:r>
            <w:r w:rsidRPr="006D4A9B">
              <w:rPr>
                <w:rFonts w:asciiTheme="minorHAnsi" w:eastAsia="DengXian" w:hAnsiTheme="minorHAnsi" w:cstheme="minorHAnsi"/>
                <w:bCs/>
              </w:rPr>
              <w:t xml:space="preserve">adverbs of </w:t>
            </w:r>
            <w:proofErr w:type="spellStart"/>
            <w:r w:rsidRPr="006D4A9B">
              <w:rPr>
                <w:rFonts w:asciiTheme="minorHAnsi" w:eastAsia="DengXian" w:hAnsiTheme="minorHAnsi" w:cstheme="minorHAnsi"/>
                <w:bCs/>
              </w:rPr>
              <w:t>degree</w:t>
            </w:r>
            <w:r w:rsidRPr="006D4A9B">
              <w:rPr>
                <w:rFonts w:asciiTheme="minorHAnsi" w:hAnsiTheme="minorHAnsi" w:cstheme="minorHAnsi" w:hint="eastAsia"/>
                <w:bCs/>
              </w:rPr>
              <w:t>很</w:t>
            </w:r>
            <w:r w:rsidRPr="006D4A9B">
              <w:rPr>
                <w:rFonts w:asciiTheme="minorHAnsi" w:hAnsiTheme="minorHAnsi" w:cstheme="minorHAnsi"/>
                <w:bCs/>
              </w:rPr>
              <w:t>hěn</w:t>
            </w:r>
            <w:proofErr w:type="spellEnd"/>
            <w:r w:rsidRPr="006D4A9B">
              <w:rPr>
                <w:rFonts w:asciiTheme="minorHAnsi" w:hAnsiTheme="minorHAnsi" w:cstheme="minorHAnsi"/>
                <w:bCs/>
              </w:rPr>
              <w:t xml:space="preserve"> (very), </w:t>
            </w:r>
            <w:proofErr w:type="spellStart"/>
            <w:r w:rsidRPr="006D4A9B">
              <w:rPr>
                <w:rFonts w:asciiTheme="minorHAnsi" w:hAnsiTheme="minorHAnsi" w:cstheme="minorHAnsi" w:hint="eastAsia"/>
                <w:bCs/>
              </w:rPr>
              <w:t>比</w:t>
            </w:r>
            <w:r w:rsidRPr="006D4A9B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6D4A9B">
              <w:rPr>
                <w:rFonts w:asciiTheme="minorHAnsi" w:hAnsiTheme="minorHAnsi" w:cstheme="minorHAnsi"/>
                <w:bCs/>
              </w:rPr>
              <w:t>bǐjiào</w:t>
            </w:r>
            <w:proofErr w:type="spellEnd"/>
            <w:r w:rsidRPr="006D4A9B">
              <w:rPr>
                <w:rFonts w:asciiTheme="minorHAnsi" w:hAnsiTheme="minorHAnsi" w:cstheme="minorHAnsi"/>
                <w:bCs/>
              </w:rPr>
              <w:t xml:space="preserve"> (somewhat) and/or </w:t>
            </w:r>
            <w:proofErr w:type="spellStart"/>
            <w:r w:rsidRPr="006D4A9B">
              <w:rPr>
                <w:rFonts w:asciiTheme="minorHAnsi" w:hAnsiTheme="minorHAnsi" w:cstheme="minorHAnsi" w:hint="eastAsia"/>
                <w:bCs/>
              </w:rPr>
              <w:t>有点</w:t>
            </w:r>
            <w:r w:rsidRPr="006D4A9B">
              <w:rPr>
                <w:rFonts w:asciiTheme="minorHAnsi" w:hAnsiTheme="minorHAnsi" w:cstheme="minorHAnsi"/>
                <w:bCs/>
              </w:rPr>
              <w:t>yǒudiǎn</w:t>
            </w:r>
            <w:proofErr w:type="spellEnd"/>
            <w:r w:rsidRPr="006D4A9B">
              <w:rPr>
                <w:rFonts w:asciiTheme="minorHAnsi" w:hAnsiTheme="minorHAnsi" w:cstheme="minorHAnsi"/>
                <w:bCs/>
              </w:rPr>
              <w:t xml:space="preserve"> (a little) before adjectives. Also consider using verbs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吃</w:t>
            </w:r>
            <w:proofErr w:type="spellStart"/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chī</w:t>
            </w:r>
            <w:proofErr w:type="spellEnd"/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eat). </w:t>
            </w:r>
          </w:p>
        </w:tc>
        <w:tc>
          <w:tcPr>
            <w:tcW w:w="3415" w:type="dxa"/>
          </w:tcPr>
          <w:p w14:paraId="4050F6F5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7D1EF1C3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272DC119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2155AE48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w:rsidR="006D4A9B" w:rsidRPr="00537590" w14:paraId="630F282D" w14:textId="77777777" w:rsidTr="00F71ED6">
        <w:tc>
          <w:tcPr>
            <w:tcW w:w="2965" w:type="dxa"/>
            <w:shd w:val="clear" w:color="auto" w:fill="auto"/>
          </w:tcPr>
          <w:p w14:paraId="30756E53" w14:textId="77777777" w:rsidR="006D4A9B" w:rsidRPr="001F2044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lastRenderedPageBreak/>
              <w:t xml:space="preserve">Third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2416349B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7A673C55" w14:textId="25E31BC8" w:rsidR="006D4A9B" w:rsidRDefault="006D4A9B" w:rsidP="006D4A9B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one family member’s personality.</w:t>
            </w:r>
          </w:p>
          <w:p w14:paraId="533E71EC" w14:textId="77777777" w:rsidR="006D4A9B" w:rsidRPr="001F2044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1DA54CBF" w14:textId="47A57AEF" w:rsidR="006D4A9B" w:rsidRPr="00A86B5F" w:rsidRDefault="006D4A9B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b/>
              </w:rPr>
              <w:t>Remember</w:t>
            </w:r>
            <w:r>
              <w:t xml:space="preserve"> to use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adverbs of </w:t>
            </w:r>
            <w:proofErr w:type="spellStart"/>
            <w:r>
              <w:rPr>
                <w:rFonts w:asciiTheme="minorHAnsi" w:eastAsia="DengXian" w:hAnsiTheme="minorHAnsi" w:cstheme="minorHAnsi"/>
                <w:bCs/>
              </w:rPr>
              <w:t>degree</w:t>
            </w:r>
            <w:r w:rsidRPr="001F2723">
              <w:rPr>
                <w:rFonts w:asciiTheme="minorHAnsi" w:hAnsiTheme="minorHAnsi" w:cstheme="minorHAnsi" w:hint="eastAsia"/>
                <w:bCs/>
              </w:rPr>
              <w:t>很</w:t>
            </w:r>
            <w:r w:rsidRPr="001F2723">
              <w:rPr>
                <w:rFonts w:asciiTheme="minorHAnsi" w:hAnsiTheme="minorHAnsi" w:cstheme="minorHAnsi"/>
                <w:bCs/>
              </w:rPr>
              <w:t>hěn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very</w:t>
            </w:r>
            <w:r>
              <w:rPr>
                <w:rFonts w:asciiTheme="minorHAnsi" w:hAnsiTheme="minorHAnsi" w:cstheme="minorHAnsi"/>
                <w:bCs/>
              </w:rPr>
              <w:t>),</w:t>
            </w:r>
            <w:r w:rsidRPr="001F272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比</w:t>
            </w:r>
            <w:r w:rsidRPr="001F2723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1F2723">
              <w:rPr>
                <w:rFonts w:asciiTheme="minorHAnsi" w:hAnsiTheme="minorHAnsi" w:cstheme="minorHAnsi"/>
                <w:bCs/>
              </w:rPr>
              <w:t>bǐjiào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somewhat</w:t>
            </w:r>
            <w:r>
              <w:rPr>
                <w:rFonts w:asciiTheme="minorHAnsi" w:hAnsiTheme="minorHAnsi" w:cstheme="minorHAnsi"/>
                <w:bCs/>
              </w:rPr>
              <w:t xml:space="preserve">) and/or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有点</w:t>
            </w:r>
            <w:r w:rsidRPr="001F2723">
              <w:rPr>
                <w:rFonts w:asciiTheme="minorHAnsi" w:hAnsiTheme="minorHAnsi" w:cstheme="minorHAnsi"/>
                <w:bCs/>
              </w:rPr>
              <w:t>yǒudiǎn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a little</w:t>
            </w:r>
            <w:r>
              <w:rPr>
                <w:rFonts w:asciiTheme="minorHAnsi" w:hAnsiTheme="minorHAnsi" w:cstheme="minorHAnsi"/>
                <w:bCs/>
              </w:rPr>
              <w:t>) before adjectives.</w:t>
            </w:r>
          </w:p>
        </w:tc>
        <w:tc>
          <w:tcPr>
            <w:tcW w:w="3415" w:type="dxa"/>
          </w:tcPr>
          <w:p w14:paraId="697DF5FA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205279AC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7128D02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3DB8512E" w14:textId="77777777" w:rsidR="006D4A9B" w:rsidRPr="001E567F" w:rsidRDefault="006D4A9B" w:rsidP="00F71ED6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  <w:tr w:rsidR="006D4A9B" w:rsidRPr="00537590" w14:paraId="3348E289" w14:textId="77777777" w:rsidTr="00F71ED6">
        <w:tc>
          <w:tcPr>
            <w:tcW w:w="2965" w:type="dxa"/>
            <w:shd w:val="clear" w:color="auto" w:fill="auto"/>
          </w:tcPr>
          <w:p w14:paraId="578537B7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Fourth sentence</w:t>
            </w:r>
          </w:p>
          <w:p w14:paraId="2CB73A81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2C9F4B1B" w14:textId="1740FB20" w:rsidR="006D4A9B" w:rsidRDefault="006D4A9B" w:rsidP="006D4A9B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this family member’s preference o</w:t>
            </w:r>
            <w:r w:rsidR="009E1375">
              <w:rPr>
                <w:rFonts w:asciiTheme="minorHAnsi" w:hAnsiTheme="minorHAnsi" w:cstheme="minorHAnsi"/>
                <w:bCs/>
              </w:rPr>
              <w:t>f</w:t>
            </w:r>
            <w:r>
              <w:rPr>
                <w:rFonts w:asciiTheme="minorHAnsi" w:hAnsiTheme="minorHAnsi" w:cstheme="minorHAnsi"/>
                <w:bCs/>
              </w:rPr>
              <w:t xml:space="preserve"> drinks.</w:t>
            </w:r>
          </w:p>
          <w:p w14:paraId="6016BC34" w14:textId="77777777" w:rsidR="006D4A9B" w:rsidRPr="001F2044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875" w:type="dxa"/>
            <w:shd w:val="clear" w:color="auto" w:fill="auto"/>
          </w:tcPr>
          <w:p w14:paraId="7604BB32" w14:textId="4F11000A" w:rsidR="006D4A9B" w:rsidRPr="006D4A9B" w:rsidRDefault="006D4A9B" w:rsidP="00F71ED6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Theme="minorEastAsia" w:hAnsiTheme="minorHAnsi" w:cstheme="minorHAnsi"/>
                <w:b/>
                <w:lang w:eastAsia="zh-CN"/>
              </w:rPr>
            </w:pPr>
            <w:r w:rsidRPr="006D4A9B">
              <w:rPr>
                <w:rFonts w:asciiTheme="minorHAnsi" w:hAnsiTheme="minorHAnsi" w:cstheme="minorHAnsi"/>
                <w:b/>
              </w:rPr>
              <w:t>Remember</w:t>
            </w:r>
            <w:r w:rsidRPr="006D4A9B">
              <w:rPr>
                <w:rFonts w:asciiTheme="minorHAnsi" w:hAnsiTheme="minorHAnsi" w:cstheme="minorHAnsi"/>
                <w:bCs/>
              </w:rPr>
              <w:t xml:space="preserve"> to use </w:t>
            </w:r>
            <w:r w:rsidR="009E1375">
              <w:rPr>
                <w:rFonts w:asciiTheme="minorHAnsi" w:hAnsiTheme="minorHAnsi" w:cstheme="minorHAnsi"/>
                <w:bCs/>
              </w:rPr>
              <w:t xml:space="preserve">the </w:t>
            </w:r>
            <w:r w:rsidRPr="006D4A9B">
              <w:rPr>
                <w:rFonts w:asciiTheme="minorHAnsi" w:hAnsiTheme="minorHAnsi" w:cstheme="minorHAnsi"/>
                <w:bCs/>
              </w:rPr>
              <w:t>v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erb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喜欢</w:t>
            </w:r>
            <w:proofErr w:type="spellStart"/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xǐhuān</w:t>
            </w:r>
            <w:proofErr w:type="spellEnd"/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like) and </w:t>
            </w:r>
            <w:r w:rsidR="009E1375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the 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superlative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最</w:t>
            </w:r>
            <w:proofErr w:type="spellStart"/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zuì</w:t>
            </w:r>
            <w:proofErr w:type="spellEnd"/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(the most)</w:t>
            </w:r>
            <w:r w:rsidR="00E67CC3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or negation </w:t>
            </w:r>
            <w:r w:rsidR="00E67CC3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不</w:t>
            </w:r>
            <w:proofErr w:type="spellStart"/>
            <w:r w:rsidR="00E67CC3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bù</w:t>
            </w:r>
            <w:proofErr w:type="spellEnd"/>
            <w:r w:rsidR="00E67CC3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(not)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in your answer. You can also use </w:t>
            </w:r>
            <w:r w:rsidRPr="006D4A9B">
              <w:rPr>
                <w:rFonts w:asciiTheme="minorHAnsi" w:eastAsia="DengXian" w:hAnsiTheme="minorHAnsi" w:cstheme="minorHAnsi"/>
                <w:bCs/>
              </w:rPr>
              <w:t xml:space="preserve">adverbs of </w:t>
            </w:r>
            <w:proofErr w:type="spellStart"/>
            <w:r w:rsidRPr="006D4A9B">
              <w:rPr>
                <w:rFonts w:asciiTheme="minorHAnsi" w:eastAsia="DengXian" w:hAnsiTheme="minorHAnsi" w:cstheme="minorHAnsi"/>
                <w:bCs/>
              </w:rPr>
              <w:t>degree</w:t>
            </w:r>
            <w:r w:rsidRPr="006D4A9B">
              <w:rPr>
                <w:rFonts w:asciiTheme="minorHAnsi" w:hAnsiTheme="minorHAnsi" w:cstheme="minorHAnsi" w:hint="eastAsia"/>
                <w:bCs/>
              </w:rPr>
              <w:t>很</w:t>
            </w:r>
            <w:r w:rsidRPr="006D4A9B">
              <w:rPr>
                <w:rFonts w:asciiTheme="minorHAnsi" w:hAnsiTheme="minorHAnsi" w:cstheme="minorHAnsi"/>
                <w:bCs/>
              </w:rPr>
              <w:t>hěn</w:t>
            </w:r>
            <w:proofErr w:type="spellEnd"/>
            <w:r w:rsidRPr="006D4A9B">
              <w:rPr>
                <w:rFonts w:asciiTheme="minorHAnsi" w:hAnsiTheme="minorHAnsi" w:cstheme="minorHAnsi"/>
                <w:bCs/>
              </w:rPr>
              <w:t xml:space="preserve"> (very), </w:t>
            </w:r>
            <w:proofErr w:type="spellStart"/>
            <w:r w:rsidRPr="006D4A9B">
              <w:rPr>
                <w:rFonts w:asciiTheme="minorHAnsi" w:hAnsiTheme="minorHAnsi" w:cstheme="minorHAnsi" w:hint="eastAsia"/>
                <w:bCs/>
              </w:rPr>
              <w:t>比</w:t>
            </w:r>
            <w:r w:rsidRPr="006D4A9B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6D4A9B">
              <w:rPr>
                <w:rFonts w:asciiTheme="minorHAnsi" w:hAnsiTheme="minorHAnsi" w:cstheme="minorHAnsi"/>
                <w:bCs/>
              </w:rPr>
              <w:t>bǐjiào</w:t>
            </w:r>
            <w:proofErr w:type="spellEnd"/>
            <w:r w:rsidRPr="006D4A9B">
              <w:rPr>
                <w:rFonts w:asciiTheme="minorHAnsi" w:hAnsiTheme="minorHAnsi" w:cstheme="minorHAnsi"/>
                <w:bCs/>
              </w:rPr>
              <w:t xml:space="preserve"> (somewhat) and/or </w:t>
            </w:r>
            <w:proofErr w:type="spellStart"/>
            <w:r w:rsidRPr="006D4A9B">
              <w:rPr>
                <w:rFonts w:asciiTheme="minorHAnsi" w:hAnsiTheme="minorHAnsi" w:cstheme="minorHAnsi" w:hint="eastAsia"/>
                <w:bCs/>
              </w:rPr>
              <w:t>有点</w:t>
            </w:r>
            <w:r w:rsidRPr="006D4A9B">
              <w:rPr>
                <w:rFonts w:asciiTheme="minorHAnsi" w:hAnsiTheme="minorHAnsi" w:cstheme="minorHAnsi"/>
                <w:bCs/>
              </w:rPr>
              <w:t>yǒudiǎn</w:t>
            </w:r>
            <w:proofErr w:type="spellEnd"/>
            <w:r w:rsidRPr="006D4A9B">
              <w:rPr>
                <w:rFonts w:asciiTheme="minorHAnsi" w:hAnsiTheme="minorHAnsi" w:cstheme="minorHAnsi"/>
                <w:bCs/>
              </w:rPr>
              <w:t xml:space="preserve"> (a little) before adjectives. Also consider using verbs </w:t>
            </w:r>
            <w:r>
              <w:rPr>
                <w:rFonts w:asciiTheme="minorEastAsia" w:eastAsiaTheme="minorEastAsia" w:hAnsiTheme="minorEastAsia" w:cstheme="minorHAnsi" w:hint="eastAsia"/>
                <w:bCs/>
                <w:lang w:eastAsia="zh-CN"/>
              </w:rPr>
              <w:t>喝</w:t>
            </w:r>
            <w:proofErr w:type="spellStart"/>
            <w:r>
              <w:rPr>
                <w:rFonts w:asciiTheme="minorHAnsi" w:hAnsiTheme="minorHAnsi" w:cstheme="minorHAnsi" w:hint="eastAsia"/>
                <w:bCs/>
                <w:lang w:eastAsia="ja-JP"/>
              </w:rPr>
              <w:t>hē</w:t>
            </w:r>
            <w:proofErr w:type="spellEnd"/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>drink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>).</w:t>
            </w:r>
          </w:p>
        </w:tc>
        <w:tc>
          <w:tcPr>
            <w:tcW w:w="3415" w:type="dxa"/>
          </w:tcPr>
          <w:p w14:paraId="2E8E5F22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26E45978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21491A53" w14:textId="77777777" w:rsidR="006D4A9B" w:rsidRDefault="006D4A9B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0C83B1CE" w14:textId="77777777" w:rsidR="006D4A9B" w:rsidRPr="00B33237" w:rsidRDefault="006D4A9B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</w:tbl>
    <w:p w14:paraId="410146F8" w14:textId="1BCF9C9F" w:rsidR="006D4A9B" w:rsidRDefault="006D4A9B" w:rsidP="00FB7426">
      <w:pPr>
        <w:pStyle w:val="ListParagraph"/>
        <w:numPr>
          <w:ilvl w:val="0"/>
          <w:numId w:val="37"/>
        </w:numPr>
        <w:spacing w:before="100" w:beforeAutospacing="1" w:after="240" w:line="240" w:lineRule="auto"/>
        <w:rPr>
          <w:rFonts w:cs="Calibri"/>
        </w:rPr>
      </w:pPr>
      <w:r w:rsidRPr="00537590">
        <w:rPr>
          <w:rFonts w:cs="Calibri"/>
        </w:rPr>
        <w:t xml:space="preserve">Record yourself </w:t>
      </w:r>
      <w:r>
        <w:rPr>
          <w:rFonts w:cs="Calibri"/>
        </w:rPr>
        <w:t xml:space="preserve">saying the following (they can be in separate </w:t>
      </w:r>
      <w:r w:rsidR="008D6CA6">
        <w:rPr>
          <w:rFonts w:cs="Calibri"/>
        </w:rPr>
        <w:t>videos/audios or the same video/audio</w:t>
      </w:r>
      <w:r w:rsidR="00FB2792">
        <w:rPr>
          <w:rFonts w:cs="Calibri"/>
        </w:rPr>
        <w:t>,</w:t>
      </w:r>
      <w:r w:rsidR="008D6CA6">
        <w:rPr>
          <w:rFonts w:cs="Calibri"/>
        </w:rPr>
        <w:t xml:space="preserve"> </w:t>
      </w:r>
      <w:r>
        <w:rPr>
          <w:rFonts w:cs="Calibri"/>
        </w:rPr>
        <w:t xml:space="preserve">depending on whether you are collaborating </w:t>
      </w:r>
      <w:r w:rsidRPr="0049227F">
        <w:t>synchronously or asynchronously</w:t>
      </w:r>
      <w:r>
        <w:rPr>
          <w:rFonts w:cs="Calibri"/>
        </w:rPr>
        <w:t>):</w:t>
      </w:r>
    </w:p>
    <w:p w14:paraId="59233B8E" w14:textId="77777777" w:rsidR="006C012E" w:rsidRPr="00624A50" w:rsidRDefault="006C012E" w:rsidP="006C012E">
      <w:pPr>
        <w:pStyle w:val="ListParagraph"/>
        <w:spacing w:before="100" w:beforeAutospacing="1" w:after="240"/>
        <w:rPr>
          <w:rFonts w:cs="Calibri"/>
        </w:rPr>
      </w:pPr>
    </w:p>
    <w:p w14:paraId="37B0A328" w14:textId="32EECA6D" w:rsidR="006C012E" w:rsidRPr="00624A50" w:rsidRDefault="009E1375" w:rsidP="00A95432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Give y</w:t>
      </w:r>
      <w:r w:rsidR="006C012E" w:rsidRPr="00624A50">
        <w:rPr>
          <w:rFonts w:cs="Calibri"/>
        </w:rPr>
        <w:t xml:space="preserve">our </w:t>
      </w:r>
      <w:r w:rsidR="00AB5035" w:rsidRPr="00624A50">
        <w:rPr>
          <w:rFonts w:cs="Calibri"/>
        </w:rPr>
        <w:t xml:space="preserve">portion of the </w:t>
      </w:r>
      <w:r w:rsidR="00FB7426">
        <w:rPr>
          <w:rFonts w:cs="Calibri"/>
        </w:rPr>
        <w:t>family banquet s</w:t>
      </w:r>
      <w:r w:rsidR="00AB5035" w:rsidRPr="00624A50">
        <w:rPr>
          <w:rFonts w:cs="Calibri"/>
        </w:rPr>
        <w:t>tory</w:t>
      </w:r>
      <w:r>
        <w:rPr>
          <w:rFonts w:cs="Calibri"/>
        </w:rPr>
        <w:t>.</w:t>
      </w:r>
    </w:p>
    <w:p w14:paraId="0E7016F1" w14:textId="4DA6E8EE" w:rsidR="006C012E" w:rsidRDefault="00FB7426" w:rsidP="00A95432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 xml:space="preserve">Ask </w:t>
      </w:r>
      <w:r w:rsidR="006C012E" w:rsidRPr="00624A50">
        <w:rPr>
          <w:rFonts w:cs="Calibri"/>
        </w:rPr>
        <w:t>your partner</w:t>
      </w:r>
      <w:r>
        <w:rPr>
          <w:rFonts w:cs="Calibri"/>
        </w:rPr>
        <w:t xml:space="preserve"> two questions</w:t>
      </w:r>
      <w:r w:rsidR="009E1375">
        <w:rPr>
          <w:rFonts w:cs="Calibri"/>
        </w:rPr>
        <w:t>.</w:t>
      </w:r>
    </w:p>
    <w:p w14:paraId="3BD2886C" w14:textId="1742D54B" w:rsidR="006C012E" w:rsidRPr="00FB7426" w:rsidRDefault="00FB7426" w:rsidP="006C012E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Answer two questions from your partner</w:t>
      </w:r>
      <w:r w:rsidR="009E1375">
        <w:rPr>
          <w:rFonts w:cs="Calibri"/>
        </w:rPr>
        <w:t>.</w:t>
      </w:r>
    </w:p>
    <w:p w14:paraId="16C86516" w14:textId="77777777" w:rsidR="006C012E" w:rsidRPr="00624A50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624A50">
        <w:rPr>
          <w:rFonts w:asciiTheme="majorHAnsi" w:hAnsiTheme="majorHAnsi" w:cstheme="majorHAnsi"/>
          <w:color w:val="0070C0"/>
        </w:rPr>
        <w:t>Part 3: Peer and Self-Evaluation</w:t>
      </w:r>
    </w:p>
    <w:p w14:paraId="20DACC45" w14:textId="77777777" w:rsidR="006C012E" w:rsidRPr="00624A50" w:rsidRDefault="006C012E" w:rsidP="006C012E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>Rate yourself and your team as a whole according to each of the performance criteria below.</w:t>
      </w:r>
    </w:p>
    <w:p w14:paraId="04DB2D4A" w14:textId="77777777" w:rsidR="006C012E" w:rsidRPr="00537590" w:rsidRDefault="006C012E" w:rsidP="006C012E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  <w:b/>
          <w:bCs/>
        </w:rPr>
        <w:t>3=Always 2=Usually 1=Sometimes 0=Never</w:t>
      </w:r>
    </w:p>
    <w:tbl>
      <w:tblPr>
        <w:tblW w:w="5000" w:type="pct"/>
        <w:tblBorders>
          <w:top w:val="single" w:sz="8" w:space="0" w:color="D5D5D5"/>
          <w:right w:val="single" w:sz="8" w:space="0" w:color="D5D5D5"/>
        </w:tblBorders>
        <w:tblLook w:val="0000" w:firstRow="0" w:lastRow="0" w:firstColumn="0" w:lastColumn="0" w:noHBand="0" w:noVBand="0"/>
      </w:tblPr>
      <w:tblGrid>
        <w:gridCol w:w="2932"/>
        <w:gridCol w:w="2141"/>
        <w:gridCol w:w="2253"/>
        <w:gridCol w:w="3454"/>
      </w:tblGrid>
      <w:tr w:rsidR="00380A2A" w:rsidRPr="00624A50" w14:paraId="04C62EC9" w14:textId="77777777" w:rsidTr="0024359D">
        <w:trPr>
          <w:trHeight w:val="295"/>
        </w:trPr>
        <w:tc>
          <w:tcPr>
            <w:tcW w:w="5000" w:type="pct"/>
            <w:gridSpan w:val="4"/>
            <w:tcBorders>
              <w:top w:val="single" w:sz="8" w:space="0" w:color="D5D5D5"/>
              <w:left w:val="single" w:sz="8" w:space="0" w:color="D5D5D5"/>
            </w:tcBorders>
          </w:tcPr>
          <w:p w14:paraId="2441A0E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jc w:val="center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Peer and Self-Evaluation</w:t>
            </w:r>
          </w:p>
        </w:tc>
      </w:tr>
      <w:tr w:rsidR="00380A2A" w:rsidRPr="00624A50" w14:paraId="50E0C3AF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1FD9456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8306D60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Rating for You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34E0D650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Rating for the Team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308A9E1E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Reasons for Ratings and Other Comments</w:t>
            </w:r>
          </w:p>
        </w:tc>
      </w:tr>
      <w:tr w:rsidR="00380A2A" w:rsidRPr="00624A50" w14:paraId="155295E1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59BFE1CC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Collaborated well with others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146250E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6B084AAC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3825985A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1CBA22AC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1C4CA2C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Showed respect for others’ opinions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430D24BA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6A46C02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37463DB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0ACBDEA2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BD0D2C3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Completed assigned duties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0532581D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76AF8C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5DD68C29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2D451C30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A28A93E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lastRenderedPageBreak/>
              <w:t>Participated in discussions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14F198CD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37FABD2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23EF455F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04EE8A6B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F572CA3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Stayed on task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5E5842D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B08A22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15414B32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05B494A7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E40E8C3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Offered relevant information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B2E5C07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2C8D548E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44F1A786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01BAC45E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7BB77D6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Completed work adequately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49526468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8E2C60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2ED3784C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369B6A3C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750C0BEF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 xml:space="preserve">Completed work on time 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6A32BC18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3766E79F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01D07EC1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6E30C09E" w14:textId="77777777" w:rsidTr="00380A2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03475B8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Offered appropriate feedback when necessary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638E87A8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6DF7146B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3AD73C4A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</w:tbl>
    <w:p w14:paraId="52C3C3ED" w14:textId="77777777" w:rsidR="006C012E" w:rsidRPr="00537590" w:rsidRDefault="006C012E" w:rsidP="006C01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B403E3A" w14:textId="77777777" w:rsidR="006C012E" w:rsidRPr="00624A50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624A50">
        <w:rPr>
          <w:rFonts w:asciiTheme="majorHAnsi" w:hAnsiTheme="majorHAnsi" w:cstheme="majorHAnsi"/>
          <w:color w:val="0070C0"/>
        </w:rPr>
        <w:t>Part 4: Self-Reflection</w:t>
      </w:r>
    </w:p>
    <w:p w14:paraId="2AA01CD3" w14:textId="77777777" w:rsidR="006C012E" w:rsidRPr="00624A50" w:rsidRDefault="006C012E" w:rsidP="006C012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rPr>
          <w:rFonts w:cs="Calibri"/>
          <w:bCs/>
          <w:i/>
        </w:rPr>
      </w:pPr>
      <w:r w:rsidRPr="00624A50">
        <w:rPr>
          <w:rFonts w:cs="Calibri"/>
          <w:bCs/>
          <w:i/>
        </w:rPr>
        <w:t xml:space="preserve">Reflect on your collaboration experience. Answer the following questions. </w:t>
      </w:r>
    </w:p>
    <w:p w14:paraId="5B7E97C1" w14:textId="60797858" w:rsidR="006C012E" w:rsidRPr="00624A50" w:rsidRDefault="006C012E" w:rsidP="006C012E">
      <w:pPr>
        <w:spacing w:before="100" w:beforeAutospacing="1" w:after="100" w:afterAutospacing="1"/>
        <w:rPr>
          <w:rFonts w:cs="Calibri"/>
        </w:rPr>
      </w:pPr>
      <w:r w:rsidRPr="00624A50">
        <w:rPr>
          <w:rFonts w:cs="Calibri"/>
        </w:rPr>
        <w:t>Respond to the following questions with at least three sentences for each</w:t>
      </w:r>
      <w:r w:rsidR="00EB0D70">
        <w:rPr>
          <w:rFonts w:cs="Calibri"/>
        </w:rPr>
        <w:t>:</w:t>
      </w:r>
      <w:r w:rsidRPr="00624A50">
        <w:rPr>
          <w:rFonts w:cs="Calibri"/>
        </w:rPr>
        <w:t xml:space="preserve"> </w:t>
      </w:r>
    </w:p>
    <w:p w14:paraId="1AFB27D7" w14:textId="30341D53" w:rsidR="00C149D0" w:rsidRDefault="006C012E" w:rsidP="00C149D0">
      <w:pPr>
        <w:pStyle w:val="ListParagraph"/>
        <w:numPr>
          <w:ilvl w:val="0"/>
          <w:numId w:val="17"/>
        </w:numPr>
        <w:spacing w:before="100" w:beforeAutospacing="1" w:after="240" w:line="240" w:lineRule="auto"/>
        <w:rPr>
          <w:rFonts w:cs="Calibri"/>
        </w:rPr>
      </w:pPr>
      <w:r w:rsidRPr="00624A50">
        <w:rPr>
          <w:rFonts w:cs="Calibri"/>
        </w:rPr>
        <w:t>What did you enjoy most about working with others on this lesson/task?</w:t>
      </w:r>
    </w:p>
    <w:p w14:paraId="5A55D829" w14:textId="2A528306" w:rsidR="00C149D0" w:rsidRDefault="00C149D0" w:rsidP="00C149D0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3A7946C3" w14:textId="599C688D" w:rsidR="00C149D0" w:rsidRDefault="00C149D0" w:rsidP="00C149D0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6063CE86" w14:textId="6FF6DAB2" w:rsidR="00C149D0" w:rsidRDefault="00C149D0" w:rsidP="00C149D0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6C30CDB5" w14:textId="27507A16" w:rsidR="00C149D0" w:rsidRDefault="00C149D0" w:rsidP="00C149D0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55687608" w14:textId="2384FB28" w:rsidR="00C149D0" w:rsidRDefault="00C149D0" w:rsidP="00C149D0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3FA3F6BD" w14:textId="103D75E6" w:rsidR="00C149D0" w:rsidRDefault="00C149D0" w:rsidP="00C149D0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20E0A5BD" w14:textId="65430B71" w:rsidR="00C149D0" w:rsidRDefault="00C149D0" w:rsidP="00C149D0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581AC857" w14:textId="77777777" w:rsidR="00C149D0" w:rsidRDefault="00C149D0" w:rsidP="00C149D0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5989A6E0" w14:textId="381F11D0" w:rsidR="00372E4C" w:rsidRPr="00C149D0" w:rsidRDefault="006C012E" w:rsidP="00C149D0">
      <w:pPr>
        <w:pStyle w:val="ListParagraph"/>
        <w:numPr>
          <w:ilvl w:val="0"/>
          <w:numId w:val="17"/>
        </w:numPr>
        <w:spacing w:before="100" w:beforeAutospacing="1" w:after="240" w:line="240" w:lineRule="auto"/>
        <w:rPr>
          <w:rStyle w:val="IntenseReference"/>
          <w:rFonts w:cs="Calibri"/>
          <w:b w:val="0"/>
          <w:bCs w:val="0"/>
          <w:smallCaps w:val="0"/>
          <w:color w:val="auto"/>
          <w:spacing w:val="0"/>
          <w:u w:val="none"/>
        </w:rPr>
      </w:pPr>
      <w:r w:rsidRPr="00C149D0">
        <w:rPr>
          <w:rFonts w:cs="Calibri"/>
        </w:rPr>
        <w:t>What will you do differently, if anything, in your next collaboration opportunity?</w:t>
      </w:r>
      <w:r w:rsidRPr="00C149D0">
        <w:rPr>
          <w:rFonts w:cs="Calibri"/>
        </w:rPr>
        <w:br/>
      </w:r>
      <w:r w:rsidRPr="00C149D0">
        <w:rPr>
          <w:rFonts w:cs="Calibri"/>
        </w:rPr>
        <w:br/>
      </w:r>
      <w:bookmarkEnd w:id="0"/>
      <w:bookmarkEnd w:id="1"/>
    </w:p>
    <w:sectPr w:rsidR="00372E4C" w:rsidRPr="00C149D0" w:rsidSect="00902D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2FCB" w14:textId="77777777" w:rsidR="001507D4" w:rsidRDefault="001507D4" w:rsidP="00BE3A1B">
      <w:pPr>
        <w:spacing w:after="0" w:line="240" w:lineRule="auto"/>
      </w:pPr>
      <w:r>
        <w:separator/>
      </w:r>
    </w:p>
  </w:endnote>
  <w:endnote w:type="continuationSeparator" w:id="0">
    <w:p w14:paraId="21BB5ADF" w14:textId="77777777" w:rsidR="001507D4" w:rsidRDefault="001507D4" w:rsidP="00BE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3282" w14:textId="1551719D" w:rsidR="00BE3A1B" w:rsidRDefault="00BE3A1B" w:rsidP="00BE3A1B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1E6582F7" w14:textId="0E881319" w:rsidR="00BE3A1B" w:rsidRDefault="00BE3A1B">
    <w:pPr>
      <w:pStyle w:val="Footer"/>
    </w:pPr>
  </w:p>
  <w:p w14:paraId="6ED29339" w14:textId="77777777" w:rsidR="00BE3A1B" w:rsidRDefault="00BE3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22DB" w14:textId="77777777" w:rsidR="001507D4" w:rsidRDefault="001507D4" w:rsidP="00BE3A1B">
      <w:pPr>
        <w:spacing w:after="0" w:line="240" w:lineRule="auto"/>
      </w:pPr>
      <w:r>
        <w:separator/>
      </w:r>
    </w:p>
  </w:footnote>
  <w:footnote w:type="continuationSeparator" w:id="0">
    <w:p w14:paraId="69E08D4B" w14:textId="77777777" w:rsidR="001507D4" w:rsidRDefault="001507D4" w:rsidP="00BE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835"/>
    <w:multiLevelType w:val="hybridMultilevel"/>
    <w:tmpl w:val="093A7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A7668"/>
    <w:multiLevelType w:val="hybridMultilevel"/>
    <w:tmpl w:val="9AF2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3C17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65D44"/>
    <w:multiLevelType w:val="hybridMultilevel"/>
    <w:tmpl w:val="6A7C9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380399"/>
    <w:multiLevelType w:val="multilevel"/>
    <w:tmpl w:val="69B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72B2A"/>
    <w:multiLevelType w:val="multilevel"/>
    <w:tmpl w:val="69B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F724B"/>
    <w:multiLevelType w:val="multilevel"/>
    <w:tmpl w:val="03D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959A0"/>
    <w:multiLevelType w:val="hybridMultilevel"/>
    <w:tmpl w:val="1D548296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04A0A"/>
    <w:multiLevelType w:val="multilevel"/>
    <w:tmpl w:val="03D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912F8"/>
    <w:multiLevelType w:val="multilevel"/>
    <w:tmpl w:val="CD0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C1BAE"/>
    <w:multiLevelType w:val="multilevel"/>
    <w:tmpl w:val="03D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D0D2A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12" w15:restartNumberingAfterBreak="0">
    <w:nsid w:val="25DD4271"/>
    <w:multiLevelType w:val="hybridMultilevel"/>
    <w:tmpl w:val="6D90C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303319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31C13"/>
    <w:multiLevelType w:val="multilevel"/>
    <w:tmpl w:val="11E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53BAD"/>
    <w:multiLevelType w:val="hybridMultilevel"/>
    <w:tmpl w:val="50EC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A1300"/>
    <w:multiLevelType w:val="multilevel"/>
    <w:tmpl w:val="26A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F5C01"/>
    <w:multiLevelType w:val="hybridMultilevel"/>
    <w:tmpl w:val="570276BA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C3324"/>
    <w:multiLevelType w:val="hybridMultilevel"/>
    <w:tmpl w:val="0D1A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F1FBB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61D34"/>
    <w:multiLevelType w:val="hybridMultilevel"/>
    <w:tmpl w:val="2EC6E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8B38D9"/>
    <w:multiLevelType w:val="hybridMultilevel"/>
    <w:tmpl w:val="1772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C6011"/>
    <w:multiLevelType w:val="multilevel"/>
    <w:tmpl w:val="4C0C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3072817"/>
    <w:multiLevelType w:val="hybridMultilevel"/>
    <w:tmpl w:val="10608510"/>
    <w:lvl w:ilvl="0" w:tplc="C93804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76026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C279E"/>
    <w:multiLevelType w:val="multilevel"/>
    <w:tmpl w:val="11E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025C9"/>
    <w:multiLevelType w:val="hybridMultilevel"/>
    <w:tmpl w:val="A92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D57D0"/>
    <w:multiLevelType w:val="hybridMultilevel"/>
    <w:tmpl w:val="37EA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02ADF"/>
    <w:multiLevelType w:val="hybridMultilevel"/>
    <w:tmpl w:val="F8E2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21EF9"/>
    <w:multiLevelType w:val="hybridMultilevel"/>
    <w:tmpl w:val="38AC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061EE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31" w15:restartNumberingAfterBreak="0">
    <w:nsid w:val="675E3E58"/>
    <w:multiLevelType w:val="hybridMultilevel"/>
    <w:tmpl w:val="E4B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D78BC"/>
    <w:multiLevelType w:val="hybridMultilevel"/>
    <w:tmpl w:val="25A20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9776DB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B5E6D"/>
    <w:multiLevelType w:val="hybridMultilevel"/>
    <w:tmpl w:val="786EB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E0CF2"/>
    <w:multiLevelType w:val="hybridMultilevel"/>
    <w:tmpl w:val="ED3E0584"/>
    <w:lvl w:ilvl="0" w:tplc="8E1432C4">
      <w:start w:val="2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43347"/>
    <w:multiLevelType w:val="hybridMultilevel"/>
    <w:tmpl w:val="323C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D7B50"/>
    <w:multiLevelType w:val="multilevel"/>
    <w:tmpl w:val="238648F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38" w15:restartNumberingAfterBreak="0">
    <w:nsid w:val="7E26405B"/>
    <w:multiLevelType w:val="hybridMultilevel"/>
    <w:tmpl w:val="024A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29"/>
  </w:num>
  <w:num w:numId="4">
    <w:abstractNumId w:val="15"/>
  </w:num>
  <w:num w:numId="5">
    <w:abstractNumId w:val="32"/>
  </w:num>
  <w:num w:numId="6">
    <w:abstractNumId w:val="20"/>
  </w:num>
  <w:num w:numId="7">
    <w:abstractNumId w:val="13"/>
  </w:num>
  <w:num w:numId="8">
    <w:abstractNumId w:val="5"/>
  </w:num>
  <w:num w:numId="9">
    <w:abstractNumId w:val="25"/>
  </w:num>
  <w:num w:numId="10">
    <w:abstractNumId w:val="16"/>
  </w:num>
  <w:num w:numId="11">
    <w:abstractNumId w:val="22"/>
  </w:num>
  <w:num w:numId="12">
    <w:abstractNumId w:val="11"/>
  </w:num>
  <w:num w:numId="13">
    <w:abstractNumId w:val="28"/>
  </w:num>
  <w:num w:numId="14">
    <w:abstractNumId w:val="12"/>
  </w:num>
  <w:num w:numId="15">
    <w:abstractNumId w:val="31"/>
  </w:num>
  <w:num w:numId="16">
    <w:abstractNumId w:val="34"/>
  </w:num>
  <w:num w:numId="17">
    <w:abstractNumId w:val="18"/>
  </w:num>
  <w:num w:numId="18">
    <w:abstractNumId w:val="38"/>
  </w:num>
  <w:num w:numId="19">
    <w:abstractNumId w:val="28"/>
  </w:num>
  <w:num w:numId="20">
    <w:abstractNumId w:val="17"/>
  </w:num>
  <w:num w:numId="21">
    <w:abstractNumId w:val="7"/>
  </w:num>
  <w:num w:numId="22">
    <w:abstractNumId w:val="35"/>
  </w:num>
  <w:num w:numId="23">
    <w:abstractNumId w:val="23"/>
  </w:num>
  <w:num w:numId="24">
    <w:abstractNumId w:val="7"/>
  </w:num>
  <w:num w:numId="25">
    <w:abstractNumId w:val="17"/>
  </w:num>
  <w:num w:numId="26">
    <w:abstractNumId w:val="16"/>
  </w:num>
  <w:num w:numId="27">
    <w:abstractNumId w:val="21"/>
  </w:num>
  <w:num w:numId="28">
    <w:abstractNumId w:val="27"/>
  </w:num>
  <w:num w:numId="29">
    <w:abstractNumId w:val="36"/>
  </w:num>
  <w:num w:numId="30">
    <w:abstractNumId w:val="3"/>
  </w:num>
  <w:num w:numId="31">
    <w:abstractNumId w:val="1"/>
  </w:num>
  <w:num w:numId="32">
    <w:abstractNumId w:val="24"/>
  </w:num>
  <w:num w:numId="33">
    <w:abstractNumId w:val="33"/>
  </w:num>
  <w:num w:numId="34">
    <w:abstractNumId w:val="30"/>
  </w:num>
  <w:num w:numId="35">
    <w:abstractNumId w:val="2"/>
  </w:num>
  <w:num w:numId="36">
    <w:abstractNumId w:val="19"/>
  </w:num>
  <w:num w:numId="37">
    <w:abstractNumId w:val="37"/>
  </w:num>
  <w:num w:numId="38">
    <w:abstractNumId w:val="4"/>
  </w:num>
  <w:num w:numId="39">
    <w:abstractNumId w:val="6"/>
  </w:num>
  <w:num w:numId="40">
    <w:abstractNumId w:val="8"/>
  </w:num>
  <w:num w:numId="41">
    <w:abstractNumId w:val="9"/>
  </w:num>
  <w:num w:numId="42">
    <w:abstractNumId w:val="10"/>
  </w:num>
  <w:num w:numId="43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CA"/>
    <w:rsid w:val="0000147D"/>
    <w:rsid w:val="00001776"/>
    <w:rsid w:val="00002CAE"/>
    <w:rsid w:val="00004599"/>
    <w:rsid w:val="00005446"/>
    <w:rsid w:val="000079E8"/>
    <w:rsid w:val="00010DFD"/>
    <w:rsid w:val="0001385F"/>
    <w:rsid w:val="00020EF9"/>
    <w:rsid w:val="00021592"/>
    <w:rsid w:val="00022A73"/>
    <w:rsid w:val="00023616"/>
    <w:rsid w:val="000318A0"/>
    <w:rsid w:val="00033840"/>
    <w:rsid w:val="00034A22"/>
    <w:rsid w:val="00034F98"/>
    <w:rsid w:val="000364C4"/>
    <w:rsid w:val="00037013"/>
    <w:rsid w:val="00040081"/>
    <w:rsid w:val="000403B1"/>
    <w:rsid w:val="000405BC"/>
    <w:rsid w:val="00041E6A"/>
    <w:rsid w:val="000426E2"/>
    <w:rsid w:val="00042DA4"/>
    <w:rsid w:val="00043D15"/>
    <w:rsid w:val="00043E59"/>
    <w:rsid w:val="0005085B"/>
    <w:rsid w:val="0005123A"/>
    <w:rsid w:val="000537DC"/>
    <w:rsid w:val="00053A58"/>
    <w:rsid w:val="00054EE2"/>
    <w:rsid w:val="00057AE8"/>
    <w:rsid w:val="000609E6"/>
    <w:rsid w:val="00061504"/>
    <w:rsid w:val="0006182F"/>
    <w:rsid w:val="0006317B"/>
    <w:rsid w:val="00063A6D"/>
    <w:rsid w:val="00063FB4"/>
    <w:rsid w:val="00065613"/>
    <w:rsid w:val="00065F23"/>
    <w:rsid w:val="00066017"/>
    <w:rsid w:val="000665E7"/>
    <w:rsid w:val="00067B74"/>
    <w:rsid w:val="00072EEA"/>
    <w:rsid w:val="00074CC3"/>
    <w:rsid w:val="00077BDD"/>
    <w:rsid w:val="00077C69"/>
    <w:rsid w:val="00081541"/>
    <w:rsid w:val="00081E00"/>
    <w:rsid w:val="0008605D"/>
    <w:rsid w:val="0008665A"/>
    <w:rsid w:val="00091890"/>
    <w:rsid w:val="000925D4"/>
    <w:rsid w:val="00097303"/>
    <w:rsid w:val="000A2AB8"/>
    <w:rsid w:val="000A4EA1"/>
    <w:rsid w:val="000A6630"/>
    <w:rsid w:val="000A6CC9"/>
    <w:rsid w:val="000A77A4"/>
    <w:rsid w:val="000B0CD0"/>
    <w:rsid w:val="000B20F8"/>
    <w:rsid w:val="000B6D65"/>
    <w:rsid w:val="000B7052"/>
    <w:rsid w:val="000C07C5"/>
    <w:rsid w:val="000C11D2"/>
    <w:rsid w:val="000C3825"/>
    <w:rsid w:val="000C3D44"/>
    <w:rsid w:val="000C664C"/>
    <w:rsid w:val="000D2EDF"/>
    <w:rsid w:val="000D3916"/>
    <w:rsid w:val="000D3BDF"/>
    <w:rsid w:val="000D5ACB"/>
    <w:rsid w:val="000D5BB0"/>
    <w:rsid w:val="000D5CCF"/>
    <w:rsid w:val="000D6447"/>
    <w:rsid w:val="000D6636"/>
    <w:rsid w:val="000E36A1"/>
    <w:rsid w:val="000E56E4"/>
    <w:rsid w:val="000E7CA6"/>
    <w:rsid w:val="000E7DFC"/>
    <w:rsid w:val="000F1B99"/>
    <w:rsid w:val="000F56F8"/>
    <w:rsid w:val="000F60EB"/>
    <w:rsid w:val="000F6A7B"/>
    <w:rsid w:val="000F79BF"/>
    <w:rsid w:val="001024AF"/>
    <w:rsid w:val="001057BE"/>
    <w:rsid w:val="00110A57"/>
    <w:rsid w:val="00110B60"/>
    <w:rsid w:val="0011123B"/>
    <w:rsid w:val="001126EF"/>
    <w:rsid w:val="00113AF8"/>
    <w:rsid w:val="00116AB3"/>
    <w:rsid w:val="001207BC"/>
    <w:rsid w:val="00120EFF"/>
    <w:rsid w:val="00121273"/>
    <w:rsid w:val="00124CA2"/>
    <w:rsid w:val="00127B23"/>
    <w:rsid w:val="00136358"/>
    <w:rsid w:val="00137460"/>
    <w:rsid w:val="0013761E"/>
    <w:rsid w:val="0014373F"/>
    <w:rsid w:val="00143DE7"/>
    <w:rsid w:val="00144728"/>
    <w:rsid w:val="001457FB"/>
    <w:rsid w:val="001462C3"/>
    <w:rsid w:val="00147D19"/>
    <w:rsid w:val="001507D4"/>
    <w:rsid w:val="001528D8"/>
    <w:rsid w:val="00153933"/>
    <w:rsid w:val="00153F8B"/>
    <w:rsid w:val="00161A7E"/>
    <w:rsid w:val="00162707"/>
    <w:rsid w:val="0016409D"/>
    <w:rsid w:val="00165099"/>
    <w:rsid w:val="00166114"/>
    <w:rsid w:val="00166917"/>
    <w:rsid w:val="0017121B"/>
    <w:rsid w:val="0017253C"/>
    <w:rsid w:val="00174AB1"/>
    <w:rsid w:val="0017523F"/>
    <w:rsid w:val="001755EB"/>
    <w:rsid w:val="00175DE9"/>
    <w:rsid w:val="0017759A"/>
    <w:rsid w:val="00181B48"/>
    <w:rsid w:val="00183178"/>
    <w:rsid w:val="00184BAB"/>
    <w:rsid w:val="001858AB"/>
    <w:rsid w:val="001865DD"/>
    <w:rsid w:val="001865E1"/>
    <w:rsid w:val="00187B89"/>
    <w:rsid w:val="001973F8"/>
    <w:rsid w:val="00197BC7"/>
    <w:rsid w:val="001A2476"/>
    <w:rsid w:val="001A3CE8"/>
    <w:rsid w:val="001A4C3E"/>
    <w:rsid w:val="001A5107"/>
    <w:rsid w:val="001A5684"/>
    <w:rsid w:val="001A7176"/>
    <w:rsid w:val="001A7C58"/>
    <w:rsid w:val="001B0AA7"/>
    <w:rsid w:val="001B131A"/>
    <w:rsid w:val="001B15EF"/>
    <w:rsid w:val="001B2AFE"/>
    <w:rsid w:val="001B2F04"/>
    <w:rsid w:val="001B6574"/>
    <w:rsid w:val="001B7CBE"/>
    <w:rsid w:val="001B7F8A"/>
    <w:rsid w:val="001C07AD"/>
    <w:rsid w:val="001C0A5B"/>
    <w:rsid w:val="001C4C32"/>
    <w:rsid w:val="001C6B29"/>
    <w:rsid w:val="001D002F"/>
    <w:rsid w:val="001D09EA"/>
    <w:rsid w:val="001D1707"/>
    <w:rsid w:val="001D3A95"/>
    <w:rsid w:val="001D4F70"/>
    <w:rsid w:val="001D57A7"/>
    <w:rsid w:val="001D6DF4"/>
    <w:rsid w:val="001E07D0"/>
    <w:rsid w:val="001E2619"/>
    <w:rsid w:val="001E567F"/>
    <w:rsid w:val="001F2019"/>
    <w:rsid w:val="001F2044"/>
    <w:rsid w:val="001F22D2"/>
    <w:rsid w:val="001F2723"/>
    <w:rsid w:val="001F2EAC"/>
    <w:rsid w:val="001F3364"/>
    <w:rsid w:val="001F3B0D"/>
    <w:rsid w:val="001F5956"/>
    <w:rsid w:val="001F5D11"/>
    <w:rsid w:val="001F6B8F"/>
    <w:rsid w:val="001F6F5E"/>
    <w:rsid w:val="001F7EF6"/>
    <w:rsid w:val="00201117"/>
    <w:rsid w:val="002012C2"/>
    <w:rsid w:val="00202442"/>
    <w:rsid w:val="0020558F"/>
    <w:rsid w:val="00205B16"/>
    <w:rsid w:val="0020628C"/>
    <w:rsid w:val="00206FA5"/>
    <w:rsid w:val="0021031B"/>
    <w:rsid w:val="00210D7C"/>
    <w:rsid w:val="00213222"/>
    <w:rsid w:val="00216603"/>
    <w:rsid w:val="00222273"/>
    <w:rsid w:val="00222523"/>
    <w:rsid w:val="002229CF"/>
    <w:rsid w:val="00222CD8"/>
    <w:rsid w:val="00223789"/>
    <w:rsid w:val="00223B96"/>
    <w:rsid w:val="00223D57"/>
    <w:rsid w:val="0022408D"/>
    <w:rsid w:val="002247F5"/>
    <w:rsid w:val="00225855"/>
    <w:rsid w:val="00226C58"/>
    <w:rsid w:val="00226CB7"/>
    <w:rsid w:val="002270E7"/>
    <w:rsid w:val="00230512"/>
    <w:rsid w:val="00234E23"/>
    <w:rsid w:val="0023535D"/>
    <w:rsid w:val="00235799"/>
    <w:rsid w:val="002411BE"/>
    <w:rsid w:val="0024359D"/>
    <w:rsid w:val="00253735"/>
    <w:rsid w:val="00254F4A"/>
    <w:rsid w:val="0025527D"/>
    <w:rsid w:val="00256C10"/>
    <w:rsid w:val="002604EF"/>
    <w:rsid w:val="002614C7"/>
    <w:rsid w:val="002614DB"/>
    <w:rsid w:val="0026321E"/>
    <w:rsid w:val="00263D51"/>
    <w:rsid w:val="00264264"/>
    <w:rsid w:val="00266A91"/>
    <w:rsid w:val="002676CE"/>
    <w:rsid w:val="002676EA"/>
    <w:rsid w:val="00267BA3"/>
    <w:rsid w:val="00267C8C"/>
    <w:rsid w:val="00270A75"/>
    <w:rsid w:val="00271072"/>
    <w:rsid w:val="002721BE"/>
    <w:rsid w:val="002733EE"/>
    <w:rsid w:val="00273827"/>
    <w:rsid w:val="00276CF9"/>
    <w:rsid w:val="002810F8"/>
    <w:rsid w:val="00281B1F"/>
    <w:rsid w:val="00283434"/>
    <w:rsid w:val="0028555D"/>
    <w:rsid w:val="002856FF"/>
    <w:rsid w:val="00285BEE"/>
    <w:rsid w:val="00291F3D"/>
    <w:rsid w:val="00292ADF"/>
    <w:rsid w:val="002932AA"/>
    <w:rsid w:val="002941B9"/>
    <w:rsid w:val="00294546"/>
    <w:rsid w:val="00294A2B"/>
    <w:rsid w:val="002958FE"/>
    <w:rsid w:val="00296627"/>
    <w:rsid w:val="00297257"/>
    <w:rsid w:val="002A63E9"/>
    <w:rsid w:val="002A7842"/>
    <w:rsid w:val="002B1495"/>
    <w:rsid w:val="002B14E8"/>
    <w:rsid w:val="002B23BE"/>
    <w:rsid w:val="002B2448"/>
    <w:rsid w:val="002B2E0C"/>
    <w:rsid w:val="002B481F"/>
    <w:rsid w:val="002B77F5"/>
    <w:rsid w:val="002C2A1F"/>
    <w:rsid w:val="002C37B4"/>
    <w:rsid w:val="002C6DC8"/>
    <w:rsid w:val="002D0083"/>
    <w:rsid w:val="002D0CCA"/>
    <w:rsid w:val="002D1C34"/>
    <w:rsid w:val="002D2277"/>
    <w:rsid w:val="002D6F82"/>
    <w:rsid w:val="002D791D"/>
    <w:rsid w:val="002E2471"/>
    <w:rsid w:val="002E61BD"/>
    <w:rsid w:val="002F1331"/>
    <w:rsid w:val="002F203D"/>
    <w:rsid w:val="002F270E"/>
    <w:rsid w:val="002F54DA"/>
    <w:rsid w:val="002F5C83"/>
    <w:rsid w:val="002F7F0F"/>
    <w:rsid w:val="0030008D"/>
    <w:rsid w:val="00302AE6"/>
    <w:rsid w:val="0030451A"/>
    <w:rsid w:val="003052E4"/>
    <w:rsid w:val="003068F4"/>
    <w:rsid w:val="0030736C"/>
    <w:rsid w:val="003078FD"/>
    <w:rsid w:val="00310893"/>
    <w:rsid w:val="00310A81"/>
    <w:rsid w:val="00311BD5"/>
    <w:rsid w:val="00312D2D"/>
    <w:rsid w:val="00314122"/>
    <w:rsid w:val="00315886"/>
    <w:rsid w:val="00317333"/>
    <w:rsid w:val="00324BA5"/>
    <w:rsid w:val="0032629B"/>
    <w:rsid w:val="0032703F"/>
    <w:rsid w:val="00330A41"/>
    <w:rsid w:val="003316A1"/>
    <w:rsid w:val="00331B4F"/>
    <w:rsid w:val="0033367F"/>
    <w:rsid w:val="00340033"/>
    <w:rsid w:val="00343AA3"/>
    <w:rsid w:val="00345B9A"/>
    <w:rsid w:val="00347DB8"/>
    <w:rsid w:val="0035159F"/>
    <w:rsid w:val="0035375D"/>
    <w:rsid w:val="003554C3"/>
    <w:rsid w:val="003567AF"/>
    <w:rsid w:val="00356A27"/>
    <w:rsid w:val="00360777"/>
    <w:rsid w:val="00361376"/>
    <w:rsid w:val="00361485"/>
    <w:rsid w:val="00361703"/>
    <w:rsid w:val="00362485"/>
    <w:rsid w:val="003625AF"/>
    <w:rsid w:val="003649AF"/>
    <w:rsid w:val="00364C13"/>
    <w:rsid w:val="00366C60"/>
    <w:rsid w:val="003724A3"/>
    <w:rsid w:val="00372E4C"/>
    <w:rsid w:val="00373629"/>
    <w:rsid w:val="00374834"/>
    <w:rsid w:val="00374835"/>
    <w:rsid w:val="00374ABC"/>
    <w:rsid w:val="00376FE0"/>
    <w:rsid w:val="00377032"/>
    <w:rsid w:val="00377827"/>
    <w:rsid w:val="00380A2A"/>
    <w:rsid w:val="00381546"/>
    <w:rsid w:val="00383D63"/>
    <w:rsid w:val="003848DD"/>
    <w:rsid w:val="00384A69"/>
    <w:rsid w:val="003915A6"/>
    <w:rsid w:val="00393C0E"/>
    <w:rsid w:val="00393C6C"/>
    <w:rsid w:val="00396498"/>
    <w:rsid w:val="0039755E"/>
    <w:rsid w:val="003A17CA"/>
    <w:rsid w:val="003A1D4C"/>
    <w:rsid w:val="003A44CC"/>
    <w:rsid w:val="003A4DFD"/>
    <w:rsid w:val="003A5AA1"/>
    <w:rsid w:val="003A6F24"/>
    <w:rsid w:val="003B0DD6"/>
    <w:rsid w:val="003B4AAE"/>
    <w:rsid w:val="003B531B"/>
    <w:rsid w:val="003B658B"/>
    <w:rsid w:val="003B6C75"/>
    <w:rsid w:val="003B7665"/>
    <w:rsid w:val="003C0050"/>
    <w:rsid w:val="003C14F7"/>
    <w:rsid w:val="003C1866"/>
    <w:rsid w:val="003C1EB8"/>
    <w:rsid w:val="003C2457"/>
    <w:rsid w:val="003C395D"/>
    <w:rsid w:val="003C4FE0"/>
    <w:rsid w:val="003C5257"/>
    <w:rsid w:val="003C5899"/>
    <w:rsid w:val="003C5C16"/>
    <w:rsid w:val="003C5F8B"/>
    <w:rsid w:val="003C741B"/>
    <w:rsid w:val="003D2BC0"/>
    <w:rsid w:val="003D6277"/>
    <w:rsid w:val="003D6EC5"/>
    <w:rsid w:val="003E0827"/>
    <w:rsid w:val="003E150F"/>
    <w:rsid w:val="003E59F1"/>
    <w:rsid w:val="003E6394"/>
    <w:rsid w:val="003E7DD1"/>
    <w:rsid w:val="003F3E9E"/>
    <w:rsid w:val="003F68D9"/>
    <w:rsid w:val="003F701C"/>
    <w:rsid w:val="003F73AA"/>
    <w:rsid w:val="00400176"/>
    <w:rsid w:val="00400966"/>
    <w:rsid w:val="00401645"/>
    <w:rsid w:val="00402180"/>
    <w:rsid w:val="00404CB7"/>
    <w:rsid w:val="00405C14"/>
    <w:rsid w:val="00405CD8"/>
    <w:rsid w:val="00407E88"/>
    <w:rsid w:val="004108C2"/>
    <w:rsid w:val="00413CBF"/>
    <w:rsid w:val="004151F0"/>
    <w:rsid w:val="00416830"/>
    <w:rsid w:val="00417908"/>
    <w:rsid w:val="00417DE9"/>
    <w:rsid w:val="00421AA6"/>
    <w:rsid w:val="00425216"/>
    <w:rsid w:val="00425CBC"/>
    <w:rsid w:val="00427A2F"/>
    <w:rsid w:val="004325B1"/>
    <w:rsid w:val="004357FD"/>
    <w:rsid w:val="004359A8"/>
    <w:rsid w:val="00435BB2"/>
    <w:rsid w:val="0043734D"/>
    <w:rsid w:val="00441021"/>
    <w:rsid w:val="00441106"/>
    <w:rsid w:val="0044111B"/>
    <w:rsid w:val="00442D61"/>
    <w:rsid w:val="004431D9"/>
    <w:rsid w:val="0044562A"/>
    <w:rsid w:val="004457D5"/>
    <w:rsid w:val="00446118"/>
    <w:rsid w:val="004473BC"/>
    <w:rsid w:val="0045276F"/>
    <w:rsid w:val="00453600"/>
    <w:rsid w:val="00453C47"/>
    <w:rsid w:val="00454712"/>
    <w:rsid w:val="00460308"/>
    <w:rsid w:val="00461449"/>
    <w:rsid w:val="0046354A"/>
    <w:rsid w:val="0046596D"/>
    <w:rsid w:val="00466C73"/>
    <w:rsid w:val="00471715"/>
    <w:rsid w:val="00471EC0"/>
    <w:rsid w:val="00473625"/>
    <w:rsid w:val="004753CE"/>
    <w:rsid w:val="00480EBD"/>
    <w:rsid w:val="00482471"/>
    <w:rsid w:val="00483D6E"/>
    <w:rsid w:val="004873D2"/>
    <w:rsid w:val="004900D0"/>
    <w:rsid w:val="0049085F"/>
    <w:rsid w:val="0049227F"/>
    <w:rsid w:val="004A2AC6"/>
    <w:rsid w:val="004A4E64"/>
    <w:rsid w:val="004A77FB"/>
    <w:rsid w:val="004B3327"/>
    <w:rsid w:val="004B3BB6"/>
    <w:rsid w:val="004B3D03"/>
    <w:rsid w:val="004B62C9"/>
    <w:rsid w:val="004B711E"/>
    <w:rsid w:val="004C0ED3"/>
    <w:rsid w:val="004C10F6"/>
    <w:rsid w:val="004C117E"/>
    <w:rsid w:val="004C18DB"/>
    <w:rsid w:val="004C2190"/>
    <w:rsid w:val="004C43FD"/>
    <w:rsid w:val="004C5263"/>
    <w:rsid w:val="004C57F8"/>
    <w:rsid w:val="004C5CD0"/>
    <w:rsid w:val="004C5F77"/>
    <w:rsid w:val="004C5FEA"/>
    <w:rsid w:val="004D49D3"/>
    <w:rsid w:val="004D5F02"/>
    <w:rsid w:val="004D6797"/>
    <w:rsid w:val="004D742A"/>
    <w:rsid w:val="004D7FD5"/>
    <w:rsid w:val="004E28B5"/>
    <w:rsid w:val="004E61FA"/>
    <w:rsid w:val="004E7235"/>
    <w:rsid w:val="004F2E72"/>
    <w:rsid w:val="004F49A8"/>
    <w:rsid w:val="004F521F"/>
    <w:rsid w:val="004F52FB"/>
    <w:rsid w:val="004F62C0"/>
    <w:rsid w:val="004F6ACB"/>
    <w:rsid w:val="005030C6"/>
    <w:rsid w:val="00503FE8"/>
    <w:rsid w:val="0050451D"/>
    <w:rsid w:val="0050478D"/>
    <w:rsid w:val="0050686C"/>
    <w:rsid w:val="005071BF"/>
    <w:rsid w:val="0050789E"/>
    <w:rsid w:val="00507BAD"/>
    <w:rsid w:val="005100F6"/>
    <w:rsid w:val="00511A83"/>
    <w:rsid w:val="00512F26"/>
    <w:rsid w:val="00513463"/>
    <w:rsid w:val="005137BD"/>
    <w:rsid w:val="00514518"/>
    <w:rsid w:val="005220E7"/>
    <w:rsid w:val="00522447"/>
    <w:rsid w:val="00531105"/>
    <w:rsid w:val="00533AF9"/>
    <w:rsid w:val="00533CDC"/>
    <w:rsid w:val="00534213"/>
    <w:rsid w:val="005345DB"/>
    <w:rsid w:val="00534CC4"/>
    <w:rsid w:val="00534DA2"/>
    <w:rsid w:val="00535F35"/>
    <w:rsid w:val="00537590"/>
    <w:rsid w:val="00537D18"/>
    <w:rsid w:val="00540D8B"/>
    <w:rsid w:val="00543FCB"/>
    <w:rsid w:val="005444BC"/>
    <w:rsid w:val="00547D53"/>
    <w:rsid w:val="00552674"/>
    <w:rsid w:val="005526DD"/>
    <w:rsid w:val="00552EB6"/>
    <w:rsid w:val="00553849"/>
    <w:rsid w:val="005546F0"/>
    <w:rsid w:val="00560EA9"/>
    <w:rsid w:val="00562BD3"/>
    <w:rsid w:val="00562E39"/>
    <w:rsid w:val="00563345"/>
    <w:rsid w:val="0056340E"/>
    <w:rsid w:val="0056372E"/>
    <w:rsid w:val="005639D0"/>
    <w:rsid w:val="00564942"/>
    <w:rsid w:val="00565227"/>
    <w:rsid w:val="005663EA"/>
    <w:rsid w:val="0056708C"/>
    <w:rsid w:val="0056776E"/>
    <w:rsid w:val="00567B9E"/>
    <w:rsid w:val="00567E63"/>
    <w:rsid w:val="005706DA"/>
    <w:rsid w:val="00570ED3"/>
    <w:rsid w:val="00571E91"/>
    <w:rsid w:val="00573984"/>
    <w:rsid w:val="005750CF"/>
    <w:rsid w:val="005751E8"/>
    <w:rsid w:val="00575402"/>
    <w:rsid w:val="00581EB4"/>
    <w:rsid w:val="00582A35"/>
    <w:rsid w:val="005842D8"/>
    <w:rsid w:val="0058593F"/>
    <w:rsid w:val="00585DB0"/>
    <w:rsid w:val="0058642D"/>
    <w:rsid w:val="00587182"/>
    <w:rsid w:val="005907C1"/>
    <w:rsid w:val="005950DF"/>
    <w:rsid w:val="005966F6"/>
    <w:rsid w:val="0059752F"/>
    <w:rsid w:val="00597A2B"/>
    <w:rsid w:val="005A0747"/>
    <w:rsid w:val="005A0E06"/>
    <w:rsid w:val="005A2F6A"/>
    <w:rsid w:val="005A51B0"/>
    <w:rsid w:val="005A5DBF"/>
    <w:rsid w:val="005A6FDD"/>
    <w:rsid w:val="005A760C"/>
    <w:rsid w:val="005A7746"/>
    <w:rsid w:val="005B04A4"/>
    <w:rsid w:val="005B2A4F"/>
    <w:rsid w:val="005B38A4"/>
    <w:rsid w:val="005B50A5"/>
    <w:rsid w:val="005B6BCE"/>
    <w:rsid w:val="005C0522"/>
    <w:rsid w:val="005C06CC"/>
    <w:rsid w:val="005C37A4"/>
    <w:rsid w:val="005C6C27"/>
    <w:rsid w:val="005D5F2B"/>
    <w:rsid w:val="005D70A2"/>
    <w:rsid w:val="005D75B9"/>
    <w:rsid w:val="005E327C"/>
    <w:rsid w:val="005E7F5A"/>
    <w:rsid w:val="005F0A89"/>
    <w:rsid w:val="005F1E92"/>
    <w:rsid w:val="005F23A6"/>
    <w:rsid w:val="005F2837"/>
    <w:rsid w:val="005F4B33"/>
    <w:rsid w:val="005F6626"/>
    <w:rsid w:val="005F7D76"/>
    <w:rsid w:val="00601859"/>
    <w:rsid w:val="00601BD1"/>
    <w:rsid w:val="00601DB9"/>
    <w:rsid w:val="0060270F"/>
    <w:rsid w:val="006033CB"/>
    <w:rsid w:val="00604987"/>
    <w:rsid w:val="00605EEF"/>
    <w:rsid w:val="00607AB7"/>
    <w:rsid w:val="006104FE"/>
    <w:rsid w:val="00613CAB"/>
    <w:rsid w:val="00613CBA"/>
    <w:rsid w:val="0061567B"/>
    <w:rsid w:val="0061780F"/>
    <w:rsid w:val="00617837"/>
    <w:rsid w:val="00617F68"/>
    <w:rsid w:val="00623002"/>
    <w:rsid w:val="00624A50"/>
    <w:rsid w:val="00624BAC"/>
    <w:rsid w:val="00627072"/>
    <w:rsid w:val="00630690"/>
    <w:rsid w:val="00633374"/>
    <w:rsid w:val="00633752"/>
    <w:rsid w:val="00633F4E"/>
    <w:rsid w:val="00633FC9"/>
    <w:rsid w:val="006402C3"/>
    <w:rsid w:val="006406E8"/>
    <w:rsid w:val="006424D5"/>
    <w:rsid w:val="00642855"/>
    <w:rsid w:val="00643601"/>
    <w:rsid w:val="00643DBB"/>
    <w:rsid w:val="00644A57"/>
    <w:rsid w:val="00646942"/>
    <w:rsid w:val="00646D87"/>
    <w:rsid w:val="00650ACE"/>
    <w:rsid w:val="00652B32"/>
    <w:rsid w:val="00653773"/>
    <w:rsid w:val="00654F95"/>
    <w:rsid w:val="00656717"/>
    <w:rsid w:val="00657CEB"/>
    <w:rsid w:val="0066006E"/>
    <w:rsid w:val="00661424"/>
    <w:rsid w:val="00661AF7"/>
    <w:rsid w:val="00662060"/>
    <w:rsid w:val="006634FA"/>
    <w:rsid w:val="006665C2"/>
    <w:rsid w:val="0066663F"/>
    <w:rsid w:val="00671865"/>
    <w:rsid w:val="00671CC1"/>
    <w:rsid w:val="006729C6"/>
    <w:rsid w:val="00673D83"/>
    <w:rsid w:val="0067445F"/>
    <w:rsid w:val="006755E8"/>
    <w:rsid w:val="00675A44"/>
    <w:rsid w:val="00675AD8"/>
    <w:rsid w:val="006859D4"/>
    <w:rsid w:val="00686001"/>
    <w:rsid w:val="00686011"/>
    <w:rsid w:val="00686982"/>
    <w:rsid w:val="0069339A"/>
    <w:rsid w:val="00694F08"/>
    <w:rsid w:val="00695BDF"/>
    <w:rsid w:val="006964B7"/>
    <w:rsid w:val="0069716B"/>
    <w:rsid w:val="006A1A64"/>
    <w:rsid w:val="006A2147"/>
    <w:rsid w:val="006A30AC"/>
    <w:rsid w:val="006A33EE"/>
    <w:rsid w:val="006A3991"/>
    <w:rsid w:val="006A5A2A"/>
    <w:rsid w:val="006A6DE6"/>
    <w:rsid w:val="006A7A10"/>
    <w:rsid w:val="006B0FB3"/>
    <w:rsid w:val="006B14A7"/>
    <w:rsid w:val="006B2537"/>
    <w:rsid w:val="006B4381"/>
    <w:rsid w:val="006B6201"/>
    <w:rsid w:val="006B6835"/>
    <w:rsid w:val="006B747B"/>
    <w:rsid w:val="006B79B7"/>
    <w:rsid w:val="006C012E"/>
    <w:rsid w:val="006C01CE"/>
    <w:rsid w:val="006C067E"/>
    <w:rsid w:val="006C1809"/>
    <w:rsid w:val="006C31AD"/>
    <w:rsid w:val="006C326C"/>
    <w:rsid w:val="006C37B9"/>
    <w:rsid w:val="006C4947"/>
    <w:rsid w:val="006C4970"/>
    <w:rsid w:val="006C5B89"/>
    <w:rsid w:val="006C619D"/>
    <w:rsid w:val="006C6282"/>
    <w:rsid w:val="006D1701"/>
    <w:rsid w:val="006D4A9B"/>
    <w:rsid w:val="006E1745"/>
    <w:rsid w:val="006E2332"/>
    <w:rsid w:val="006E318B"/>
    <w:rsid w:val="006E4867"/>
    <w:rsid w:val="006E5756"/>
    <w:rsid w:val="006E7C01"/>
    <w:rsid w:val="006F2F83"/>
    <w:rsid w:val="006F5A6E"/>
    <w:rsid w:val="006F5C09"/>
    <w:rsid w:val="006F6117"/>
    <w:rsid w:val="006F6E42"/>
    <w:rsid w:val="007015AD"/>
    <w:rsid w:val="0070620D"/>
    <w:rsid w:val="007105F7"/>
    <w:rsid w:val="0071068C"/>
    <w:rsid w:val="0071469A"/>
    <w:rsid w:val="00715368"/>
    <w:rsid w:val="00715A4D"/>
    <w:rsid w:val="0071614D"/>
    <w:rsid w:val="00720469"/>
    <w:rsid w:val="00721E29"/>
    <w:rsid w:val="007227FA"/>
    <w:rsid w:val="007237B2"/>
    <w:rsid w:val="0072436E"/>
    <w:rsid w:val="00726F9F"/>
    <w:rsid w:val="00731C95"/>
    <w:rsid w:val="0073217E"/>
    <w:rsid w:val="0073286A"/>
    <w:rsid w:val="00732C00"/>
    <w:rsid w:val="00732CD2"/>
    <w:rsid w:val="007349A4"/>
    <w:rsid w:val="00734DCE"/>
    <w:rsid w:val="00735F73"/>
    <w:rsid w:val="00737B83"/>
    <w:rsid w:val="00741CD8"/>
    <w:rsid w:val="007425AC"/>
    <w:rsid w:val="00745227"/>
    <w:rsid w:val="007459E6"/>
    <w:rsid w:val="007466D7"/>
    <w:rsid w:val="00746F77"/>
    <w:rsid w:val="0074740B"/>
    <w:rsid w:val="00747854"/>
    <w:rsid w:val="00747CAC"/>
    <w:rsid w:val="00752EBE"/>
    <w:rsid w:val="00755C05"/>
    <w:rsid w:val="0075732E"/>
    <w:rsid w:val="00760271"/>
    <w:rsid w:val="00763E91"/>
    <w:rsid w:val="00764084"/>
    <w:rsid w:val="00766BA6"/>
    <w:rsid w:val="00772DD9"/>
    <w:rsid w:val="00776156"/>
    <w:rsid w:val="0078201E"/>
    <w:rsid w:val="007833BD"/>
    <w:rsid w:val="00783E83"/>
    <w:rsid w:val="00784A4C"/>
    <w:rsid w:val="007877BB"/>
    <w:rsid w:val="00790798"/>
    <w:rsid w:val="00791724"/>
    <w:rsid w:val="00792DBB"/>
    <w:rsid w:val="00792DFD"/>
    <w:rsid w:val="00793D17"/>
    <w:rsid w:val="00793E39"/>
    <w:rsid w:val="007A0BBA"/>
    <w:rsid w:val="007A2498"/>
    <w:rsid w:val="007A33B0"/>
    <w:rsid w:val="007B2CDB"/>
    <w:rsid w:val="007B5160"/>
    <w:rsid w:val="007B6935"/>
    <w:rsid w:val="007B6DBA"/>
    <w:rsid w:val="007C35A9"/>
    <w:rsid w:val="007C3B46"/>
    <w:rsid w:val="007C417A"/>
    <w:rsid w:val="007C4B85"/>
    <w:rsid w:val="007C67E2"/>
    <w:rsid w:val="007C74EC"/>
    <w:rsid w:val="007D09DB"/>
    <w:rsid w:val="007D1F29"/>
    <w:rsid w:val="007D35D7"/>
    <w:rsid w:val="007D50FD"/>
    <w:rsid w:val="007D6F27"/>
    <w:rsid w:val="007F0253"/>
    <w:rsid w:val="007F2340"/>
    <w:rsid w:val="007F59F1"/>
    <w:rsid w:val="0080182B"/>
    <w:rsid w:val="00801FFA"/>
    <w:rsid w:val="0080324E"/>
    <w:rsid w:val="008045F5"/>
    <w:rsid w:val="0080666A"/>
    <w:rsid w:val="00810937"/>
    <w:rsid w:val="00811F84"/>
    <w:rsid w:val="00814FAF"/>
    <w:rsid w:val="0082059A"/>
    <w:rsid w:val="00820BC8"/>
    <w:rsid w:val="008216D7"/>
    <w:rsid w:val="00821FD6"/>
    <w:rsid w:val="0082391C"/>
    <w:rsid w:val="008260D4"/>
    <w:rsid w:val="00826BB6"/>
    <w:rsid w:val="00827798"/>
    <w:rsid w:val="0082789C"/>
    <w:rsid w:val="00831B1B"/>
    <w:rsid w:val="00831B95"/>
    <w:rsid w:val="00832311"/>
    <w:rsid w:val="00833EFF"/>
    <w:rsid w:val="00834DF8"/>
    <w:rsid w:val="008353E1"/>
    <w:rsid w:val="00835715"/>
    <w:rsid w:val="00840C7C"/>
    <w:rsid w:val="00840DA8"/>
    <w:rsid w:val="00843201"/>
    <w:rsid w:val="008435E7"/>
    <w:rsid w:val="008443D1"/>
    <w:rsid w:val="008456BC"/>
    <w:rsid w:val="00850174"/>
    <w:rsid w:val="00851DBB"/>
    <w:rsid w:val="00851DD7"/>
    <w:rsid w:val="00852134"/>
    <w:rsid w:val="0085476D"/>
    <w:rsid w:val="00856629"/>
    <w:rsid w:val="008602F2"/>
    <w:rsid w:val="008605D3"/>
    <w:rsid w:val="00861EBF"/>
    <w:rsid w:val="00862EB9"/>
    <w:rsid w:val="00863CA4"/>
    <w:rsid w:val="00865494"/>
    <w:rsid w:val="00865679"/>
    <w:rsid w:val="00866030"/>
    <w:rsid w:val="00867B33"/>
    <w:rsid w:val="008708E2"/>
    <w:rsid w:val="00871F7B"/>
    <w:rsid w:val="00872C6A"/>
    <w:rsid w:val="00872E50"/>
    <w:rsid w:val="00872E92"/>
    <w:rsid w:val="00874BC8"/>
    <w:rsid w:val="008755DE"/>
    <w:rsid w:val="00875687"/>
    <w:rsid w:val="008766AB"/>
    <w:rsid w:val="00880E39"/>
    <w:rsid w:val="00882294"/>
    <w:rsid w:val="00883412"/>
    <w:rsid w:val="0088376D"/>
    <w:rsid w:val="008837C4"/>
    <w:rsid w:val="00883A2E"/>
    <w:rsid w:val="0088536F"/>
    <w:rsid w:val="008914FA"/>
    <w:rsid w:val="00892AF1"/>
    <w:rsid w:val="00893F62"/>
    <w:rsid w:val="00895769"/>
    <w:rsid w:val="00895D8C"/>
    <w:rsid w:val="00897787"/>
    <w:rsid w:val="008A0EE6"/>
    <w:rsid w:val="008A0F18"/>
    <w:rsid w:val="008A1E26"/>
    <w:rsid w:val="008A264E"/>
    <w:rsid w:val="008A4D97"/>
    <w:rsid w:val="008A531D"/>
    <w:rsid w:val="008B1E1B"/>
    <w:rsid w:val="008B1E5A"/>
    <w:rsid w:val="008B2591"/>
    <w:rsid w:val="008B2D7E"/>
    <w:rsid w:val="008B4C05"/>
    <w:rsid w:val="008B4C63"/>
    <w:rsid w:val="008B7DE0"/>
    <w:rsid w:val="008C12E1"/>
    <w:rsid w:val="008C1B29"/>
    <w:rsid w:val="008C4AD6"/>
    <w:rsid w:val="008C5D9B"/>
    <w:rsid w:val="008C6BB9"/>
    <w:rsid w:val="008D03A9"/>
    <w:rsid w:val="008D21DB"/>
    <w:rsid w:val="008D3FAD"/>
    <w:rsid w:val="008D512A"/>
    <w:rsid w:val="008D594E"/>
    <w:rsid w:val="008D6CA6"/>
    <w:rsid w:val="008D75F1"/>
    <w:rsid w:val="008E0449"/>
    <w:rsid w:val="008E0E5E"/>
    <w:rsid w:val="008E1F11"/>
    <w:rsid w:val="008E2344"/>
    <w:rsid w:val="008E2892"/>
    <w:rsid w:val="008E3DF9"/>
    <w:rsid w:val="008E4DCA"/>
    <w:rsid w:val="008F2149"/>
    <w:rsid w:val="008F2A3D"/>
    <w:rsid w:val="008F310B"/>
    <w:rsid w:val="008F3491"/>
    <w:rsid w:val="008F790E"/>
    <w:rsid w:val="00900A4A"/>
    <w:rsid w:val="00902D71"/>
    <w:rsid w:val="00905CF0"/>
    <w:rsid w:val="00905FA2"/>
    <w:rsid w:val="0091002C"/>
    <w:rsid w:val="00910FD8"/>
    <w:rsid w:val="00911DAA"/>
    <w:rsid w:val="00914CB8"/>
    <w:rsid w:val="00916337"/>
    <w:rsid w:val="00921C19"/>
    <w:rsid w:val="00921C8D"/>
    <w:rsid w:val="009222F8"/>
    <w:rsid w:val="0092506F"/>
    <w:rsid w:val="00926BB5"/>
    <w:rsid w:val="00927AD8"/>
    <w:rsid w:val="00931B54"/>
    <w:rsid w:val="00931FC9"/>
    <w:rsid w:val="0093419A"/>
    <w:rsid w:val="00934CA8"/>
    <w:rsid w:val="009365FB"/>
    <w:rsid w:val="00940563"/>
    <w:rsid w:val="009440AD"/>
    <w:rsid w:val="00947CAB"/>
    <w:rsid w:val="0095011A"/>
    <w:rsid w:val="009505A6"/>
    <w:rsid w:val="00950FD4"/>
    <w:rsid w:val="009528B3"/>
    <w:rsid w:val="00952F31"/>
    <w:rsid w:val="009530B7"/>
    <w:rsid w:val="009539E7"/>
    <w:rsid w:val="00954ADA"/>
    <w:rsid w:val="00954DCB"/>
    <w:rsid w:val="00960F5C"/>
    <w:rsid w:val="0096165D"/>
    <w:rsid w:val="00963D99"/>
    <w:rsid w:val="009667C3"/>
    <w:rsid w:val="00967671"/>
    <w:rsid w:val="0097010D"/>
    <w:rsid w:val="00970853"/>
    <w:rsid w:val="00970D84"/>
    <w:rsid w:val="00970F68"/>
    <w:rsid w:val="00971E93"/>
    <w:rsid w:val="00973326"/>
    <w:rsid w:val="009742EF"/>
    <w:rsid w:val="00974C74"/>
    <w:rsid w:val="00975A2A"/>
    <w:rsid w:val="00981B65"/>
    <w:rsid w:val="00981DF8"/>
    <w:rsid w:val="00987530"/>
    <w:rsid w:val="00990096"/>
    <w:rsid w:val="009919FD"/>
    <w:rsid w:val="00991BB8"/>
    <w:rsid w:val="009924EF"/>
    <w:rsid w:val="00993CC0"/>
    <w:rsid w:val="00993DA5"/>
    <w:rsid w:val="00994F3F"/>
    <w:rsid w:val="009970BD"/>
    <w:rsid w:val="009A0294"/>
    <w:rsid w:val="009A1955"/>
    <w:rsid w:val="009A23CF"/>
    <w:rsid w:val="009A316F"/>
    <w:rsid w:val="009A352A"/>
    <w:rsid w:val="009A5D34"/>
    <w:rsid w:val="009A5F8E"/>
    <w:rsid w:val="009A632B"/>
    <w:rsid w:val="009A6BB7"/>
    <w:rsid w:val="009B1639"/>
    <w:rsid w:val="009B19B5"/>
    <w:rsid w:val="009B2A50"/>
    <w:rsid w:val="009B4005"/>
    <w:rsid w:val="009B5399"/>
    <w:rsid w:val="009B71C6"/>
    <w:rsid w:val="009B7B24"/>
    <w:rsid w:val="009C0987"/>
    <w:rsid w:val="009C0AC7"/>
    <w:rsid w:val="009C11D6"/>
    <w:rsid w:val="009C1465"/>
    <w:rsid w:val="009C22E5"/>
    <w:rsid w:val="009C3247"/>
    <w:rsid w:val="009C532B"/>
    <w:rsid w:val="009C69B5"/>
    <w:rsid w:val="009C7140"/>
    <w:rsid w:val="009C7590"/>
    <w:rsid w:val="009D3B4F"/>
    <w:rsid w:val="009D3E38"/>
    <w:rsid w:val="009D72DA"/>
    <w:rsid w:val="009E0388"/>
    <w:rsid w:val="009E0CCF"/>
    <w:rsid w:val="009E1375"/>
    <w:rsid w:val="009E221D"/>
    <w:rsid w:val="009E3680"/>
    <w:rsid w:val="009E43C5"/>
    <w:rsid w:val="009E5B14"/>
    <w:rsid w:val="009E7F78"/>
    <w:rsid w:val="009F0F2B"/>
    <w:rsid w:val="009F1080"/>
    <w:rsid w:val="009F1824"/>
    <w:rsid w:val="009F23C6"/>
    <w:rsid w:val="009F2990"/>
    <w:rsid w:val="009F69B5"/>
    <w:rsid w:val="00A011BE"/>
    <w:rsid w:val="00A0214C"/>
    <w:rsid w:val="00A02554"/>
    <w:rsid w:val="00A037EB"/>
    <w:rsid w:val="00A03D13"/>
    <w:rsid w:val="00A03FD7"/>
    <w:rsid w:val="00A0487B"/>
    <w:rsid w:val="00A06AD8"/>
    <w:rsid w:val="00A10526"/>
    <w:rsid w:val="00A126D1"/>
    <w:rsid w:val="00A17172"/>
    <w:rsid w:val="00A17AF0"/>
    <w:rsid w:val="00A21663"/>
    <w:rsid w:val="00A21EFA"/>
    <w:rsid w:val="00A22163"/>
    <w:rsid w:val="00A230CB"/>
    <w:rsid w:val="00A2399B"/>
    <w:rsid w:val="00A23BEB"/>
    <w:rsid w:val="00A25241"/>
    <w:rsid w:val="00A25634"/>
    <w:rsid w:val="00A319C9"/>
    <w:rsid w:val="00A31CBB"/>
    <w:rsid w:val="00A328CB"/>
    <w:rsid w:val="00A351D2"/>
    <w:rsid w:val="00A400D9"/>
    <w:rsid w:val="00A40CDB"/>
    <w:rsid w:val="00A40FD6"/>
    <w:rsid w:val="00A44BA7"/>
    <w:rsid w:val="00A45AFE"/>
    <w:rsid w:val="00A4698A"/>
    <w:rsid w:val="00A50C51"/>
    <w:rsid w:val="00A533A3"/>
    <w:rsid w:val="00A57552"/>
    <w:rsid w:val="00A57A04"/>
    <w:rsid w:val="00A63BCD"/>
    <w:rsid w:val="00A6517C"/>
    <w:rsid w:val="00A66C48"/>
    <w:rsid w:val="00A67788"/>
    <w:rsid w:val="00A7117E"/>
    <w:rsid w:val="00A71B22"/>
    <w:rsid w:val="00A73B68"/>
    <w:rsid w:val="00A740C6"/>
    <w:rsid w:val="00A7581B"/>
    <w:rsid w:val="00A765C8"/>
    <w:rsid w:val="00A80B10"/>
    <w:rsid w:val="00A815E1"/>
    <w:rsid w:val="00A81A14"/>
    <w:rsid w:val="00A82D76"/>
    <w:rsid w:val="00A86B5F"/>
    <w:rsid w:val="00A86D5B"/>
    <w:rsid w:val="00A86E7F"/>
    <w:rsid w:val="00A90140"/>
    <w:rsid w:val="00A90DD6"/>
    <w:rsid w:val="00A90F4E"/>
    <w:rsid w:val="00A913A4"/>
    <w:rsid w:val="00A914DF"/>
    <w:rsid w:val="00A935F8"/>
    <w:rsid w:val="00A95432"/>
    <w:rsid w:val="00A96AC7"/>
    <w:rsid w:val="00A97A9E"/>
    <w:rsid w:val="00AA38E8"/>
    <w:rsid w:val="00AA3F71"/>
    <w:rsid w:val="00AA41C8"/>
    <w:rsid w:val="00AA448F"/>
    <w:rsid w:val="00AA6A34"/>
    <w:rsid w:val="00AA707D"/>
    <w:rsid w:val="00AB09D3"/>
    <w:rsid w:val="00AB2668"/>
    <w:rsid w:val="00AB5035"/>
    <w:rsid w:val="00AB641A"/>
    <w:rsid w:val="00AB7EE3"/>
    <w:rsid w:val="00AC0FDC"/>
    <w:rsid w:val="00AC2CAA"/>
    <w:rsid w:val="00AC4452"/>
    <w:rsid w:val="00AD02C6"/>
    <w:rsid w:val="00AD0641"/>
    <w:rsid w:val="00AD2D71"/>
    <w:rsid w:val="00AD4022"/>
    <w:rsid w:val="00AD445E"/>
    <w:rsid w:val="00AD47C8"/>
    <w:rsid w:val="00AD7A9F"/>
    <w:rsid w:val="00AE12B9"/>
    <w:rsid w:val="00AE3F14"/>
    <w:rsid w:val="00AE5995"/>
    <w:rsid w:val="00AF00E7"/>
    <w:rsid w:val="00AF231F"/>
    <w:rsid w:val="00AF45DE"/>
    <w:rsid w:val="00AF4C1D"/>
    <w:rsid w:val="00AF4EE7"/>
    <w:rsid w:val="00AF5A2F"/>
    <w:rsid w:val="00AF71FF"/>
    <w:rsid w:val="00B0044D"/>
    <w:rsid w:val="00B04439"/>
    <w:rsid w:val="00B04917"/>
    <w:rsid w:val="00B04E66"/>
    <w:rsid w:val="00B056C1"/>
    <w:rsid w:val="00B0621A"/>
    <w:rsid w:val="00B11362"/>
    <w:rsid w:val="00B11450"/>
    <w:rsid w:val="00B11AF6"/>
    <w:rsid w:val="00B11E62"/>
    <w:rsid w:val="00B12BC0"/>
    <w:rsid w:val="00B14CA3"/>
    <w:rsid w:val="00B20D28"/>
    <w:rsid w:val="00B20FB4"/>
    <w:rsid w:val="00B21D6F"/>
    <w:rsid w:val="00B21F35"/>
    <w:rsid w:val="00B2202E"/>
    <w:rsid w:val="00B2212C"/>
    <w:rsid w:val="00B23A48"/>
    <w:rsid w:val="00B25A23"/>
    <w:rsid w:val="00B26DE0"/>
    <w:rsid w:val="00B313FE"/>
    <w:rsid w:val="00B33237"/>
    <w:rsid w:val="00B35C42"/>
    <w:rsid w:val="00B37645"/>
    <w:rsid w:val="00B37F01"/>
    <w:rsid w:val="00B41C67"/>
    <w:rsid w:val="00B41FB3"/>
    <w:rsid w:val="00B42977"/>
    <w:rsid w:val="00B4439B"/>
    <w:rsid w:val="00B45E47"/>
    <w:rsid w:val="00B46CE9"/>
    <w:rsid w:val="00B47454"/>
    <w:rsid w:val="00B56DD2"/>
    <w:rsid w:val="00B578FB"/>
    <w:rsid w:val="00B64406"/>
    <w:rsid w:val="00B668AF"/>
    <w:rsid w:val="00B72961"/>
    <w:rsid w:val="00B7327C"/>
    <w:rsid w:val="00B743EF"/>
    <w:rsid w:val="00B74668"/>
    <w:rsid w:val="00B74C9A"/>
    <w:rsid w:val="00B76840"/>
    <w:rsid w:val="00B77071"/>
    <w:rsid w:val="00B807F1"/>
    <w:rsid w:val="00B8217A"/>
    <w:rsid w:val="00B838AF"/>
    <w:rsid w:val="00B838F9"/>
    <w:rsid w:val="00B847CC"/>
    <w:rsid w:val="00B853B7"/>
    <w:rsid w:val="00B855D1"/>
    <w:rsid w:val="00B9081E"/>
    <w:rsid w:val="00B90933"/>
    <w:rsid w:val="00B9155E"/>
    <w:rsid w:val="00B91B97"/>
    <w:rsid w:val="00B9331D"/>
    <w:rsid w:val="00B93BAC"/>
    <w:rsid w:val="00B93BAF"/>
    <w:rsid w:val="00B95BFE"/>
    <w:rsid w:val="00BA0318"/>
    <w:rsid w:val="00BA1DEA"/>
    <w:rsid w:val="00BA44F3"/>
    <w:rsid w:val="00BA4CC3"/>
    <w:rsid w:val="00BA6775"/>
    <w:rsid w:val="00BA6947"/>
    <w:rsid w:val="00BA7B6A"/>
    <w:rsid w:val="00BB34CF"/>
    <w:rsid w:val="00BB3F2C"/>
    <w:rsid w:val="00BB50C3"/>
    <w:rsid w:val="00BB600B"/>
    <w:rsid w:val="00BB68A7"/>
    <w:rsid w:val="00BB6D73"/>
    <w:rsid w:val="00BB6E72"/>
    <w:rsid w:val="00BC0405"/>
    <w:rsid w:val="00BC1EE3"/>
    <w:rsid w:val="00BC484C"/>
    <w:rsid w:val="00BC716E"/>
    <w:rsid w:val="00BD0A1F"/>
    <w:rsid w:val="00BD3951"/>
    <w:rsid w:val="00BD3E03"/>
    <w:rsid w:val="00BD4B20"/>
    <w:rsid w:val="00BD59BD"/>
    <w:rsid w:val="00BD70D4"/>
    <w:rsid w:val="00BD7587"/>
    <w:rsid w:val="00BE10CB"/>
    <w:rsid w:val="00BE1AE4"/>
    <w:rsid w:val="00BE2442"/>
    <w:rsid w:val="00BE3A1B"/>
    <w:rsid w:val="00BE4E52"/>
    <w:rsid w:val="00BE5A36"/>
    <w:rsid w:val="00BE6A72"/>
    <w:rsid w:val="00BE7556"/>
    <w:rsid w:val="00BF1529"/>
    <w:rsid w:val="00BF170C"/>
    <w:rsid w:val="00BF2B24"/>
    <w:rsid w:val="00BF3DC6"/>
    <w:rsid w:val="00BF453A"/>
    <w:rsid w:val="00BF4B79"/>
    <w:rsid w:val="00BF4F32"/>
    <w:rsid w:val="00BF5BC2"/>
    <w:rsid w:val="00BF7A52"/>
    <w:rsid w:val="00C0065C"/>
    <w:rsid w:val="00C02528"/>
    <w:rsid w:val="00C02F42"/>
    <w:rsid w:val="00C03EE5"/>
    <w:rsid w:val="00C0418D"/>
    <w:rsid w:val="00C06645"/>
    <w:rsid w:val="00C1266B"/>
    <w:rsid w:val="00C149D0"/>
    <w:rsid w:val="00C151DD"/>
    <w:rsid w:val="00C1645B"/>
    <w:rsid w:val="00C20B07"/>
    <w:rsid w:val="00C20E04"/>
    <w:rsid w:val="00C222C9"/>
    <w:rsid w:val="00C224EF"/>
    <w:rsid w:val="00C2299A"/>
    <w:rsid w:val="00C241A9"/>
    <w:rsid w:val="00C24912"/>
    <w:rsid w:val="00C25BA5"/>
    <w:rsid w:val="00C26B26"/>
    <w:rsid w:val="00C26E01"/>
    <w:rsid w:val="00C272DE"/>
    <w:rsid w:val="00C27D4A"/>
    <w:rsid w:val="00C32C60"/>
    <w:rsid w:val="00C33375"/>
    <w:rsid w:val="00C3425D"/>
    <w:rsid w:val="00C343CB"/>
    <w:rsid w:val="00C34495"/>
    <w:rsid w:val="00C352E6"/>
    <w:rsid w:val="00C35EF1"/>
    <w:rsid w:val="00C35F18"/>
    <w:rsid w:val="00C3722C"/>
    <w:rsid w:val="00C40898"/>
    <w:rsid w:val="00C41D10"/>
    <w:rsid w:val="00C41DEA"/>
    <w:rsid w:val="00C425B2"/>
    <w:rsid w:val="00C42679"/>
    <w:rsid w:val="00C4270D"/>
    <w:rsid w:val="00C42B27"/>
    <w:rsid w:val="00C442FC"/>
    <w:rsid w:val="00C44A77"/>
    <w:rsid w:val="00C46D6F"/>
    <w:rsid w:val="00C50E3A"/>
    <w:rsid w:val="00C522F7"/>
    <w:rsid w:val="00C530D5"/>
    <w:rsid w:val="00C53A51"/>
    <w:rsid w:val="00C55C7C"/>
    <w:rsid w:val="00C57E33"/>
    <w:rsid w:val="00C6091B"/>
    <w:rsid w:val="00C63096"/>
    <w:rsid w:val="00C63CC7"/>
    <w:rsid w:val="00C67B0C"/>
    <w:rsid w:val="00C67B35"/>
    <w:rsid w:val="00C722CD"/>
    <w:rsid w:val="00C7435B"/>
    <w:rsid w:val="00C7450A"/>
    <w:rsid w:val="00C74E64"/>
    <w:rsid w:val="00C76CD5"/>
    <w:rsid w:val="00C77FC6"/>
    <w:rsid w:val="00C833B3"/>
    <w:rsid w:val="00C83D51"/>
    <w:rsid w:val="00C863F5"/>
    <w:rsid w:val="00C86FD1"/>
    <w:rsid w:val="00C8730B"/>
    <w:rsid w:val="00C87596"/>
    <w:rsid w:val="00C90E31"/>
    <w:rsid w:val="00C91918"/>
    <w:rsid w:val="00C92776"/>
    <w:rsid w:val="00C92B58"/>
    <w:rsid w:val="00C92E65"/>
    <w:rsid w:val="00C9338A"/>
    <w:rsid w:val="00C93532"/>
    <w:rsid w:val="00C959A2"/>
    <w:rsid w:val="00C95EB3"/>
    <w:rsid w:val="00C96B3D"/>
    <w:rsid w:val="00CA06C5"/>
    <w:rsid w:val="00CA15C2"/>
    <w:rsid w:val="00CA209B"/>
    <w:rsid w:val="00CA64F7"/>
    <w:rsid w:val="00CA750A"/>
    <w:rsid w:val="00CB3C84"/>
    <w:rsid w:val="00CB448D"/>
    <w:rsid w:val="00CB4895"/>
    <w:rsid w:val="00CB56D6"/>
    <w:rsid w:val="00CB5A32"/>
    <w:rsid w:val="00CB5DD2"/>
    <w:rsid w:val="00CB5EF2"/>
    <w:rsid w:val="00CB68A7"/>
    <w:rsid w:val="00CC0107"/>
    <w:rsid w:val="00CC01BA"/>
    <w:rsid w:val="00CC1552"/>
    <w:rsid w:val="00CC3880"/>
    <w:rsid w:val="00CC4445"/>
    <w:rsid w:val="00CC4D4C"/>
    <w:rsid w:val="00CC4EA0"/>
    <w:rsid w:val="00CD0D41"/>
    <w:rsid w:val="00CD25CF"/>
    <w:rsid w:val="00CD2B4F"/>
    <w:rsid w:val="00CD3B63"/>
    <w:rsid w:val="00CE2EB5"/>
    <w:rsid w:val="00CE6491"/>
    <w:rsid w:val="00CE7AD1"/>
    <w:rsid w:val="00CF0FEA"/>
    <w:rsid w:val="00CF17BB"/>
    <w:rsid w:val="00CF1D09"/>
    <w:rsid w:val="00CF2679"/>
    <w:rsid w:val="00CF2D09"/>
    <w:rsid w:val="00CF62B6"/>
    <w:rsid w:val="00CF7D89"/>
    <w:rsid w:val="00D02278"/>
    <w:rsid w:val="00D035AF"/>
    <w:rsid w:val="00D065E0"/>
    <w:rsid w:val="00D1044F"/>
    <w:rsid w:val="00D12CD3"/>
    <w:rsid w:val="00D12EA5"/>
    <w:rsid w:val="00D13F91"/>
    <w:rsid w:val="00D156E0"/>
    <w:rsid w:val="00D15D37"/>
    <w:rsid w:val="00D162BB"/>
    <w:rsid w:val="00D21318"/>
    <w:rsid w:val="00D2166E"/>
    <w:rsid w:val="00D22246"/>
    <w:rsid w:val="00D222E1"/>
    <w:rsid w:val="00D2297E"/>
    <w:rsid w:val="00D23113"/>
    <w:rsid w:val="00D23EA5"/>
    <w:rsid w:val="00D256B4"/>
    <w:rsid w:val="00D27596"/>
    <w:rsid w:val="00D31003"/>
    <w:rsid w:val="00D33C2D"/>
    <w:rsid w:val="00D33EE8"/>
    <w:rsid w:val="00D3497D"/>
    <w:rsid w:val="00D3637E"/>
    <w:rsid w:val="00D40344"/>
    <w:rsid w:val="00D41EFD"/>
    <w:rsid w:val="00D460F3"/>
    <w:rsid w:val="00D50AED"/>
    <w:rsid w:val="00D518FD"/>
    <w:rsid w:val="00D5273C"/>
    <w:rsid w:val="00D53C4C"/>
    <w:rsid w:val="00D550F0"/>
    <w:rsid w:val="00D5548C"/>
    <w:rsid w:val="00D5601F"/>
    <w:rsid w:val="00D577C6"/>
    <w:rsid w:val="00D633B8"/>
    <w:rsid w:val="00D654B8"/>
    <w:rsid w:val="00D669F5"/>
    <w:rsid w:val="00D66A84"/>
    <w:rsid w:val="00D67B35"/>
    <w:rsid w:val="00D700D0"/>
    <w:rsid w:val="00D73223"/>
    <w:rsid w:val="00D73367"/>
    <w:rsid w:val="00D743E8"/>
    <w:rsid w:val="00D74C31"/>
    <w:rsid w:val="00D74C9D"/>
    <w:rsid w:val="00D74DC7"/>
    <w:rsid w:val="00D75F15"/>
    <w:rsid w:val="00D76286"/>
    <w:rsid w:val="00D76696"/>
    <w:rsid w:val="00D771C1"/>
    <w:rsid w:val="00D816A8"/>
    <w:rsid w:val="00D82999"/>
    <w:rsid w:val="00D84A6F"/>
    <w:rsid w:val="00D85286"/>
    <w:rsid w:val="00D85B53"/>
    <w:rsid w:val="00D874A1"/>
    <w:rsid w:val="00D90A06"/>
    <w:rsid w:val="00D90A65"/>
    <w:rsid w:val="00D915C1"/>
    <w:rsid w:val="00D91CF9"/>
    <w:rsid w:val="00D921FE"/>
    <w:rsid w:val="00D92FC1"/>
    <w:rsid w:val="00D93BFB"/>
    <w:rsid w:val="00D94206"/>
    <w:rsid w:val="00DA0456"/>
    <w:rsid w:val="00DA162A"/>
    <w:rsid w:val="00DA1684"/>
    <w:rsid w:val="00DA1FF0"/>
    <w:rsid w:val="00DA2CE3"/>
    <w:rsid w:val="00DA545D"/>
    <w:rsid w:val="00DA5664"/>
    <w:rsid w:val="00DA5C6A"/>
    <w:rsid w:val="00DB0778"/>
    <w:rsid w:val="00DB1B42"/>
    <w:rsid w:val="00DB4BA7"/>
    <w:rsid w:val="00DB7D13"/>
    <w:rsid w:val="00DC0E36"/>
    <w:rsid w:val="00DC150F"/>
    <w:rsid w:val="00DC6F30"/>
    <w:rsid w:val="00DD093E"/>
    <w:rsid w:val="00DD1292"/>
    <w:rsid w:val="00DD3F34"/>
    <w:rsid w:val="00DE324A"/>
    <w:rsid w:val="00DE3BC0"/>
    <w:rsid w:val="00DE4377"/>
    <w:rsid w:val="00DE5100"/>
    <w:rsid w:val="00DE55FB"/>
    <w:rsid w:val="00DE6101"/>
    <w:rsid w:val="00DE73D2"/>
    <w:rsid w:val="00DF139F"/>
    <w:rsid w:val="00DF3176"/>
    <w:rsid w:val="00DF3E08"/>
    <w:rsid w:val="00DF3F7D"/>
    <w:rsid w:val="00DF68F3"/>
    <w:rsid w:val="00DF6CBB"/>
    <w:rsid w:val="00E008A4"/>
    <w:rsid w:val="00E008B8"/>
    <w:rsid w:val="00E0317E"/>
    <w:rsid w:val="00E04288"/>
    <w:rsid w:val="00E04BB4"/>
    <w:rsid w:val="00E04BC6"/>
    <w:rsid w:val="00E04D9F"/>
    <w:rsid w:val="00E05057"/>
    <w:rsid w:val="00E059D8"/>
    <w:rsid w:val="00E07026"/>
    <w:rsid w:val="00E07438"/>
    <w:rsid w:val="00E07A37"/>
    <w:rsid w:val="00E12217"/>
    <w:rsid w:val="00E157D9"/>
    <w:rsid w:val="00E15A31"/>
    <w:rsid w:val="00E175CB"/>
    <w:rsid w:val="00E23682"/>
    <w:rsid w:val="00E26EF2"/>
    <w:rsid w:val="00E26EF7"/>
    <w:rsid w:val="00E272EC"/>
    <w:rsid w:val="00E27CA4"/>
    <w:rsid w:val="00E30B4D"/>
    <w:rsid w:val="00E31B70"/>
    <w:rsid w:val="00E3464C"/>
    <w:rsid w:val="00E35EF4"/>
    <w:rsid w:val="00E371AB"/>
    <w:rsid w:val="00E37F81"/>
    <w:rsid w:val="00E40847"/>
    <w:rsid w:val="00E41A6F"/>
    <w:rsid w:val="00E42357"/>
    <w:rsid w:val="00E42637"/>
    <w:rsid w:val="00E4315E"/>
    <w:rsid w:val="00E438E4"/>
    <w:rsid w:val="00E44748"/>
    <w:rsid w:val="00E46A0B"/>
    <w:rsid w:val="00E50138"/>
    <w:rsid w:val="00E503DB"/>
    <w:rsid w:val="00E50946"/>
    <w:rsid w:val="00E50FE2"/>
    <w:rsid w:val="00E526DC"/>
    <w:rsid w:val="00E560C8"/>
    <w:rsid w:val="00E57A67"/>
    <w:rsid w:val="00E63722"/>
    <w:rsid w:val="00E65236"/>
    <w:rsid w:val="00E65697"/>
    <w:rsid w:val="00E666F2"/>
    <w:rsid w:val="00E67CC3"/>
    <w:rsid w:val="00E73D41"/>
    <w:rsid w:val="00E74D75"/>
    <w:rsid w:val="00E75D7C"/>
    <w:rsid w:val="00E85FA4"/>
    <w:rsid w:val="00E8708E"/>
    <w:rsid w:val="00E871A2"/>
    <w:rsid w:val="00E90DE9"/>
    <w:rsid w:val="00E9272B"/>
    <w:rsid w:val="00E9706C"/>
    <w:rsid w:val="00E9715E"/>
    <w:rsid w:val="00EA029D"/>
    <w:rsid w:val="00EA1174"/>
    <w:rsid w:val="00EA29FB"/>
    <w:rsid w:val="00EA3D18"/>
    <w:rsid w:val="00EA56A9"/>
    <w:rsid w:val="00EA6603"/>
    <w:rsid w:val="00EA6890"/>
    <w:rsid w:val="00EA6B90"/>
    <w:rsid w:val="00EB0D70"/>
    <w:rsid w:val="00EB1976"/>
    <w:rsid w:val="00EB2AF4"/>
    <w:rsid w:val="00EB3CDB"/>
    <w:rsid w:val="00EB46FA"/>
    <w:rsid w:val="00EB79AD"/>
    <w:rsid w:val="00EC0D39"/>
    <w:rsid w:val="00EC50C0"/>
    <w:rsid w:val="00EC71B8"/>
    <w:rsid w:val="00EC7F12"/>
    <w:rsid w:val="00ED01F4"/>
    <w:rsid w:val="00ED4520"/>
    <w:rsid w:val="00ED4793"/>
    <w:rsid w:val="00ED620F"/>
    <w:rsid w:val="00ED645F"/>
    <w:rsid w:val="00ED7BFE"/>
    <w:rsid w:val="00EE4DC6"/>
    <w:rsid w:val="00EE518C"/>
    <w:rsid w:val="00EE5D9B"/>
    <w:rsid w:val="00EE63AE"/>
    <w:rsid w:val="00EE6462"/>
    <w:rsid w:val="00EE7C4B"/>
    <w:rsid w:val="00EE7F33"/>
    <w:rsid w:val="00EF0279"/>
    <w:rsid w:val="00EF0A51"/>
    <w:rsid w:val="00EF18DB"/>
    <w:rsid w:val="00EF19FB"/>
    <w:rsid w:val="00EF1FF4"/>
    <w:rsid w:val="00EF58C6"/>
    <w:rsid w:val="00EF6F81"/>
    <w:rsid w:val="00EF7212"/>
    <w:rsid w:val="00EF76E2"/>
    <w:rsid w:val="00F007B6"/>
    <w:rsid w:val="00F00A60"/>
    <w:rsid w:val="00F00DEC"/>
    <w:rsid w:val="00F01C68"/>
    <w:rsid w:val="00F02875"/>
    <w:rsid w:val="00F04D62"/>
    <w:rsid w:val="00F069AC"/>
    <w:rsid w:val="00F07CDE"/>
    <w:rsid w:val="00F110C1"/>
    <w:rsid w:val="00F11D2A"/>
    <w:rsid w:val="00F1318F"/>
    <w:rsid w:val="00F13873"/>
    <w:rsid w:val="00F13AAD"/>
    <w:rsid w:val="00F13D1A"/>
    <w:rsid w:val="00F13E15"/>
    <w:rsid w:val="00F14330"/>
    <w:rsid w:val="00F14368"/>
    <w:rsid w:val="00F1453D"/>
    <w:rsid w:val="00F1620A"/>
    <w:rsid w:val="00F16494"/>
    <w:rsid w:val="00F16BB0"/>
    <w:rsid w:val="00F214E1"/>
    <w:rsid w:val="00F21C7E"/>
    <w:rsid w:val="00F22A55"/>
    <w:rsid w:val="00F24800"/>
    <w:rsid w:val="00F25A68"/>
    <w:rsid w:val="00F25DFD"/>
    <w:rsid w:val="00F311B5"/>
    <w:rsid w:val="00F31626"/>
    <w:rsid w:val="00F33681"/>
    <w:rsid w:val="00F40A4E"/>
    <w:rsid w:val="00F41F8B"/>
    <w:rsid w:val="00F4300D"/>
    <w:rsid w:val="00F4390F"/>
    <w:rsid w:val="00F445D3"/>
    <w:rsid w:val="00F44F74"/>
    <w:rsid w:val="00F45C1C"/>
    <w:rsid w:val="00F46C1A"/>
    <w:rsid w:val="00F46EAD"/>
    <w:rsid w:val="00F511F0"/>
    <w:rsid w:val="00F522DD"/>
    <w:rsid w:val="00F53B32"/>
    <w:rsid w:val="00F55763"/>
    <w:rsid w:val="00F558C8"/>
    <w:rsid w:val="00F558EC"/>
    <w:rsid w:val="00F61866"/>
    <w:rsid w:val="00F631B6"/>
    <w:rsid w:val="00F65A2F"/>
    <w:rsid w:val="00F668FA"/>
    <w:rsid w:val="00F700B7"/>
    <w:rsid w:val="00F72961"/>
    <w:rsid w:val="00F732F4"/>
    <w:rsid w:val="00F74BCF"/>
    <w:rsid w:val="00F80C4D"/>
    <w:rsid w:val="00F812DE"/>
    <w:rsid w:val="00F87794"/>
    <w:rsid w:val="00F9071F"/>
    <w:rsid w:val="00F923F0"/>
    <w:rsid w:val="00F94B61"/>
    <w:rsid w:val="00F976BE"/>
    <w:rsid w:val="00F97FA8"/>
    <w:rsid w:val="00FA54DD"/>
    <w:rsid w:val="00FA6C70"/>
    <w:rsid w:val="00FB0CB1"/>
    <w:rsid w:val="00FB2792"/>
    <w:rsid w:val="00FB2ED5"/>
    <w:rsid w:val="00FB30E6"/>
    <w:rsid w:val="00FB3C74"/>
    <w:rsid w:val="00FB6B33"/>
    <w:rsid w:val="00FB7426"/>
    <w:rsid w:val="00FC0D3A"/>
    <w:rsid w:val="00FC2196"/>
    <w:rsid w:val="00FC2F78"/>
    <w:rsid w:val="00FC3E84"/>
    <w:rsid w:val="00FC4006"/>
    <w:rsid w:val="00FC60CA"/>
    <w:rsid w:val="00FC7512"/>
    <w:rsid w:val="00FD03C4"/>
    <w:rsid w:val="00FD095A"/>
    <w:rsid w:val="00FD1B34"/>
    <w:rsid w:val="00FD298B"/>
    <w:rsid w:val="00FD2B9B"/>
    <w:rsid w:val="00FD307F"/>
    <w:rsid w:val="00FD3603"/>
    <w:rsid w:val="00FD4166"/>
    <w:rsid w:val="00FD4E76"/>
    <w:rsid w:val="00FD69D6"/>
    <w:rsid w:val="00FD7426"/>
    <w:rsid w:val="00FD7FE4"/>
    <w:rsid w:val="00FE007E"/>
    <w:rsid w:val="00FE144C"/>
    <w:rsid w:val="00FE17AD"/>
    <w:rsid w:val="00FE1E42"/>
    <w:rsid w:val="00FE2BD7"/>
    <w:rsid w:val="00FE35CD"/>
    <w:rsid w:val="00FE3800"/>
    <w:rsid w:val="00FE3982"/>
    <w:rsid w:val="00FE6F67"/>
    <w:rsid w:val="00FF0B79"/>
    <w:rsid w:val="00F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99B0B"/>
  <w15:docId w15:val="{B8D20A92-ED5B-4816-9182-6E8D06E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271"/>
    <w:pPr>
      <w:keepNext/>
      <w:keepLines/>
      <w:spacing w:after="120"/>
      <w:outlineLvl w:val="0"/>
    </w:pPr>
    <w:rPr>
      <w:rFonts w:ascii="Cambria" w:eastAsia="MS Gothic" w:hAnsi="Cambria"/>
      <w:b/>
      <w:bCs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271"/>
    <w:pPr>
      <w:keepNext/>
      <w:keepLines/>
      <w:spacing w:after="120"/>
      <w:outlineLvl w:val="1"/>
    </w:pPr>
    <w:rPr>
      <w:rFonts w:ascii="Cambria" w:eastAsia="MS Gothic" w:hAnsi="Cambria"/>
      <w:b/>
      <w:bCs/>
      <w:color w:val="00B050"/>
      <w:sz w:val="24"/>
      <w:szCs w:val="26"/>
    </w:rPr>
  </w:style>
  <w:style w:type="paragraph" w:styleId="Heading3">
    <w:name w:val="heading 3"/>
    <w:aliases w:val="Interactive Heading 3"/>
    <w:basedOn w:val="Normal"/>
    <w:next w:val="Normal"/>
    <w:link w:val="Heading3Char"/>
    <w:uiPriority w:val="9"/>
    <w:unhideWhenUsed/>
    <w:rsid w:val="00613CBA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FFFFF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8EC"/>
    <w:pPr>
      <w:spacing w:after="120"/>
      <w:outlineLvl w:val="3"/>
    </w:pPr>
    <w:rPr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834"/>
    <w:pPr>
      <w:keepNext/>
      <w:keepLines/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77"/>
    <w:pPr>
      <w:keepNext/>
      <w:keepLines/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60271"/>
    <w:rPr>
      <w:rFonts w:ascii="Cambria" w:eastAsia="MS Gothic" w:hAnsi="Cambria" w:cs="Times New Roman"/>
      <w:b/>
      <w:bCs/>
      <w:color w:val="00B0F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34F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F6CBB"/>
    <w:rPr>
      <w:color w:val="0000FF"/>
      <w:u w:val="single"/>
    </w:rPr>
  </w:style>
  <w:style w:type="character" w:customStyle="1" w:styleId="huge1">
    <w:name w:val="huge1"/>
    <w:rsid w:val="00165099"/>
    <w:rPr>
      <w:rFonts w:ascii="Verdana" w:hAnsi="Verdana" w:hint="default"/>
      <w:sz w:val="30"/>
      <w:szCs w:val="30"/>
    </w:rPr>
  </w:style>
  <w:style w:type="character" w:styleId="FollowedHyperlink">
    <w:name w:val="FollowedHyperlink"/>
    <w:uiPriority w:val="99"/>
    <w:semiHidden/>
    <w:unhideWhenUsed/>
    <w:rsid w:val="00B45E47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A57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552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5755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442"/>
    <w:rPr>
      <w:rFonts w:eastAsia="MS Mincho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E2442"/>
    <w:rPr>
      <w:rFonts w:eastAsia="Calibri"/>
      <w:b/>
      <w:bCs/>
      <w:sz w:val="20"/>
      <w:szCs w:val="20"/>
    </w:rPr>
  </w:style>
  <w:style w:type="character" w:styleId="Strong">
    <w:name w:val="Strong"/>
    <w:uiPriority w:val="22"/>
    <w:qFormat/>
    <w:rsid w:val="00613CAB"/>
    <w:rPr>
      <w:b/>
      <w:bCs/>
    </w:rPr>
  </w:style>
  <w:style w:type="character" w:customStyle="1" w:styleId="Heading2Char">
    <w:name w:val="Heading 2 Char"/>
    <w:link w:val="Heading2"/>
    <w:uiPriority w:val="9"/>
    <w:rsid w:val="00760271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customStyle="1" w:styleId="lessonnumber">
    <w:name w:val="lesson_number"/>
    <w:basedOn w:val="DefaultParagraphFont"/>
    <w:rsid w:val="006E318B"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B21D6F"/>
    <w:rPr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0F1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F1B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">
    <w:name w:val="Medium Shading 1"/>
    <w:basedOn w:val="TableNormal"/>
    <w:uiPriority w:val="63"/>
    <w:rsid w:val="000F1B9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0F1B9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LightShading-Accent1">
    <w:name w:val="Light Shading Accent 1"/>
    <w:basedOn w:val="TableNormal"/>
    <w:uiPriority w:val="60"/>
    <w:rsid w:val="001A7C5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1A7C5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Grid3-Accent1">
    <w:name w:val="Medium Grid 3 Accent 1"/>
    <w:basedOn w:val="TableNormal"/>
    <w:uiPriority w:val="69"/>
    <w:rsid w:val="00DB7D1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F0A51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F0A51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aliases w:val="Interactive Heading 3 Char"/>
    <w:link w:val="Heading3"/>
    <w:uiPriority w:val="9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paragraph" w:customStyle="1" w:styleId="InteractiveHeading">
    <w:name w:val="Interactive Heading"/>
    <w:basedOn w:val="Heading3"/>
    <w:next w:val="Heading3"/>
    <w:link w:val="InteractiveHeadingChar"/>
    <w:rsid w:val="00613CBA"/>
  </w:style>
  <w:style w:type="paragraph" w:styleId="Title">
    <w:name w:val="Title"/>
    <w:basedOn w:val="Normal"/>
    <w:next w:val="Normal"/>
    <w:link w:val="TitleChar"/>
    <w:uiPriority w:val="10"/>
    <w:qFormat/>
    <w:rsid w:val="00BA1DE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InteractiveHeadingChar">
    <w:name w:val="Interactive Heading Char"/>
    <w:link w:val="InteractiveHeading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character" w:customStyle="1" w:styleId="TitleChar">
    <w:name w:val="Title Char"/>
    <w:link w:val="Title"/>
    <w:uiPriority w:val="10"/>
    <w:rsid w:val="00BA1DEA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4Char">
    <w:name w:val="Heading 4 Char"/>
    <w:link w:val="Heading4"/>
    <w:uiPriority w:val="9"/>
    <w:rsid w:val="00F558EC"/>
    <w:rPr>
      <w:b/>
      <w:bCs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9"/>
    <w:rsid w:val="00374834"/>
    <w:rPr>
      <w:rFonts w:ascii="Cambria" w:eastAsia="MS Gothic" w:hAnsi="Cambria" w:cs="Times New Roman"/>
      <w:color w:val="243F60"/>
    </w:rPr>
  </w:style>
  <w:style w:type="table" w:styleId="LightList">
    <w:name w:val="Light List"/>
    <w:basedOn w:val="TableNormal"/>
    <w:uiPriority w:val="61"/>
    <w:rsid w:val="000C11D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Interactive">
    <w:name w:val="Interactive"/>
    <w:basedOn w:val="Heading4"/>
    <w:link w:val="InteractiveChar"/>
    <w:rsid w:val="00C224EF"/>
    <w:pPr>
      <w:shd w:val="clear" w:color="auto" w:fill="FF0000"/>
    </w:pPr>
    <w:rPr>
      <w:b w:val="0"/>
    </w:rPr>
  </w:style>
  <w:style w:type="paragraph" w:customStyle="1" w:styleId="Video">
    <w:name w:val="Video"/>
    <w:basedOn w:val="Normal"/>
    <w:link w:val="VideoChar"/>
    <w:rsid w:val="00C224EF"/>
    <w:pPr>
      <w:shd w:val="clear" w:color="auto" w:fill="4F6228"/>
    </w:pPr>
    <w:rPr>
      <w:b/>
      <w:color w:val="FFFFFF"/>
      <w:sz w:val="24"/>
      <w:szCs w:val="24"/>
    </w:rPr>
  </w:style>
  <w:style w:type="character" w:customStyle="1" w:styleId="InteractiveChar">
    <w:name w:val="Interactive Char"/>
    <w:link w:val="Interactive"/>
    <w:rsid w:val="00C224EF"/>
    <w:rPr>
      <w:b w:val="0"/>
      <w:bCs/>
      <w:color w:val="FFFFFF"/>
      <w:sz w:val="24"/>
      <w:szCs w:val="24"/>
      <w:shd w:val="clear" w:color="auto" w:fill="FF0000"/>
    </w:rPr>
  </w:style>
  <w:style w:type="paragraph" w:customStyle="1" w:styleId="Audio">
    <w:name w:val="Audio"/>
    <w:basedOn w:val="Normal"/>
    <w:link w:val="AudioChar"/>
    <w:rsid w:val="00C224EF"/>
    <w:pPr>
      <w:shd w:val="clear" w:color="auto" w:fill="984806"/>
    </w:pPr>
    <w:rPr>
      <w:b/>
      <w:color w:val="FFFFFF"/>
      <w:sz w:val="24"/>
      <w:szCs w:val="24"/>
    </w:rPr>
  </w:style>
  <w:style w:type="character" w:customStyle="1" w:styleId="VideoChar">
    <w:name w:val="Video Char"/>
    <w:link w:val="Video"/>
    <w:rsid w:val="00C224EF"/>
    <w:rPr>
      <w:b/>
      <w:color w:val="FFFFFF"/>
      <w:sz w:val="24"/>
      <w:szCs w:val="24"/>
      <w:shd w:val="clear" w:color="auto" w:fill="4F6228"/>
    </w:rPr>
  </w:style>
  <w:style w:type="character" w:customStyle="1" w:styleId="AudioChar">
    <w:name w:val="Audio Char"/>
    <w:link w:val="Audio"/>
    <w:rsid w:val="00C224EF"/>
    <w:rPr>
      <w:b/>
      <w:color w:val="FFFFFF"/>
      <w:sz w:val="24"/>
      <w:szCs w:val="24"/>
      <w:shd w:val="clear" w:color="auto" w:fill="984806"/>
    </w:rPr>
  </w:style>
  <w:style w:type="paragraph" w:styleId="NoSpacing">
    <w:name w:val="No Spacing"/>
    <w:uiPriority w:val="1"/>
    <w:qFormat/>
    <w:rsid w:val="00BB600B"/>
    <w:rPr>
      <w:sz w:val="22"/>
      <w:szCs w:val="22"/>
    </w:rPr>
  </w:style>
  <w:style w:type="character" w:customStyle="1" w:styleId="key">
    <w:name w:val="key"/>
    <w:basedOn w:val="DefaultParagraphFont"/>
    <w:rsid w:val="00022A73"/>
  </w:style>
  <w:style w:type="paragraph" w:styleId="TOCHeading">
    <w:name w:val="TOC Heading"/>
    <w:basedOn w:val="Heading1"/>
    <w:next w:val="Normal"/>
    <w:uiPriority w:val="39"/>
    <w:unhideWhenUsed/>
    <w:qFormat/>
    <w:rsid w:val="00127B23"/>
    <w:pPr>
      <w:spacing w:before="480" w:after="0"/>
      <w:outlineLvl w:val="9"/>
    </w:pPr>
    <w:rPr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27B23"/>
    <w:pPr>
      <w:spacing w:after="100"/>
      <w:ind w:left="220"/>
    </w:pPr>
  </w:style>
  <w:style w:type="table" w:styleId="MediumGrid1-Accent6">
    <w:name w:val="Medium Grid 1 Accent 6"/>
    <w:basedOn w:val="TableNormal"/>
    <w:uiPriority w:val="67"/>
    <w:rsid w:val="00ED645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ED645F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olorfulGrid-Accent4">
    <w:name w:val="Colorful Grid Accent 4"/>
    <w:basedOn w:val="TableNormal"/>
    <w:uiPriority w:val="73"/>
    <w:rsid w:val="00ED645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Shading1-Accent2">
    <w:name w:val="Medium Shading 1 Accent 2"/>
    <w:basedOn w:val="TableNormal"/>
    <w:uiPriority w:val="63"/>
    <w:rsid w:val="00E15A3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B481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4C5F77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4C5F77"/>
    <w:pPr>
      <w:spacing w:after="100"/>
      <w:ind w:left="660"/>
    </w:pPr>
  </w:style>
  <w:style w:type="character" w:customStyle="1" w:styleId="Heading6Char">
    <w:name w:val="Heading 6 Char"/>
    <w:link w:val="Heading6"/>
    <w:uiPriority w:val="9"/>
    <w:semiHidden/>
    <w:rsid w:val="004C5F77"/>
    <w:rPr>
      <w:rFonts w:ascii="Cambria" w:eastAsia="MS Gothic" w:hAnsi="Cambria" w:cs="Times New Roman"/>
      <w:i/>
      <w:iCs/>
      <w:color w:val="243F60"/>
    </w:rPr>
  </w:style>
  <w:style w:type="character" w:styleId="IntenseReference">
    <w:name w:val="Intense Reference"/>
    <w:uiPriority w:val="32"/>
    <w:qFormat/>
    <w:rsid w:val="00657CEB"/>
    <w:rPr>
      <w:b/>
      <w:bCs/>
      <w:smallCaps/>
      <w:color w:val="C0504D"/>
      <w:spacing w:val="5"/>
      <w:u w:val="single"/>
    </w:rPr>
  </w:style>
  <w:style w:type="table" w:styleId="MediumShading1-Accent4">
    <w:name w:val="Medium Shading 1 Accent 4"/>
    <w:basedOn w:val="TableNormal"/>
    <w:uiPriority w:val="63"/>
    <w:rsid w:val="006F5A6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90096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413CB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UnresolvedMention">
    <w:name w:val="Unresolved Mention"/>
    <w:uiPriority w:val="99"/>
    <w:semiHidden/>
    <w:unhideWhenUsed/>
    <w:rsid w:val="00732CD2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F1FF4"/>
    <w:rPr>
      <w:i/>
      <w:iCs/>
    </w:rPr>
  </w:style>
  <w:style w:type="paragraph" w:styleId="NormalWeb">
    <w:name w:val="Normal (Web)"/>
    <w:basedOn w:val="Normal"/>
    <w:uiPriority w:val="99"/>
    <w:unhideWhenUsed/>
    <w:rsid w:val="00EF1F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37590"/>
    <w:rPr>
      <w:rFonts w:ascii="Cambria" w:hAnsi="Cambr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7590"/>
    <w:rPr>
      <w:rFonts w:ascii="Cambria" w:hAnsi="Cambr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94F3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E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1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1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23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kelly\LOCALS~1\Temp\notes6030C8\New%20Development%20Lesson%20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Info xmlns="b080e398-504a-455e-8784-9eefb4191c5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EFCBF1699BA46984AFBF39EFC7AAF" ma:contentTypeVersion="6" ma:contentTypeDescription="Create a new document." ma:contentTypeScope="" ma:versionID="756f61f81b1c775ebbb05f4afc25e610">
  <xsd:schema xmlns:xsd="http://www.w3.org/2001/XMLSchema" xmlns:xs="http://www.w3.org/2001/XMLSchema" xmlns:p="http://schemas.microsoft.com/office/2006/metadata/properties" xmlns:ns1="http://schemas.microsoft.com/sharepoint/v3" xmlns:ns2="87dae68a-7165-4ece-96db-146552f1d3d5" xmlns:ns3="b080e398-504a-455e-8784-9eefb4191c5c" targetNamespace="http://schemas.microsoft.com/office/2006/metadata/properties" ma:root="true" ma:fieldsID="6bf74d6f4d943585437d602bad40e09e" ns1:_="" ns2:_="" ns3:_="">
    <xsd:import namespace="http://schemas.microsoft.com/sharepoint/v3"/>
    <xsd:import namespace="87dae68a-7165-4ece-96db-146552f1d3d5"/>
    <xsd:import namespace="b080e398-504a-455e-8784-9eefb4191c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fo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ae68a-7165-4ece-96db-146552f1d3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e398-504a-455e-8784-9eefb4191c5c" elementFormDefault="qualified">
    <xsd:import namespace="http://schemas.microsoft.com/office/2006/documentManagement/types"/>
    <xsd:import namespace="http://schemas.microsoft.com/office/infopath/2007/PartnerControls"/>
    <xsd:element name="Info" ma:index="12" nillable="true" ma:displayName="Info" ma:internalName="Info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648E1D-C680-4D6D-93D2-3FEAFE0CC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34D260-0D0D-4398-8254-B9243F1598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F86D5A-DBDC-414C-94AE-945BF33E42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080e398-504a-455e-8784-9eefb4191c5c"/>
  </ds:schemaRefs>
</ds:datastoreItem>
</file>

<file path=customXml/itemProps4.xml><?xml version="1.0" encoding="utf-8"?>
<ds:datastoreItem xmlns:ds="http://schemas.openxmlformats.org/officeDocument/2006/customXml" ds:itemID="{32607098-F7DE-4A57-9C7D-9C048F236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dae68a-7165-4ece-96db-146552f1d3d5"/>
    <ds:schemaRef ds:uri="b080e398-504a-455e-8784-9eefb4191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C:\DOCUME~1\makelly\LOCALS~1\Temp\notes6030C8\New Development Lesson Script.dotx</Template>
  <TotalTime>3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Script Template</vt:lpstr>
    </vt:vector>
  </TitlesOfParts>
  <Company>Florida Virtual School</Company>
  <LinksUpToDate>false</LinksUpToDate>
  <CharactersWithSpaces>8188</CharactersWithSpaces>
  <SharedDoc>false</SharedDoc>
  <HLinks>
    <vt:vector size="6" baseType="variant">
      <vt:variant>
        <vt:i4>458810</vt:i4>
      </vt:variant>
      <vt:variant>
        <vt:i4>0</vt:i4>
      </vt:variant>
      <vt:variant>
        <vt:i4>0</vt:i4>
      </vt:variant>
      <vt:variant>
        <vt:i4>5</vt:i4>
      </vt:variant>
      <vt:variant>
        <vt:lpwstr>http://dev.flvs.net/webdav/educator_chemistry1_v18_gs/module01/lesson03/01_03_05.htm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Script Template</dc:title>
  <dc:subject/>
  <dc:creator>makelly</dc:creator>
  <cp:keywords/>
  <cp:lastModifiedBy>Katie Purdy</cp:lastModifiedBy>
  <cp:revision>6</cp:revision>
  <cp:lastPrinted>2008-09-21T22:27:00Z</cp:lastPrinted>
  <dcterms:created xsi:type="dcterms:W3CDTF">2021-07-14T04:21:00Z</dcterms:created>
  <dcterms:modified xsi:type="dcterms:W3CDTF">2021-07-29T12:08:00Z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0x010100384EFCBF1699BA46984AFBF39EFC7AAF</vt:lpwstr>
  </property>
</Properties>
</file>