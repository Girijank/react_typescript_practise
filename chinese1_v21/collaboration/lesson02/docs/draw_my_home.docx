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C77CB" w14:textId="57BC6820" w:rsidR="0035159F" w:rsidRDefault="003A7369" w:rsidP="0035159F">
      <w:pPr>
        <w:pStyle w:val="Heading2"/>
      </w:pPr>
      <w:r w:rsidRPr="00793D17">
        <w:t xml:space="preserve"> </w:t>
      </w:r>
      <w:r w:rsidR="0035159F" w:rsidRPr="00793D17">
        <w:t>“</w:t>
      </w:r>
      <w:r w:rsidR="00CB1D51">
        <w:t xml:space="preserve">Draw My </w:t>
      </w:r>
      <w:r w:rsidR="00976671">
        <w:t>Home</w:t>
      </w:r>
      <w:r w:rsidR="00C272DE">
        <w:t xml:space="preserve"> Interview</w:t>
      </w:r>
      <w:r w:rsidR="0035159F" w:rsidRPr="00793D17">
        <w:t xml:space="preserve">” </w:t>
      </w:r>
      <w:r w:rsidR="00C272DE">
        <w:t>Collaboration</w:t>
      </w:r>
    </w:p>
    <w:p w14:paraId="3EEC9770" w14:textId="1EF8B509" w:rsidR="0035159F" w:rsidRPr="004B3327" w:rsidRDefault="0035159F" w:rsidP="0035159F">
      <w:r w:rsidRPr="004B3327">
        <w:t xml:space="preserve">To complete this collaboration, you and your partner will </w:t>
      </w:r>
      <w:r w:rsidR="00CB1D51">
        <w:t>each give</w:t>
      </w:r>
      <w:r w:rsidRPr="004B3327">
        <w:t xml:space="preserve"> </w:t>
      </w:r>
      <w:r w:rsidR="00FF33B7">
        <w:t xml:space="preserve">a </w:t>
      </w:r>
      <w:r w:rsidR="00CB1D51">
        <w:t xml:space="preserve">description of your own </w:t>
      </w:r>
      <w:r w:rsidR="00976671">
        <w:t>home</w:t>
      </w:r>
      <w:r w:rsidR="00CB1D51">
        <w:t xml:space="preserve"> in Chinese, whi</w:t>
      </w:r>
      <w:r w:rsidR="00FF33B7">
        <w:t>le</w:t>
      </w:r>
      <w:r w:rsidR="00CB1D51">
        <w:t xml:space="preserve"> the other will draw a picture or floor plan to match it</w:t>
      </w:r>
      <w:r w:rsidRPr="004B3327">
        <w:t xml:space="preserve">. Here are the steps </w:t>
      </w:r>
      <w:proofErr w:type="gramStart"/>
      <w:r w:rsidRPr="004B3327">
        <w:t>you’ll</w:t>
      </w:r>
      <w:proofErr w:type="gramEnd"/>
      <w:r w:rsidRPr="004B3327">
        <w:t xml:space="preserve"> need to follow:</w:t>
      </w:r>
    </w:p>
    <w:p w14:paraId="031F0CD3" w14:textId="4645DD68" w:rsidR="008F790E" w:rsidRDefault="006A5A2A" w:rsidP="002F54DA">
      <w:pPr>
        <w:ind w:left="720"/>
      </w:pPr>
      <w:r w:rsidRPr="004B3327">
        <w:rPr>
          <w:b/>
          <w:bCs/>
        </w:rPr>
        <w:t xml:space="preserve">Step 1: </w:t>
      </w:r>
      <w:r w:rsidR="00CB1D51">
        <w:t>Describe your house</w:t>
      </w:r>
      <w:r w:rsidR="007577DB">
        <w:t xml:space="preserve"> in Chinese (or an imaginary house</w:t>
      </w:r>
      <w:r w:rsidR="00B42A32">
        <w:t>,</w:t>
      </w:r>
      <w:r w:rsidR="007577DB">
        <w:t xml:space="preserve"> if you prefer)</w:t>
      </w:r>
      <w:r w:rsidR="00CB1D51">
        <w:t xml:space="preserve"> to your partner and </w:t>
      </w:r>
      <w:r w:rsidR="00B42A32">
        <w:t>listen to</w:t>
      </w:r>
      <w:r w:rsidR="00CB1D51">
        <w:t xml:space="preserve"> his or her description of his or her </w:t>
      </w:r>
      <w:r w:rsidR="00976671">
        <w:t>home</w:t>
      </w:r>
      <w:r w:rsidR="002F54DA">
        <w:t xml:space="preserve">. </w:t>
      </w:r>
      <w:r w:rsidR="00CB1D51">
        <w:t xml:space="preserve">Both you and your partner will draw a picture of </w:t>
      </w:r>
      <w:r w:rsidR="00FF33B7">
        <w:t xml:space="preserve">the </w:t>
      </w:r>
      <w:r w:rsidR="00CB1D51">
        <w:t xml:space="preserve">floor plan of each other’s </w:t>
      </w:r>
      <w:r w:rsidR="00976671">
        <w:t>home</w:t>
      </w:r>
      <w:r w:rsidR="00FF33B7">
        <w:t>,</w:t>
      </w:r>
      <w:r w:rsidR="00CB1D51">
        <w:t xml:space="preserve"> based on the descriptions. </w:t>
      </w:r>
      <w:r w:rsidR="002F54DA">
        <w:t xml:space="preserve">Then </w:t>
      </w:r>
      <w:r w:rsidR="00CB1D51">
        <w:t>review each other’s drawing</w:t>
      </w:r>
      <w:r w:rsidR="00FF33B7">
        <w:t>,</w:t>
      </w:r>
      <w:r w:rsidR="00CB1D51">
        <w:t xml:space="preserve"> and point out the inconsistencies</w:t>
      </w:r>
      <w:r w:rsidR="00FF33B7">
        <w:t>,</w:t>
      </w:r>
      <w:r w:rsidR="00CB1D51">
        <w:t xml:space="preserve"> if there are any. </w:t>
      </w:r>
    </w:p>
    <w:p w14:paraId="17304FE0" w14:textId="7DC90036" w:rsidR="002F54DA" w:rsidRDefault="002F54DA" w:rsidP="002F54DA">
      <w:pPr>
        <w:ind w:left="720"/>
      </w:pPr>
      <w:r>
        <w:rPr>
          <w:b/>
          <w:bCs/>
        </w:rPr>
        <w:t>Note:</w:t>
      </w:r>
      <w:r>
        <w:t xml:space="preserve"> </w:t>
      </w:r>
      <w:r w:rsidRPr="006A5A2A">
        <w:t>If doing your collaboration asynchronously, you</w:t>
      </w:r>
      <w:r>
        <w:t xml:space="preserve"> and your partner will 1) record your descriptions of </w:t>
      </w:r>
      <w:r w:rsidR="00CB1D51">
        <w:t xml:space="preserve">your own </w:t>
      </w:r>
      <w:r w:rsidR="00976671">
        <w:t>home</w:t>
      </w:r>
      <w:r>
        <w:t xml:space="preserve"> and send to each other</w:t>
      </w:r>
      <w:r w:rsidR="00FF33B7">
        <w:t>;</w:t>
      </w:r>
      <w:r>
        <w:t xml:space="preserve"> </w:t>
      </w:r>
      <w:r w:rsidR="00CB1D51">
        <w:t>2) receive and review each other’s descriptions</w:t>
      </w:r>
      <w:r w:rsidR="00FF33B7">
        <w:t>;</w:t>
      </w:r>
      <w:r w:rsidR="00CB1D51">
        <w:t xml:space="preserve"> 3</w:t>
      </w:r>
      <w:r>
        <w:t>)</w:t>
      </w:r>
      <w:r w:rsidR="00CB1D51">
        <w:t xml:space="preserve"> draw a picture or floor plan of each other’s </w:t>
      </w:r>
      <w:r w:rsidR="00976671">
        <w:t>hom</w:t>
      </w:r>
      <w:r w:rsidR="00FF33B7">
        <w:t>e,</w:t>
      </w:r>
      <w:r w:rsidR="00CB1D51">
        <w:t xml:space="preserve"> based on the description</w:t>
      </w:r>
      <w:r w:rsidR="00FF33B7">
        <w:t>;</w:t>
      </w:r>
      <w:r>
        <w:t xml:space="preserve"> </w:t>
      </w:r>
      <w:r w:rsidR="00CB1D51">
        <w:t xml:space="preserve">and </w:t>
      </w:r>
      <w:r>
        <w:t xml:space="preserve">4) receive and review each other’s </w:t>
      </w:r>
      <w:r w:rsidR="00CB1D51">
        <w:t>drawings and point out the inconsistencies</w:t>
      </w:r>
      <w:r w:rsidR="00FF33B7">
        <w:t>,</w:t>
      </w:r>
      <w:r w:rsidR="00CB1D51">
        <w:t xml:space="preserve"> if there are any</w:t>
      </w:r>
      <w:r>
        <w:t>.</w:t>
      </w:r>
    </w:p>
    <w:p w14:paraId="680891C5" w14:textId="5F23D9FE" w:rsidR="008B7DE0" w:rsidRDefault="008B7DE0" w:rsidP="008B7DE0">
      <w:pPr>
        <w:ind w:left="720"/>
      </w:pPr>
      <w:r>
        <w:rPr>
          <w:b/>
          <w:bCs/>
        </w:rPr>
        <w:t xml:space="preserve">Step </w:t>
      </w:r>
      <w:r w:rsidR="0033367F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Once </w:t>
      </w:r>
      <w:proofErr w:type="gramStart"/>
      <w:r>
        <w:t>you’ve</w:t>
      </w:r>
      <w:proofErr w:type="gramEnd"/>
      <w:r>
        <w:t xml:space="preserve"> completed Step</w:t>
      </w:r>
      <w:r w:rsidR="0033367F">
        <w:t xml:space="preserve"> 1</w:t>
      </w:r>
      <w:r>
        <w:t xml:space="preserve">, complete </w:t>
      </w:r>
      <w:r w:rsidRPr="002F54DA">
        <w:t>the “</w:t>
      </w:r>
      <w:r w:rsidR="00CB1D51">
        <w:t xml:space="preserve">Draw My </w:t>
      </w:r>
      <w:r w:rsidR="00976671">
        <w:t>Home</w:t>
      </w:r>
      <w:r w:rsidRPr="002F54DA">
        <w:t>” Collaboration Reflection</w:t>
      </w:r>
      <w:r w:rsidR="003A7369">
        <w:t xml:space="preserve"> in this document</w:t>
      </w:r>
      <w:r w:rsidRPr="002F54DA">
        <w:t xml:space="preserve">. Review the rubric </w:t>
      </w:r>
      <w:r w:rsidR="003A7369">
        <w:t xml:space="preserve">on the lesson page </w:t>
      </w:r>
      <w:r w:rsidRPr="002F54DA">
        <w:t>to see how your work will be graded.</w:t>
      </w:r>
    </w:p>
    <w:p w14:paraId="257D987C" w14:textId="33BA1EA7" w:rsidR="005220E7" w:rsidRDefault="008B7DE0" w:rsidP="00F445D3">
      <w:pPr>
        <w:ind w:left="720"/>
      </w:pPr>
      <w:r>
        <w:rPr>
          <w:b/>
          <w:bCs/>
        </w:rPr>
        <w:t xml:space="preserve">Step </w:t>
      </w:r>
      <w:r w:rsidR="0033367F">
        <w:rPr>
          <w:b/>
          <w:bCs/>
        </w:rPr>
        <w:t>3</w:t>
      </w:r>
      <w:r>
        <w:rPr>
          <w:b/>
          <w:bCs/>
        </w:rPr>
        <w:t xml:space="preserve">: </w:t>
      </w:r>
      <w:r>
        <w:t>Submit your</w:t>
      </w:r>
      <w:r w:rsidR="00427A2F">
        <w:t xml:space="preserve"> </w:t>
      </w:r>
      <w:r w:rsidR="000369FB">
        <w:t xml:space="preserve">video(s)/audio(s) </w:t>
      </w:r>
      <w:r w:rsidR="008418C1">
        <w:t xml:space="preserve">and drawing(s) </w:t>
      </w:r>
      <w:r w:rsidR="00427A2F">
        <w:t>along with your</w:t>
      </w:r>
      <w:r>
        <w:t xml:space="preserve"> </w:t>
      </w:r>
      <w:r w:rsidRPr="001207BC">
        <w:t>“</w:t>
      </w:r>
      <w:r w:rsidR="008418C1">
        <w:t xml:space="preserve">Draw My </w:t>
      </w:r>
      <w:r w:rsidR="00976671">
        <w:t>Home</w:t>
      </w:r>
      <w:r w:rsidRPr="001207BC">
        <w:t xml:space="preserve"> Interview” Collaboration Reflection</w:t>
      </w:r>
      <w:r>
        <w:t>.</w:t>
      </w:r>
    </w:p>
    <w:p w14:paraId="6454CF8B" w14:textId="201C7C63" w:rsidR="006C012E" w:rsidRPr="00537590" w:rsidRDefault="006C012E" w:rsidP="006C012E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r w:rsidR="008418C1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Draw My </w:t>
      </w:r>
      <w:r w:rsidR="00976671">
        <w:rPr>
          <w:rFonts w:asciiTheme="majorHAnsi" w:hAnsiTheme="majorHAnsi" w:cstheme="majorHAnsi"/>
          <w:color w:val="0070C0"/>
          <w:kern w:val="32"/>
          <w:sz w:val="32"/>
          <w:szCs w:val="32"/>
        </w:rPr>
        <w:t>Home</w:t>
      </w:r>
      <w:r w:rsidR="00E04288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Interview</w:t>
      </w: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” Collaboration Reflection</w:t>
      </w:r>
    </w:p>
    <w:p w14:paraId="24AB054D" w14:textId="77777777" w:rsidR="006C012E" w:rsidRPr="0053759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1: Getting Started</w:t>
      </w:r>
    </w:p>
    <w:p w14:paraId="567B2568" w14:textId="77777777" w:rsidR="000A2AB8" w:rsidRPr="000A2AB8" w:rsidRDefault="000A2AB8" w:rsidP="000A2AB8">
      <w:pPr>
        <w:rPr>
          <w:rFonts w:asciiTheme="minorHAnsi" w:hAnsiTheme="minorHAnsi" w:cstheme="minorHAnsi"/>
        </w:rPr>
      </w:pPr>
      <w:bookmarkStart w:id="0" w:name="OLE_LINK1"/>
      <w:r w:rsidRPr="004B3327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bookmarkEnd w:id="0"/>
    <w:p w14:paraId="598C82EA" w14:textId="642D8B6C" w:rsidR="006C012E" w:rsidRPr="00537590" w:rsidRDefault="006C012E" w:rsidP="006C012E">
      <w:pPr>
        <w:pStyle w:val="ListParagraph"/>
        <w:ind w:left="0"/>
        <w:rPr>
          <w:rFonts w:asciiTheme="minorHAnsi" w:hAnsiTheme="minorHAnsi" w:cstheme="minorHAnsi"/>
        </w:rPr>
      </w:pPr>
      <w:r w:rsidRPr="004B3327">
        <w:rPr>
          <w:rFonts w:asciiTheme="minorHAnsi" w:hAnsiTheme="minorHAnsi" w:cstheme="minorHAnsi"/>
        </w:rPr>
        <w:t>Be sure to meet all the requirements in the “</w:t>
      </w:r>
      <w:r w:rsidR="008418C1">
        <w:rPr>
          <w:rFonts w:asciiTheme="minorHAnsi" w:hAnsiTheme="minorHAnsi" w:cstheme="minorHAnsi"/>
        </w:rPr>
        <w:t xml:space="preserve">Draw My </w:t>
      </w:r>
      <w:r w:rsidR="007577DB">
        <w:rPr>
          <w:rFonts w:asciiTheme="minorHAnsi" w:hAnsiTheme="minorHAnsi" w:cstheme="minorHAnsi"/>
        </w:rPr>
        <w:t>Home</w:t>
      </w:r>
      <w:r w:rsidR="00E04288" w:rsidRPr="004B3327">
        <w:rPr>
          <w:rFonts w:asciiTheme="minorHAnsi" w:hAnsiTheme="minorHAnsi" w:cstheme="minorHAnsi"/>
        </w:rPr>
        <w:t xml:space="preserve"> Interview</w:t>
      </w:r>
      <w:r w:rsidRPr="004B3327">
        <w:rPr>
          <w:rFonts w:asciiTheme="minorHAnsi" w:hAnsiTheme="minorHAnsi" w:cstheme="minorHAnsi"/>
        </w:rPr>
        <w:t>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3112"/>
        <w:gridCol w:w="2597"/>
        <w:gridCol w:w="3454"/>
      </w:tblGrid>
      <w:tr w:rsidR="006C012E" w:rsidRPr="00537590" w14:paraId="783213A7" w14:textId="77777777" w:rsidTr="00E04288">
        <w:tc>
          <w:tcPr>
            <w:tcW w:w="2554" w:type="dxa"/>
          </w:tcPr>
          <w:p w14:paraId="7E87339B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23D3B107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0B3B2CCB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6C012E" w:rsidRPr="00537590" w14:paraId="16A1E8DC" w14:textId="77777777" w:rsidTr="00E04288">
        <w:tc>
          <w:tcPr>
            <w:tcW w:w="2554" w:type="dxa"/>
          </w:tcPr>
          <w:p w14:paraId="3428D871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1E043AC0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234E871B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  <w:tr w:rsidR="006C012E" w:rsidRPr="00537590" w14:paraId="08C511D9" w14:textId="77777777" w:rsidTr="00E04288">
        <w:tc>
          <w:tcPr>
            <w:tcW w:w="2554" w:type="dxa"/>
          </w:tcPr>
          <w:p w14:paraId="5C6EEF6D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26E40895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152A09C2" w14:textId="77777777" w:rsidR="006C012E" w:rsidRPr="0053759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1BD3726D" w14:textId="77777777" w:rsidR="0024359D" w:rsidRPr="007B773B" w:rsidRDefault="0024359D" w:rsidP="006C012E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191DE506" w14:textId="77777777" w:rsidR="006C012E" w:rsidRPr="002F54DA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2F54DA">
        <w:rPr>
          <w:rFonts w:asciiTheme="minorHAnsi" w:hAnsiTheme="minorHAnsi" w:cstheme="minorHAnsi"/>
          <w:bCs/>
        </w:rPr>
        <w:t xml:space="preserve">We did the </w:t>
      </w:r>
      <w:r w:rsidRPr="008418C1">
        <w:rPr>
          <w:rFonts w:asciiTheme="minorHAnsi" w:hAnsiTheme="minorHAnsi" w:cstheme="minorHAnsi"/>
          <w:bCs/>
        </w:rPr>
        <w:t>collaboration via (method of collaboration):</w:t>
      </w:r>
    </w:p>
    <w:p w14:paraId="2AE7D1DA" w14:textId="77777777" w:rsidR="006C012E" w:rsidRPr="002F54DA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091BEF7E" w14:textId="284451A3" w:rsidR="00B74C9A" w:rsidRPr="00B74C9A" w:rsidRDefault="006C012E" w:rsidP="00B74C9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F54DA">
        <w:rPr>
          <w:rFonts w:asciiTheme="minorHAnsi" w:hAnsiTheme="minorHAnsi" w:cstheme="minorHAnsi"/>
          <w:b/>
        </w:rPr>
        <w:t>Evidence of the collaboration is required</w:t>
      </w:r>
      <w:r w:rsidR="00FF33B7">
        <w:rPr>
          <w:rFonts w:asciiTheme="minorHAnsi" w:hAnsiTheme="minorHAnsi" w:cstheme="minorHAnsi"/>
          <w:b/>
        </w:rPr>
        <w:t>,</w:t>
      </w:r>
      <w:r w:rsidRPr="002F54DA">
        <w:rPr>
          <w:rFonts w:asciiTheme="minorHAnsi" w:hAnsiTheme="minorHAnsi" w:cstheme="minorHAnsi"/>
          <w:b/>
        </w:rPr>
        <w:t xml:space="preserve"> so please submit your video(s) of the collaboration along with th</w:t>
      </w:r>
      <w:r w:rsidR="002810F8" w:rsidRPr="002F54DA">
        <w:rPr>
          <w:rFonts w:asciiTheme="minorHAnsi" w:hAnsiTheme="minorHAnsi" w:cstheme="minorHAnsi"/>
          <w:b/>
        </w:rPr>
        <w:t>is</w:t>
      </w:r>
      <w:r w:rsidRPr="002F54DA">
        <w:rPr>
          <w:rFonts w:asciiTheme="minorHAnsi" w:hAnsiTheme="minorHAnsi" w:cstheme="minorHAnsi"/>
          <w:b/>
        </w:rPr>
        <w:t xml:space="preserve"> Collaboration Reflection.</w:t>
      </w:r>
    </w:p>
    <w:p w14:paraId="681D8458" w14:textId="77777777" w:rsidR="006C012E" w:rsidRPr="00B6235F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lastRenderedPageBreak/>
        <w:t>Part 2: Assignment Guide</w:t>
      </w:r>
    </w:p>
    <w:p w14:paraId="6E9954B8" w14:textId="64D2A10A" w:rsidR="00D50AED" w:rsidRDefault="00D50AED" w:rsidP="00BA0318">
      <w:pPr>
        <w:pStyle w:val="ListParagraph"/>
        <w:numPr>
          <w:ilvl w:val="0"/>
          <w:numId w:val="34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 w:rsidR="00BA0318">
        <w:rPr>
          <w:rFonts w:asciiTheme="minorHAnsi" w:hAnsiTheme="minorHAnsi" w:cstheme="minorHAnsi"/>
        </w:rPr>
        <w:t>four</w:t>
      </w:r>
      <w:r>
        <w:rPr>
          <w:rFonts w:asciiTheme="minorHAnsi" w:hAnsiTheme="minorHAnsi" w:cstheme="minorHAnsi"/>
        </w:rPr>
        <w:t xml:space="preserve"> sentences, describe </w:t>
      </w:r>
      <w:r w:rsidR="00976671">
        <w:rPr>
          <w:rFonts w:asciiTheme="minorHAnsi" w:hAnsiTheme="minorHAnsi" w:cstheme="minorHAnsi"/>
        </w:rPr>
        <w:t>your home</w:t>
      </w:r>
      <w:r>
        <w:rPr>
          <w:rFonts w:asciiTheme="minorHAnsi" w:hAnsiTheme="minorHAnsi" w:cstheme="minorHAnsi"/>
        </w:rPr>
        <w:t>, including the following:</w:t>
      </w:r>
    </w:p>
    <w:p w14:paraId="31830BDF" w14:textId="3C135966" w:rsidR="00976671" w:rsidRDefault="00FF33B7" w:rsidP="00B74C9A">
      <w:pPr>
        <w:pStyle w:val="ListParagraph"/>
        <w:numPr>
          <w:ilvl w:val="1"/>
          <w:numId w:val="33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A0318">
        <w:rPr>
          <w:rFonts w:asciiTheme="minorHAnsi" w:hAnsiTheme="minorHAnsi" w:cstheme="minorHAnsi"/>
        </w:rPr>
        <w:t xml:space="preserve">ne sentence to </w:t>
      </w:r>
      <w:r w:rsidR="00976671">
        <w:rPr>
          <w:rFonts w:asciiTheme="minorHAnsi" w:hAnsiTheme="minorHAnsi" w:cstheme="minorHAnsi"/>
        </w:rPr>
        <w:t>describe what type of home you have (e.g.</w:t>
      </w:r>
      <w:r>
        <w:rPr>
          <w:rFonts w:asciiTheme="minorHAnsi" w:hAnsiTheme="minorHAnsi" w:cstheme="minorHAnsi"/>
        </w:rPr>
        <w:t>,</w:t>
      </w:r>
      <w:r w:rsidR="00976671">
        <w:rPr>
          <w:rFonts w:asciiTheme="minorHAnsi" w:hAnsiTheme="minorHAnsi" w:cstheme="minorHAnsi"/>
        </w:rPr>
        <w:t xml:space="preserve"> house/apartment)</w:t>
      </w:r>
    </w:p>
    <w:p w14:paraId="52E65D5C" w14:textId="797C5ED7" w:rsidR="00D50AED" w:rsidRDefault="00FF33B7" w:rsidP="00B74C9A">
      <w:pPr>
        <w:pStyle w:val="ListParagraph"/>
        <w:numPr>
          <w:ilvl w:val="1"/>
          <w:numId w:val="33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E65A6">
        <w:rPr>
          <w:rFonts w:asciiTheme="minorHAnsi" w:hAnsiTheme="minorHAnsi" w:cstheme="minorHAnsi"/>
        </w:rPr>
        <w:t xml:space="preserve">ne sentence to describe what </w:t>
      </w:r>
      <w:r w:rsidR="00976671">
        <w:rPr>
          <w:rFonts w:asciiTheme="minorHAnsi" w:hAnsiTheme="minorHAnsi" w:cstheme="minorHAnsi"/>
        </w:rPr>
        <w:t>rooms there are in your ho</w:t>
      </w:r>
      <w:r w:rsidR="006E65A6">
        <w:rPr>
          <w:rFonts w:asciiTheme="minorHAnsi" w:hAnsiTheme="minorHAnsi" w:cstheme="minorHAnsi"/>
        </w:rPr>
        <w:t xml:space="preserve">me and how many </w:t>
      </w:r>
      <w:r>
        <w:rPr>
          <w:rFonts w:asciiTheme="minorHAnsi" w:hAnsiTheme="minorHAnsi" w:cstheme="minorHAnsi"/>
        </w:rPr>
        <w:t xml:space="preserve">of </w:t>
      </w:r>
      <w:proofErr w:type="gramStart"/>
      <w:r w:rsidR="006E65A6">
        <w:rPr>
          <w:rFonts w:asciiTheme="minorHAnsi" w:hAnsiTheme="minorHAnsi" w:cstheme="minorHAnsi"/>
        </w:rPr>
        <w:t>each</w:t>
      </w:r>
      <w:proofErr w:type="gramEnd"/>
    </w:p>
    <w:p w14:paraId="4341F5DA" w14:textId="03529785" w:rsidR="00BA0318" w:rsidRDefault="00FF33B7" w:rsidP="00B74C9A">
      <w:pPr>
        <w:pStyle w:val="ListParagraph"/>
        <w:numPr>
          <w:ilvl w:val="1"/>
          <w:numId w:val="33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976671">
        <w:rPr>
          <w:rFonts w:asciiTheme="minorHAnsi" w:hAnsiTheme="minorHAnsi" w:cstheme="minorHAnsi"/>
        </w:rPr>
        <w:t>ne sentence to describe</w:t>
      </w:r>
      <w:r w:rsidR="006E65A6">
        <w:rPr>
          <w:rFonts w:asciiTheme="minorHAnsi" w:hAnsiTheme="minorHAnsi" w:cstheme="minorHAnsi"/>
        </w:rPr>
        <w:t xml:space="preserve"> what furniture items are in one particular room (e.g.</w:t>
      </w:r>
      <w:r>
        <w:rPr>
          <w:rFonts w:asciiTheme="minorHAnsi" w:hAnsiTheme="minorHAnsi" w:cstheme="minorHAnsi"/>
        </w:rPr>
        <w:t>,</w:t>
      </w:r>
      <w:r w:rsidR="006E65A6">
        <w:rPr>
          <w:rFonts w:asciiTheme="minorHAnsi" w:hAnsiTheme="minorHAnsi" w:cstheme="minorHAnsi"/>
        </w:rPr>
        <w:t xml:space="preserve"> bedroom/living room)</w:t>
      </w:r>
    </w:p>
    <w:p w14:paraId="05F7470E" w14:textId="0E924EA7" w:rsidR="00BA0318" w:rsidRDefault="00FF33B7" w:rsidP="00B74C9A">
      <w:pPr>
        <w:pStyle w:val="ListParagraph"/>
        <w:numPr>
          <w:ilvl w:val="1"/>
          <w:numId w:val="33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E65A6">
        <w:rPr>
          <w:rFonts w:asciiTheme="minorHAnsi" w:hAnsiTheme="minorHAnsi" w:cstheme="minorHAnsi"/>
        </w:rPr>
        <w:t xml:space="preserve">ne sentence to describe the relative locations of these furniture </w:t>
      </w:r>
      <w:proofErr w:type="gramStart"/>
      <w:r w:rsidR="006E65A6">
        <w:rPr>
          <w:rFonts w:asciiTheme="minorHAnsi" w:hAnsiTheme="minorHAnsi" w:cstheme="minorHAnsi"/>
        </w:rPr>
        <w:t>items</w:t>
      </w:r>
      <w:proofErr w:type="gramEnd"/>
    </w:p>
    <w:p w14:paraId="5614157B" w14:textId="0636BA5F" w:rsidR="00B74C9A" w:rsidRPr="00B74C9A" w:rsidRDefault="00B74C9A" w:rsidP="00B74C9A">
      <w:pPr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B74C9A">
        <w:rPr>
          <w:rFonts w:asciiTheme="minorHAnsi" w:hAnsiTheme="minorHAnsi" w:cstheme="minorHAnsi"/>
        </w:rPr>
        <w:t>Use this char</w:t>
      </w:r>
      <w:r w:rsidR="000369FB">
        <w:rPr>
          <w:rFonts w:asciiTheme="minorHAnsi" w:hAnsiTheme="minorHAnsi" w:cstheme="minorHAnsi"/>
        </w:rPr>
        <w:t>t</w:t>
      </w:r>
      <w:r w:rsidRPr="00B74C9A">
        <w:rPr>
          <w:rFonts w:asciiTheme="minorHAnsi" w:hAnsiTheme="minorHAnsi" w:cstheme="minorHAnsi"/>
        </w:rPr>
        <w:t xml:space="preserve">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B74C9A" w:rsidRPr="00537590" w14:paraId="0216561B" w14:textId="77777777" w:rsidTr="00F71ED6">
        <w:tc>
          <w:tcPr>
            <w:tcW w:w="2965" w:type="dxa"/>
            <w:shd w:val="clear" w:color="auto" w:fill="auto"/>
          </w:tcPr>
          <w:p w14:paraId="280DAAF3" w14:textId="0C179855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2F6405D1" w14:textId="77777777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B3FFF17" w14:textId="5A778D56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</w:t>
            </w:r>
            <w:r w:rsidR="00FF33B7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5129D8DD" w14:textId="53C0CBA8" w:rsidR="00B74C9A" w:rsidRPr="00537590" w:rsidRDefault="00B74C9A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4D718960" w14:textId="77777777" w:rsidR="00B74C9A" w:rsidRPr="00537590" w:rsidRDefault="00B74C9A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7B001B8" w14:textId="2313E588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563E9B27" w14:textId="67B0BB0C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Say Your </w:t>
            </w:r>
            <w:r w:rsidR="009F2990">
              <w:rPr>
                <w:rFonts w:asciiTheme="minorHAnsi" w:hAnsiTheme="minorHAnsi" w:cstheme="minorHAnsi"/>
                <w:b/>
              </w:rPr>
              <w:t>sentence</w:t>
            </w:r>
          </w:p>
          <w:p w14:paraId="3AD3008F" w14:textId="77777777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BC93C2D" w14:textId="3C68FF38" w:rsidR="00B74C9A" w:rsidRPr="00537590" w:rsidRDefault="00B74C9A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B74C9A" w:rsidRPr="00537590" w14:paraId="6514E606" w14:textId="77777777" w:rsidTr="00F71ED6">
        <w:tc>
          <w:tcPr>
            <w:tcW w:w="2965" w:type="dxa"/>
            <w:shd w:val="clear" w:color="auto" w:fill="auto"/>
          </w:tcPr>
          <w:p w14:paraId="2DF1EF6D" w14:textId="54650A03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357AE31F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667E16C" w14:textId="6A2A898F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describe </w:t>
            </w:r>
            <w:r w:rsidR="006E65A6">
              <w:rPr>
                <w:rFonts w:asciiTheme="minorHAnsi" w:hAnsiTheme="minorHAnsi" w:cstheme="minorHAnsi"/>
                <w:bCs/>
              </w:rPr>
              <w:t>what type of home you have.</w:t>
            </w:r>
          </w:p>
          <w:p w14:paraId="1A3FB8D0" w14:textId="77777777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19A1CF78" w14:textId="05C5CB37" w:rsidR="00B74C9A" w:rsidRPr="001F2044" w:rsidRDefault="00B74C9A" w:rsidP="00867B33">
            <w:pPr>
              <w:rPr>
                <w:rFonts w:eastAsia="Yu Mincho"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 w:rsidR="00FF33B7">
              <w:t xml:space="preserve">the </w:t>
            </w:r>
            <w:r w:rsidR="00867B33">
              <w:t xml:space="preserve">verb </w:t>
            </w:r>
            <w:r w:rsidR="006E65A6">
              <w:rPr>
                <w:rFonts w:asciiTheme="minorEastAsia" w:eastAsiaTheme="minorEastAsia" w:hAnsiTheme="minorEastAsia" w:hint="eastAsia"/>
                <w:lang w:eastAsia="zh-CN"/>
              </w:rPr>
              <w:t>是</w:t>
            </w:r>
            <w:proofErr w:type="spellStart"/>
            <w:r w:rsidR="006E65A6">
              <w:rPr>
                <w:rFonts w:hint="eastAsia"/>
                <w:lang w:eastAsia="ja-JP"/>
              </w:rPr>
              <w:t>shì</w:t>
            </w:r>
            <w:proofErr w:type="spellEnd"/>
            <w:r w:rsidR="006E65A6">
              <w:rPr>
                <w:lang w:eastAsia="ja-JP"/>
              </w:rPr>
              <w:t xml:space="preserve"> </w:t>
            </w:r>
            <w:r w:rsidR="00867B33">
              <w:rPr>
                <w:rFonts w:eastAsia="Yu Mincho"/>
                <w:lang w:eastAsia="ja-JP"/>
              </w:rPr>
              <w:t>(</w:t>
            </w:r>
            <w:r w:rsidR="006E65A6">
              <w:rPr>
                <w:rFonts w:eastAsia="Yu Mincho"/>
                <w:lang w:eastAsia="ja-JP"/>
              </w:rPr>
              <w:t>to be</w:t>
            </w:r>
            <w:r w:rsidR="00867B33">
              <w:rPr>
                <w:rFonts w:eastAsia="Yu Mincho"/>
                <w:lang w:eastAsia="ja-JP"/>
              </w:rPr>
              <w:t>)</w:t>
            </w:r>
            <w:r w:rsidR="00867B33">
              <w:rPr>
                <w:rFonts w:hint="eastAsia"/>
                <w:lang w:eastAsia="zh-CN"/>
              </w:rPr>
              <w:t xml:space="preserve"> </w:t>
            </w:r>
            <w:r w:rsidR="006E65A6">
              <w:rPr>
                <w:lang w:eastAsia="zh-CN"/>
              </w:rPr>
              <w:t>in your sentence. (e.g.</w:t>
            </w:r>
            <w:r w:rsidR="00FF33B7">
              <w:rPr>
                <w:lang w:eastAsia="zh-CN"/>
              </w:rPr>
              <w:t>,</w:t>
            </w:r>
            <w:r w:rsidR="006E65A6">
              <w:rPr>
                <w:lang w:eastAsia="zh-CN"/>
              </w:rPr>
              <w:t xml:space="preserve"> My home is an apartment.)</w:t>
            </w:r>
          </w:p>
        </w:tc>
        <w:tc>
          <w:tcPr>
            <w:tcW w:w="3415" w:type="dxa"/>
          </w:tcPr>
          <w:p w14:paraId="6FA0E224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0A107E16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35C1C0F9" w14:textId="77777777" w:rsidR="00B74C9A" w:rsidRPr="00B33237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B74C9A" w:rsidRPr="00537590" w14:paraId="610E8974" w14:textId="77777777" w:rsidTr="00F71ED6">
        <w:tc>
          <w:tcPr>
            <w:tcW w:w="2965" w:type="dxa"/>
            <w:shd w:val="clear" w:color="auto" w:fill="auto"/>
          </w:tcPr>
          <w:p w14:paraId="6DC95EA6" w14:textId="47FFAA54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61410AC7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7475388" w14:textId="75047AAA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describe </w:t>
            </w:r>
            <w:r w:rsidR="006E65A6">
              <w:rPr>
                <w:rFonts w:asciiTheme="minorHAnsi" w:hAnsiTheme="minorHAnsi" w:cstheme="minorHAnsi"/>
                <w:bCs/>
              </w:rPr>
              <w:t xml:space="preserve">different types of rooms in your home and how many </w:t>
            </w:r>
            <w:r w:rsidR="00FF33B7">
              <w:rPr>
                <w:rFonts w:asciiTheme="minorHAnsi" w:hAnsiTheme="minorHAnsi" w:cstheme="minorHAnsi"/>
                <w:bCs/>
              </w:rPr>
              <w:t xml:space="preserve">of </w:t>
            </w:r>
            <w:r w:rsidR="006E65A6">
              <w:rPr>
                <w:rFonts w:asciiTheme="minorHAnsi" w:hAnsiTheme="minorHAnsi" w:cstheme="minorHAnsi"/>
                <w:bCs/>
              </w:rPr>
              <w:t>each.</w:t>
            </w:r>
          </w:p>
          <w:p w14:paraId="265C36B7" w14:textId="77777777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33090759" w14:textId="4918E552" w:rsidR="00B74C9A" w:rsidRDefault="00B74C9A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 w:rsidR="00867B33"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5B225214" w14:textId="77777777" w:rsidR="00867B33" w:rsidRDefault="00867B3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</w:p>
          <w:p w14:paraId="01A60089" w14:textId="1DE01DA2" w:rsidR="00867B33" w:rsidRPr="006E65A6" w:rsidRDefault="00FF33B7" w:rsidP="00867B33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="006E65A6">
              <w:rPr>
                <w:rFonts w:asciiTheme="minorHAnsi" w:eastAsia="DengXian" w:hAnsiTheme="minorHAnsi" w:cstheme="minorHAnsi"/>
                <w:bCs/>
              </w:rPr>
              <w:t>v</w:t>
            </w:r>
            <w:r w:rsidR="006E65A6" w:rsidRPr="006E65A6">
              <w:rPr>
                <w:rFonts w:asciiTheme="minorHAnsi" w:eastAsia="DengXian" w:hAnsiTheme="minorHAnsi" w:cstheme="minorHAnsi"/>
                <w:bCs/>
              </w:rPr>
              <w:t xml:space="preserve">erb </w:t>
            </w:r>
            <w:r w:rsidR="006E65A6">
              <w:rPr>
                <w:rFonts w:asciiTheme="minorHAnsi" w:eastAsia="DengXian" w:hAnsiTheme="minorHAnsi" w:cstheme="minorHAnsi" w:hint="eastAsia"/>
                <w:bCs/>
                <w:lang w:eastAsia="zh-CN"/>
              </w:rPr>
              <w:t>有</w:t>
            </w:r>
            <w:proofErr w:type="spellStart"/>
            <w:r w:rsidR="006E65A6" w:rsidRPr="006E65A6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yǒu</w:t>
            </w:r>
            <w:proofErr w:type="spellEnd"/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</w:t>
            </w:r>
            <w:r w:rsidR="006E65A6" w:rsidRPr="006E65A6">
              <w:rPr>
                <w:rFonts w:asciiTheme="minorHAnsi" w:eastAsia="Yu Mincho" w:hAnsiTheme="minorHAnsi" w:cstheme="minorHAnsi"/>
                <w:bCs/>
                <w:lang w:eastAsia="ja-JP"/>
              </w:rPr>
              <w:t>(to have</w:t>
            </w:r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) in your </w:t>
            </w:r>
            <w:proofErr w:type="gramStart"/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>sentence</w:t>
            </w:r>
            <w:proofErr w:type="gramEnd"/>
          </w:p>
          <w:p w14:paraId="7880184E" w14:textId="04C9FF3F" w:rsidR="006E65A6" w:rsidRPr="006E65A6" w:rsidRDefault="00FF33B7" w:rsidP="00867B33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the m</w:t>
            </w:r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easure word </w:t>
            </w:r>
            <w:r w:rsidR="006E65A6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个</w:t>
            </w:r>
            <w:proofErr w:type="spellStart"/>
            <w:r w:rsidR="006E65A6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gè</w:t>
            </w:r>
            <w:proofErr w:type="spellEnd"/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when describing the quantities of each type of room (e.g.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,</w:t>
            </w:r>
            <w:r w:rsidR="006E65A6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My house has three bedrooms.)</w:t>
            </w:r>
          </w:p>
          <w:p w14:paraId="3AABC7B3" w14:textId="7AC87D69" w:rsidR="006E65A6" w:rsidRPr="006E65A6" w:rsidRDefault="006E65A6" w:rsidP="006E65A6">
            <w:pPr>
              <w:pStyle w:val="ListParagraph"/>
              <w:tabs>
                <w:tab w:val="left" w:pos="195"/>
                <w:tab w:val="center" w:pos="769"/>
              </w:tabs>
              <w:spacing w:after="0"/>
              <w:ind w:left="360"/>
              <w:rPr>
                <w:rFonts w:asciiTheme="minorHAnsi" w:eastAsia="DengXian" w:hAnsiTheme="minorHAnsi" w:cstheme="minorHAnsi"/>
                <w:bCs/>
              </w:rPr>
            </w:pPr>
          </w:p>
        </w:tc>
        <w:tc>
          <w:tcPr>
            <w:tcW w:w="3415" w:type="dxa"/>
          </w:tcPr>
          <w:p w14:paraId="6B18E0DC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4775906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19F13D1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5195208C" w14:textId="02049AD2" w:rsidR="00B74C9A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B74C9A" w:rsidRPr="00537590" w14:paraId="14C7175E" w14:textId="77777777" w:rsidTr="00F71ED6">
        <w:tc>
          <w:tcPr>
            <w:tcW w:w="2965" w:type="dxa"/>
            <w:shd w:val="clear" w:color="auto" w:fill="auto"/>
          </w:tcPr>
          <w:p w14:paraId="05BC04E1" w14:textId="0E79D346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1913E822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70619C75" w14:textId="3A59F1B7" w:rsidR="00B74C9A" w:rsidRDefault="00B74C9A" w:rsidP="00B74C9A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describe </w:t>
            </w:r>
            <w:r w:rsidR="006E65A6">
              <w:rPr>
                <w:rFonts w:asciiTheme="minorHAnsi" w:hAnsiTheme="minorHAnsi" w:cstheme="minorHAnsi"/>
                <w:bCs/>
              </w:rPr>
              <w:t>the furniture items in a particular room.</w:t>
            </w:r>
          </w:p>
          <w:p w14:paraId="11FEA30D" w14:textId="77777777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70C1D7CD" w14:textId="26E6B694" w:rsidR="00B74C9A" w:rsidRPr="00A86B5F" w:rsidRDefault="009F2990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 w:rsidR="00FF33B7">
              <w:t xml:space="preserve">the </w:t>
            </w:r>
            <w:r>
              <w:t xml:space="preserve">verb </w:t>
            </w:r>
            <w:r>
              <w:rPr>
                <w:rFonts w:hint="eastAsia"/>
                <w:lang w:eastAsia="zh-CN"/>
              </w:rPr>
              <w:t>有</w:t>
            </w:r>
            <w:proofErr w:type="spellStart"/>
            <w:r>
              <w:rPr>
                <w:rFonts w:eastAsia="Yu Mincho" w:hint="eastAsia"/>
                <w:lang w:eastAsia="ja-JP"/>
              </w:rPr>
              <w:t>yǒu</w:t>
            </w:r>
            <w:proofErr w:type="spellEnd"/>
            <w:r>
              <w:rPr>
                <w:rFonts w:eastAsia="Yu Mincho"/>
                <w:lang w:eastAsia="ja-JP"/>
              </w:rPr>
              <w:t xml:space="preserve"> (to have)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</w:t>
            </w:r>
            <w:r w:rsidR="00FF33B7">
              <w:rPr>
                <w:lang w:eastAsia="zh-CN"/>
              </w:rPr>
              <w:t xml:space="preserve">the </w:t>
            </w:r>
            <w:r>
              <w:rPr>
                <w:lang w:eastAsia="zh-CN"/>
              </w:rPr>
              <w:t xml:space="preserve">conjunction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和</w:t>
            </w:r>
            <w:proofErr w:type="spellStart"/>
            <w:r>
              <w:rPr>
                <w:rFonts w:hint="eastAsia"/>
                <w:lang w:eastAsia="ja-JP"/>
              </w:rPr>
              <w:t>hé</w:t>
            </w:r>
            <w:proofErr w:type="spellEnd"/>
            <w:r>
              <w:rPr>
                <w:lang w:eastAsia="ja-JP"/>
              </w:rPr>
              <w:t xml:space="preserve"> (and) in your sentence</w:t>
            </w:r>
            <w:r>
              <w:rPr>
                <w:lang w:eastAsia="zh-CN"/>
              </w:rPr>
              <w:t xml:space="preserve">. </w:t>
            </w:r>
            <w:r w:rsidR="006E65A6">
              <w:rPr>
                <w:lang w:eastAsia="zh-CN"/>
              </w:rPr>
              <w:t>(e.g.</w:t>
            </w:r>
            <w:r w:rsidR="00FF33B7">
              <w:rPr>
                <w:lang w:eastAsia="zh-CN"/>
              </w:rPr>
              <w:t>,</w:t>
            </w:r>
            <w:r w:rsidR="006E65A6">
              <w:rPr>
                <w:lang w:eastAsia="zh-CN"/>
              </w:rPr>
              <w:t xml:space="preserve"> My bedroom has a bed, a nightstand, and a desk.)</w:t>
            </w:r>
          </w:p>
        </w:tc>
        <w:tc>
          <w:tcPr>
            <w:tcW w:w="3415" w:type="dxa"/>
          </w:tcPr>
          <w:p w14:paraId="5780C882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029918F1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65E96BD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35C9AB8D" w14:textId="77777777" w:rsidR="00B74C9A" w:rsidRPr="001E567F" w:rsidRDefault="00B74C9A" w:rsidP="00F71ED6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B74C9A" w:rsidRPr="00537590" w14:paraId="6D227C08" w14:textId="77777777" w:rsidTr="00F71ED6">
        <w:tc>
          <w:tcPr>
            <w:tcW w:w="2965" w:type="dxa"/>
            <w:shd w:val="clear" w:color="auto" w:fill="auto"/>
          </w:tcPr>
          <w:p w14:paraId="16E664BE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Fourth sentence</w:t>
            </w:r>
          </w:p>
          <w:p w14:paraId="4863317C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81C44BA" w14:textId="3F1B6079" w:rsidR="00B74C9A" w:rsidRDefault="00B74C9A" w:rsidP="00B74C9A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describe </w:t>
            </w:r>
            <w:r w:rsidR="00867B33">
              <w:rPr>
                <w:rFonts w:asciiTheme="minorHAnsi" w:hAnsiTheme="minorHAnsi" w:cstheme="minorHAnsi"/>
                <w:bCs/>
              </w:rPr>
              <w:t>the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6E65A6">
              <w:rPr>
                <w:rFonts w:asciiTheme="minorHAnsi" w:hAnsiTheme="minorHAnsi" w:cstheme="minorHAnsi"/>
                <w:bCs/>
              </w:rPr>
              <w:t>relative location of the furniture items.</w:t>
            </w:r>
          </w:p>
          <w:p w14:paraId="45B4DF6D" w14:textId="63636B67" w:rsidR="00B74C9A" w:rsidRPr="001F2044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5" w:type="dxa"/>
            <w:shd w:val="clear" w:color="auto" w:fill="auto"/>
          </w:tcPr>
          <w:p w14:paraId="79D9DC64" w14:textId="77777777" w:rsidR="00AB1E1F" w:rsidRDefault="009F2990" w:rsidP="009F2990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 w:rsidR="00AB1E1F"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75902BB5" w14:textId="5451D8D2" w:rsidR="009F2990" w:rsidRDefault="00FF33B7" w:rsidP="00AB1E1F">
            <w:pPr>
              <w:pStyle w:val="ListParagraph"/>
              <w:numPr>
                <w:ilvl w:val="0"/>
                <w:numId w:val="38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DengXian" w:hAnsiTheme="minorHAnsi" w:cstheme="minorHAnsi"/>
                <w:bCs/>
              </w:rPr>
              <w:t xml:space="preserve">an </w:t>
            </w:r>
            <w:r w:rsidR="00AB1E1F" w:rsidRPr="00AB1E1F">
              <w:rPr>
                <w:rFonts w:asciiTheme="minorHAnsi" w:eastAsia="DengXian" w:hAnsiTheme="minorHAnsi" w:cstheme="minorHAnsi"/>
                <w:bCs/>
              </w:rPr>
              <w:t xml:space="preserve">adverb </w:t>
            </w:r>
            <w:r w:rsidR="00AB1E1F" w:rsidRPr="00AB1E1F">
              <w:rPr>
                <w:rFonts w:asciiTheme="minorHAnsi" w:eastAsia="DengXian" w:hAnsiTheme="minorHAnsi" w:cstheme="minorHAnsi" w:hint="eastAsia"/>
                <w:bCs/>
                <w:lang w:eastAsia="zh-CN"/>
              </w:rPr>
              <w:t>在</w:t>
            </w:r>
            <w:proofErr w:type="spellStart"/>
            <w:r w:rsidR="00AB1E1F" w:rsidRPr="00AB1E1F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zài</w:t>
            </w:r>
            <w:proofErr w:type="spellEnd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(in/on/at) when describing the relative locations of the furniture </w:t>
            </w:r>
            <w:proofErr w:type="gramStart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items</w:t>
            </w:r>
            <w:proofErr w:type="gramEnd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</w:t>
            </w:r>
          </w:p>
          <w:p w14:paraId="6240AD6D" w14:textId="62F7CE52" w:rsidR="00AB1E1F" w:rsidRPr="00AB1E1F" w:rsidRDefault="00FF33B7" w:rsidP="00AB1E1F">
            <w:pPr>
              <w:pStyle w:val="ListParagraph"/>
              <w:numPr>
                <w:ilvl w:val="0"/>
                <w:numId w:val="38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p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reposition words you’ve learned by now in your sentence: </w:t>
            </w:r>
            <w:r w:rsidR="00AB1E1F" w:rsidRPr="00AB1E1F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左</w:t>
            </w:r>
            <w:r w:rsidR="00AB1E1F" w:rsidRPr="00AB1E1F">
              <w:rPr>
                <w:rFonts w:ascii="SimSun" w:eastAsia="SimSun" w:hAnsi="SimSun" w:cs="SimSun" w:hint="eastAsia"/>
                <w:bCs/>
                <w:lang w:eastAsia="ja-JP"/>
              </w:rPr>
              <w:t>边</w:t>
            </w:r>
            <w:proofErr w:type="spellStart"/>
            <w:proofErr w:type="gramStart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zuǒbiān</w:t>
            </w:r>
            <w:proofErr w:type="spellEnd"/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>(</w:t>
            </w:r>
            <w:proofErr w:type="gramEnd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left side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), </w:t>
            </w:r>
            <w:r w:rsidR="00AB1E1F" w:rsidRPr="00AB1E1F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右</w:t>
            </w:r>
            <w:r w:rsidR="00AB1E1F" w:rsidRPr="00AB1E1F">
              <w:rPr>
                <w:rFonts w:ascii="SimSun" w:eastAsia="SimSun" w:hAnsi="SimSun" w:cs="SimSun" w:hint="eastAsia"/>
                <w:bCs/>
                <w:lang w:eastAsia="ja-JP"/>
              </w:rPr>
              <w:t>边</w:t>
            </w:r>
            <w:proofErr w:type="spellStart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yòubiān</w:t>
            </w:r>
            <w:proofErr w:type="spellEnd"/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lastRenderedPageBreak/>
              <w:t>(</w:t>
            </w:r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right side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), </w:t>
            </w:r>
            <w:r w:rsidR="00AB1E1F" w:rsidRPr="00AB1E1F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上</w:t>
            </w:r>
            <w:r w:rsidR="00AB1E1F" w:rsidRPr="00AB1E1F">
              <w:rPr>
                <w:rFonts w:ascii="SimSun" w:eastAsia="SimSun" w:hAnsi="SimSun" w:cs="SimSun" w:hint="eastAsia"/>
                <w:bCs/>
                <w:lang w:eastAsia="ja-JP"/>
              </w:rPr>
              <w:t>边</w:t>
            </w:r>
            <w:proofErr w:type="spellStart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shàngbiān</w:t>
            </w:r>
            <w:proofErr w:type="spellEnd"/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>(</w:t>
            </w:r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on top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), and </w:t>
            </w:r>
            <w:r w:rsidR="00AB1E1F" w:rsidRPr="00AB1E1F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下</w:t>
            </w:r>
            <w:r w:rsidR="00AB1E1F" w:rsidRPr="00AB1E1F">
              <w:rPr>
                <w:rFonts w:ascii="SimSun" w:eastAsia="SimSun" w:hAnsi="SimSun" w:cs="SimSun" w:hint="eastAsia"/>
                <w:bCs/>
                <w:lang w:eastAsia="ja-JP"/>
              </w:rPr>
              <w:t>边</w:t>
            </w:r>
            <w:proofErr w:type="spellStart"/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xiàbiān</w:t>
            </w:r>
            <w:proofErr w:type="spellEnd"/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</w:t>
            </w:r>
            <w:r w:rsidR="00AB1E1F" w:rsidRPr="00AB1E1F">
              <w:rPr>
                <w:rFonts w:asciiTheme="minorHAnsi" w:eastAsia="Yu Mincho" w:hAnsiTheme="minorHAnsi" w:cstheme="minorHAnsi"/>
                <w:bCs/>
                <w:lang w:eastAsia="ja-JP"/>
              </w:rPr>
              <w:t>on bottom/under</w:t>
            </w:r>
            <w:r w:rsidR="00AB1E1F">
              <w:rPr>
                <w:rFonts w:asciiTheme="minorHAnsi" w:eastAsia="Yu Mincho" w:hAnsiTheme="minorHAnsi" w:cstheme="minorHAnsi"/>
                <w:bCs/>
                <w:lang w:eastAsia="ja-JP"/>
              </w:rPr>
              <w:t>)</w:t>
            </w:r>
          </w:p>
          <w:p w14:paraId="46EC3715" w14:textId="39689AA0" w:rsidR="00B74C9A" w:rsidRPr="00B33237" w:rsidRDefault="00B74C9A" w:rsidP="009F2990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15" w:type="dxa"/>
          </w:tcPr>
          <w:p w14:paraId="6C425EB7" w14:textId="77777777" w:rsidR="00B74C9A" w:rsidRDefault="00B74C9A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493893CC" w14:textId="77777777" w:rsidR="009F2990" w:rsidRDefault="009F2990" w:rsidP="009F299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A8AD772" w14:textId="77777777" w:rsidR="009F2990" w:rsidRDefault="009F2990" w:rsidP="009F299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F09FC57" w14:textId="5B77FE30" w:rsidR="009F2990" w:rsidRPr="00B33237" w:rsidRDefault="009F2990" w:rsidP="009F2990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29582F6B" w14:textId="28DADAF5" w:rsidR="00BA0318" w:rsidRPr="00604E70" w:rsidRDefault="005A6E84" w:rsidP="00604E70">
      <w:pPr>
        <w:pStyle w:val="ListParagraph"/>
        <w:numPr>
          <w:ilvl w:val="0"/>
          <w:numId w:val="34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a picture or floor plan, based on the descriptions received from your partner.</w:t>
      </w:r>
    </w:p>
    <w:p w14:paraId="5BA72C64" w14:textId="7307BCAB" w:rsidR="00BA0318" w:rsidRDefault="00604E70" w:rsidP="00BA0318">
      <w:pPr>
        <w:pStyle w:val="ListParagraph"/>
        <w:numPr>
          <w:ilvl w:val="0"/>
          <w:numId w:val="34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the drawing received from your partner of your home based on your description</w:t>
      </w:r>
      <w:r w:rsidR="00BA031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Point out any inconsistencies in </w:t>
      </w:r>
      <w:proofErr w:type="gramStart"/>
      <w:r>
        <w:rPr>
          <w:rFonts w:asciiTheme="minorHAnsi" w:hAnsiTheme="minorHAnsi" w:cstheme="minorHAnsi"/>
        </w:rPr>
        <w:t>Chinese</w:t>
      </w:r>
      <w:r w:rsidR="00FF33B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if</w:t>
      </w:r>
      <w:proofErr w:type="gramEnd"/>
      <w:r>
        <w:rPr>
          <w:rFonts w:asciiTheme="minorHAnsi" w:hAnsiTheme="minorHAnsi" w:cstheme="minorHAnsi"/>
        </w:rPr>
        <w:t xml:space="preserve"> there are any.</w:t>
      </w:r>
    </w:p>
    <w:p w14:paraId="55E341D4" w14:textId="77777777" w:rsidR="00BA0318" w:rsidRPr="00BA0318" w:rsidRDefault="00BA0318" w:rsidP="00B74C9A">
      <w:pPr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BA0318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BA0318" w:rsidRPr="00537590" w14:paraId="07E009AB" w14:textId="77777777" w:rsidTr="00F71ED6">
        <w:tc>
          <w:tcPr>
            <w:tcW w:w="2965" w:type="dxa"/>
            <w:shd w:val="clear" w:color="auto" w:fill="auto"/>
          </w:tcPr>
          <w:p w14:paraId="6B6F2604" w14:textId="70D84DE6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How to </w:t>
            </w:r>
            <w:r w:rsidR="00604E70">
              <w:rPr>
                <w:rFonts w:asciiTheme="minorHAnsi" w:hAnsiTheme="minorHAnsi" w:cstheme="minorHAnsi"/>
                <w:b/>
              </w:rPr>
              <w:t>Say</w:t>
            </w:r>
          </w:p>
          <w:p w14:paraId="22125F31" w14:textId="77777777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5DA9878" w14:textId="1622D4BE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How can you </w:t>
            </w:r>
            <w:r w:rsidR="00604E70">
              <w:rPr>
                <w:rFonts w:asciiTheme="minorHAnsi" w:hAnsiTheme="minorHAnsi" w:cstheme="minorHAnsi"/>
                <w:bCs/>
              </w:rPr>
              <w:t>say</w:t>
            </w:r>
            <w:r w:rsidR="00FF33B7">
              <w:rPr>
                <w:rFonts w:asciiTheme="minorHAnsi" w:hAnsiTheme="minorHAnsi" w:cstheme="minorHAnsi"/>
                <w:bCs/>
              </w:rPr>
              <w:t xml:space="preserve"> your sentence,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1E17F9E1" w14:textId="57C2519B" w:rsidR="00BA0318" w:rsidRPr="00537590" w:rsidRDefault="00BA0318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 w:rsidR="00604E70">
              <w:rPr>
                <w:rFonts w:asciiTheme="minorHAnsi" w:hAnsiTheme="minorHAnsi" w:cstheme="minorHAnsi"/>
                <w:b/>
              </w:rPr>
              <w:t>Sentence</w:t>
            </w:r>
          </w:p>
          <w:p w14:paraId="18D9EEC1" w14:textId="77777777" w:rsidR="00BA0318" w:rsidRPr="00537590" w:rsidRDefault="00BA0318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BA9168F" w14:textId="607A1748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your </w:t>
            </w:r>
            <w:r w:rsidR="00604E70">
              <w:rPr>
                <w:rFonts w:asciiTheme="minorHAnsi" w:hAnsiTheme="minorHAnsi" w:cstheme="minorHAnsi"/>
                <w:bCs/>
              </w:rPr>
              <w:t>sentence</w:t>
            </w:r>
            <w:r>
              <w:rPr>
                <w:rFonts w:asciiTheme="minorHAnsi" w:hAnsiTheme="minorHAnsi" w:cstheme="minorHAnsi"/>
                <w:bCs/>
              </w:rPr>
              <w:t xml:space="preserve"> in Chinese pinyin (or characters).</w:t>
            </w:r>
          </w:p>
        </w:tc>
        <w:tc>
          <w:tcPr>
            <w:tcW w:w="3415" w:type="dxa"/>
          </w:tcPr>
          <w:p w14:paraId="20D371D9" w14:textId="54D85154" w:rsidR="00BA0318" w:rsidRPr="00537590" w:rsidRDefault="00604E70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</w:t>
            </w:r>
            <w:r w:rsidR="00BA0318">
              <w:rPr>
                <w:rFonts w:asciiTheme="minorHAnsi" w:hAnsiTheme="minorHAnsi" w:cstheme="minorHAnsi"/>
                <w:b/>
              </w:rPr>
              <w:t xml:space="preserve"> Your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6AC35C15" w14:textId="77777777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3B0920E" w14:textId="3478E358" w:rsidR="00BA0318" w:rsidRPr="00537590" w:rsidRDefault="00BA0318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Say your </w:t>
            </w:r>
            <w:r w:rsidR="00604E70">
              <w:rPr>
                <w:rFonts w:asciiTheme="minorHAnsi" w:hAnsiTheme="minorHAnsi" w:cstheme="minorHAnsi"/>
                <w:bCs/>
              </w:rPr>
              <w:t>sentence</w:t>
            </w:r>
            <w:r>
              <w:rPr>
                <w:rFonts w:asciiTheme="minorHAnsi" w:hAnsiTheme="minorHAnsi" w:cstheme="minorHAnsi"/>
                <w:bCs/>
              </w:rPr>
              <w:t xml:space="preserve"> in Chinese.</w:t>
            </w:r>
          </w:p>
        </w:tc>
      </w:tr>
      <w:tr w:rsidR="00BA0318" w:rsidRPr="00537590" w14:paraId="3A5ADB08" w14:textId="77777777" w:rsidTr="00F71ED6">
        <w:tc>
          <w:tcPr>
            <w:tcW w:w="2965" w:type="dxa"/>
            <w:shd w:val="clear" w:color="auto" w:fill="auto"/>
          </w:tcPr>
          <w:p w14:paraId="206F50D3" w14:textId="23F2667B" w:rsidR="00604E70" w:rsidRPr="00604E70" w:rsidRDefault="00604E70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04E70">
              <w:rPr>
                <w:rFonts w:asciiTheme="minorHAnsi" w:hAnsiTheme="minorHAnsi" w:cstheme="minorHAnsi"/>
                <w:b/>
              </w:rPr>
              <w:t>Sentences</w:t>
            </w:r>
          </w:p>
          <w:p w14:paraId="5FE42C10" w14:textId="454FC618" w:rsidR="00BA0318" w:rsidRPr="001F2044" w:rsidRDefault="00604E70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Describe inconsistencies between your partner’s drawing/floor plan and your actual home.</w:t>
            </w:r>
          </w:p>
        </w:tc>
        <w:tc>
          <w:tcPr>
            <w:tcW w:w="3875" w:type="dxa"/>
            <w:shd w:val="clear" w:color="auto" w:fill="auto"/>
          </w:tcPr>
          <w:p w14:paraId="4F7B5640" w14:textId="05BC7F62" w:rsidR="00BA0318" w:rsidRPr="00604E70" w:rsidRDefault="00604E70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  <w:lang w:eastAsia="ja-JP"/>
              </w:rPr>
            </w:pPr>
            <w:r w:rsidRPr="00604E70">
              <w:rPr>
                <w:rFonts w:asciiTheme="minorHAnsi" w:eastAsia="DengXian" w:hAnsiTheme="minorHAnsi" w:cstheme="minorHAnsi"/>
                <w:bCs/>
              </w:rPr>
              <w:t xml:space="preserve">To state any </w:t>
            </w:r>
            <w:r w:rsidRPr="00604E70">
              <w:rPr>
                <w:rFonts w:asciiTheme="minorHAnsi" w:eastAsia="DengXian" w:hAnsiTheme="minorHAnsi" w:cstheme="minorHAnsi"/>
                <w:b/>
              </w:rPr>
              <w:t>inconsistencies</w:t>
            </w:r>
            <w:r w:rsidRPr="00604E70">
              <w:rPr>
                <w:rFonts w:asciiTheme="minorHAnsi" w:eastAsia="DengXian" w:hAnsiTheme="minorHAnsi" w:cstheme="minorHAnsi"/>
                <w:bCs/>
              </w:rPr>
              <w:t xml:space="preserve">, you will use </w:t>
            </w:r>
            <w:r w:rsidR="00FF33B7">
              <w:rPr>
                <w:rFonts w:asciiTheme="minorHAnsi" w:eastAsia="DengXian" w:hAnsiTheme="minorHAnsi" w:cstheme="minorHAnsi"/>
                <w:bCs/>
              </w:rPr>
              <w:t xml:space="preserve">the </w:t>
            </w:r>
            <w:r w:rsidRPr="00604E70">
              <w:rPr>
                <w:rFonts w:asciiTheme="minorHAnsi" w:eastAsia="DengXian" w:hAnsiTheme="minorHAnsi" w:cstheme="minorHAnsi"/>
                <w:bCs/>
              </w:rPr>
              <w:t xml:space="preserve">phrases </w:t>
            </w:r>
            <w:r w:rsidRPr="00604E70">
              <w:rPr>
                <w:rFonts w:asciiTheme="minorHAnsi" w:eastAsia="DengXian" w:hAnsiTheme="minorHAnsi" w:cstheme="minorHAnsi"/>
                <w:bCs/>
                <w:lang w:eastAsia="zh-CN"/>
              </w:rPr>
              <w:t>不在</w:t>
            </w:r>
            <w:proofErr w:type="spellStart"/>
            <w:proofErr w:type="gramStart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>bùzài</w:t>
            </w:r>
            <w:proofErr w:type="spellEnd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>(</w:t>
            </w:r>
            <w:proofErr w:type="gramEnd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not in/on/at) and </w:t>
            </w:r>
            <w:r w:rsidRPr="00604E70">
              <w:rPr>
                <w:rFonts w:asciiTheme="minorHAnsi" w:eastAsia="DengXian" w:hAnsiTheme="minorHAnsi" w:cstheme="minorHAnsi"/>
                <w:bCs/>
                <w:lang w:eastAsia="zh-CN"/>
              </w:rPr>
              <w:t>在</w:t>
            </w:r>
            <w:proofErr w:type="spellStart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>zài</w:t>
            </w:r>
            <w:proofErr w:type="spellEnd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(in/on/at). (e.g.</w:t>
            </w:r>
            <w:r w:rsidR="00FF33B7">
              <w:rPr>
                <w:rFonts w:asciiTheme="minorHAnsi" w:eastAsia="DengXian" w:hAnsiTheme="minorHAnsi" w:cstheme="minorHAnsi"/>
                <w:bCs/>
                <w:lang w:eastAsia="ja-JP"/>
              </w:rPr>
              <w:t>,</w:t>
            </w:r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The nightstand is not on the left side of the bed. </w:t>
            </w:r>
            <w:proofErr w:type="gramStart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>It’s</w:t>
            </w:r>
            <w:proofErr w:type="gramEnd"/>
            <w:r w:rsidRPr="00604E7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on the right side of the bed.)</w:t>
            </w:r>
          </w:p>
        </w:tc>
        <w:tc>
          <w:tcPr>
            <w:tcW w:w="3415" w:type="dxa"/>
          </w:tcPr>
          <w:p w14:paraId="13BC7029" w14:textId="77777777" w:rsidR="00604E70" w:rsidRDefault="00604E70" w:rsidP="00604E7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F279868" w14:textId="77777777" w:rsidR="00604E70" w:rsidRDefault="00604E70" w:rsidP="00604E7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3BA815D8" w14:textId="6D0E9A81" w:rsidR="00BA0318" w:rsidRPr="00B33237" w:rsidRDefault="00604E70" w:rsidP="00604E70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683E79DD" w14:textId="0DA2C7AA" w:rsidR="00BA0318" w:rsidRDefault="00BA0318" w:rsidP="00BA0318">
      <w:pPr>
        <w:pStyle w:val="ListParagraph"/>
        <w:numPr>
          <w:ilvl w:val="0"/>
          <w:numId w:val="34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>saying the following</w:t>
      </w:r>
      <w:r w:rsidR="00FF33B7">
        <w:rPr>
          <w:rFonts w:cs="Calibri"/>
        </w:rPr>
        <w:t>:</w:t>
      </w:r>
      <w:r>
        <w:rPr>
          <w:rFonts w:cs="Calibri"/>
        </w:rPr>
        <w:t xml:space="preserve"> (</w:t>
      </w:r>
      <w:r w:rsidR="00FF33B7">
        <w:rPr>
          <w:rFonts w:cs="Calibri"/>
        </w:rPr>
        <w:t>T</w:t>
      </w:r>
      <w:r>
        <w:rPr>
          <w:rFonts w:cs="Calibri"/>
        </w:rPr>
        <w:t>hey can be in separate videos or the same video</w:t>
      </w:r>
      <w:r w:rsidR="00A34A11">
        <w:rPr>
          <w:rFonts w:cs="Calibri"/>
        </w:rPr>
        <w:t>,</w:t>
      </w:r>
      <w:r>
        <w:rPr>
          <w:rFonts w:cs="Calibri"/>
        </w:rPr>
        <w:t xml:space="preserve"> depending on whether you are collaborating </w:t>
      </w:r>
      <w:r w:rsidRPr="0049227F">
        <w:t>synchronously or asynchronously</w:t>
      </w:r>
      <w:r w:rsidR="00A34A11">
        <w:t>.</w:t>
      </w:r>
      <w:r>
        <w:rPr>
          <w:rFonts w:cs="Calibri"/>
        </w:rPr>
        <w:t>)</w:t>
      </w:r>
    </w:p>
    <w:p w14:paraId="3FD60241" w14:textId="77777777" w:rsidR="00BA0318" w:rsidRDefault="00BA0318" w:rsidP="00BA0318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102151D5" w14:textId="2FCB8210" w:rsidR="00BA0318" w:rsidRDefault="00B74C9A" w:rsidP="00BA0318">
      <w:pPr>
        <w:pStyle w:val="ListParagraph"/>
        <w:numPr>
          <w:ilvl w:val="0"/>
          <w:numId w:val="31"/>
        </w:numPr>
        <w:spacing w:before="100" w:beforeAutospacing="1" w:after="240" w:line="240" w:lineRule="auto"/>
        <w:rPr>
          <w:rFonts w:cs="Calibri"/>
        </w:rPr>
      </w:pPr>
      <w:r>
        <w:t xml:space="preserve">Describe </w:t>
      </w:r>
      <w:r w:rsidR="00604E70">
        <w:t>your home</w:t>
      </w:r>
      <w:r w:rsidR="00A34A11">
        <w:t>,</w:t>
      </w:r>
      <w:r w:rsidR="00604E70">
        <w:t xml:space="preserve"> using four sentences in Chinese.</w:t>
      </w:r>
    </w:p>
    <w:p w14:paraId="4A0C3668" w14:textId="708D68D4" w:rsidR="00BA0318" w:rsidRDefault="00604E70" w:rsidP="00BA0318">
      <w:pPr>
        <w:pStyle w:val="ListParagraph"/>
        <w:numPr>
          <w:ilvl w:val="0"/>
          <w:numId w:val="31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Point out any inconsistencies between your partner’s drawing/floor plan with your actual home in Chinese.</w:t>
      </w:r>
    </w:p>
    <w:p w14:paraId="6C9A791F" w14:textId="60BB65B3" w:rsidR="006C012E" w:rsidRPr="006C37B9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C37B9">
        <w:rPr>
          <w:rFonts w:asciiTheme="majorHAnsi" w:hAnsiTheme="majorHAnsi" w:cstheme="majorHAnsi"/>
          <w:color w:val="0070C0"/>
        </w:rPr>
        <w:t>Part 3: Peer and Self-Evaluation</w:t>
      </w:r>
    </w:p>
    <w:p w14:paraId="6796C549" w14:textId="2D496B1E" w:rsidR="00994F3F" w:rsidRPr="006C37B9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  <w:b/>
          <w:bCs/>
        </w:rPr>
      </w:pPr>
      <w:r w:rsidRPr="006C37B9">
        <w:rPr>
          <w:rFonts w:asciiTheme="minorHAnsi" w:hAnsiTheme="minorHAnsi" w:cstheme="minorHAnsi"/>
        </w:rPr>
        <w:t>Rate yourself and your team as a whole</w:t>
      </w:r>
      <w:r w:rsidR="00A34A11">
        <w:rPr>
          <w:rFonts w:asciiTheme="minorHAnsi" w:hAnsiTheme="minorHAnsi" w:cstheme="minorHAnsi"/>
        </w:rPr>
        <w:t>,</w:t>
      </w:r>
      <w:r w:rsidRPr="006C37B9">
        <w:rPr>
          <w:rFonts w:asciiTheme="minorHAnsi" w:hAnsiTheme="minorHAnsi" w:cstheme="minorHAnsi"/>
        </w:rPr>
        <w:t xml:space="preserve"> according to each of the performance criteria below.</w:t>
      </w:r>
    </w:p>
    <w:p w14:paraId="22FD6316" w14:textId="25B68EF3" w:rsidR="006C012E" w:rsidRPr="006C37B9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C37B9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932"/>
        <w:gridCol w:w="2141"/>
        <w:gridCol w:w="2253"/>
        <w:gridCol w:w="3454"/>
      </w:tblGrid>
      <w:tr w:rsidR="00994F3F" w:rsidRPr="006C37B9" w14:paraId="1C38F6D4" w14:textId="77777777" w:rsidTr="0024359D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1E1B6686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994F3F" w:rsidRPr="006C37B9" w14:paraId="40998B3F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061D5D1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454929C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4B8942CA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6BD40A3C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994F3F" w:rsidRPr="006C37B9" w14:paraId="73B05EA8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D7FB5A5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Collaborated well with 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76858E8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49276737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07AF85E5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6C37B9" w14:paraId="1246D57F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02C4346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 xml:space="preserve">Showed respect for others’ </w:t>
            </w:r>
            <w:r w:rsidRPr="006C37B9">
              <w:rPr>
                <w:rFonts w:asciiTheme="minorHAnsi" w:hAnsiTheme="minorHAnsi" w:cstheme="minorHAnsi"/>
                <w:b/>
                <w:bCs/>
              </w:rPr>
              <w:lastRenderedPageBreak/>
              <w:t>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D1DB22A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lastRenderedPageBreak/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0748D804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093D45E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6C37B9" w14:paraId="5C9B434E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2791738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A7C8E05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7612504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44D5E411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6C37B9" w14:paraId="1BEC031C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B71ED17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CA15874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04CB56D3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07CE99B9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994F3F" w14:paraId="7B9EFF3C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84005CA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B2AEE33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900EFE0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53FF1394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994F3F" w14:paraId="57C0B3BB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DB2A546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97B274C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49F89A5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67703C28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994F3F" w14:paraId="64DF78C6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6BBE7AD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1B38A0D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FC3E306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8E92FE7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994F3F" w14:paraId="0A799E6B" w14:textId="77777777" w:rsidTr="00994F3F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6C29252F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1847370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14D50CD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E219C65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  <w:tr w:rsidR="00994F3F" w:rsidRPr="00537590" w14:paraId="2AD06653" w14:textId="77777777" w:rsidTr="00994F3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76BF2C89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1F1C706B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21117B09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36A9CAA8" w14:textId="77777777" w:rsidR="00994F3F" w:rsidRPr="006C37B9" w:rsidRDefault="00994F3F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C37B9">
              <w:rPr>
                <w:rFonts w:asciiTheme="minorHAnsi" w:hAnsiTheme="minorHAnsi" w:cstheme="minorHAnsi"/>
              </w:rPr>
              <w:t> </w:t>
            </w:r>
          </w:p>
        </w:tc>
      </w:tr>
    </w:tbl>
    <w:p w14:paraId="3511532F" w14:textId="77777777" w:rsidR="006C012E" w:rsidRPr="0053759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4B10C49" w14:textId="77777777" w:rsidR="006C012E" w:rsidRPr="006C37B9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C37B9">
        <w:rPr>
          <w:rFonts w:asciiTheme="majorHAnsi" w:hAnsiTheme="majorHAnsi" w:cstheme="majorHAnsi"/>
          <w:color w:val="0070C0"/>
        </w:rPr>
        <w:t>Part 4: Self-Reflection</w:t>
      </w:r>
    </w:p>
    <w:p w14:paraId="47314108" w14:textId="77777777" w:rsidR="006C012E" w:rsidRPr="006C37B9" w:rsidRDefault="006C012E" w:rsidP="006C0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6C37B9">
        <w:rPr>
          <w:rFonts w:cs="Calibri"/>
          <w:bCs/>
          <w:i/>
        </w:rPr>
        <w:t xml:space="preserve">Reflect on your collaboration experience. Answer the following questions. </w:t>
      </w:r>
    </w:p>
    <w:p w14:paraId="4798BB21" w14:textId="2A1D4720" w:rsidR="006C012E" w:rsidRPr="006C37B9" w:rsidRDefault="006C012E" w:rsidP="006C012E">
      <w:pPr>
        <w:spacing w:before="100" w:beforeAutospacing="1" w:after="100" w:afterAutospacing="1"/>
        <w:rPr>
          <w:rFonts w:cs="Calibri"/>
        </w:rPr>
      </w:pPr>
      <w:r w:rsidRPr="006C37B9">
        <w:rPr>
          <w:rFonts w:cs="Calibri"/>
        </w:rPr>
        <w:t>Respond to the following questions with at least three sentences for each</w:t>
      </w:r>
      <w:r w:rsidR="0033367F">
        <w:rPr>
          <w:rFonts w:cs="Calibri"/>
        </w:rPr>
        <w:t>:</w:t>
      </w:r>
      <w:r w:rsidRPr="006C37B9">
        <w:rPr>
          <w:rFonts w:cs="Calibri"/>
        </w:rPr>
        <w:t xml:space="preserve"> </w:t>
      </w:r>
    </w:p>
    <w:p w14:paraId="494FB80E" w14:textId="3FC9C933" w:rsidR="006C012E" w:rsidRPr="000B7052" w:rsidRDefault="006C012E" w:rsidP="00904E30">
      <w:pPr>
        <w:pStyle w:val="ListParagraph"/>
        <w:numPr>
          <w:ilvl w:val="0"/>
          <w:numId w:val="18"/>
        </w:numPr>
        <w:spacing w:before="100" w:beforeAutospacing="1" w:after="240" w:line="240" w:lineRule="auto"/>
        <w:rPr>
          <w:rFonts w:cs="Calibri"/>
        </w:rPr>
      </w:pPr>
      <w:r w:rsidRPr="000B7052">
        <w:rPr>
          <w:rFonts w:cs="Calibri"/>
        </w:rPr>
        <w:t>What did you enjoy most about working with others on this lesson/task?</w:t>
      </w:r>
      <w:r w:rsidRPr="000B7052">
        <w:rPr>
          <w:rFonts w:cs="Calibri"/>
        </w:rPr>
        <w:br/>
      </w:r>
      <w:r w:rsidRPr="000B7052">
        <w:rPr>
          <w:rFonts w:cs="Calibri"/>
        </w:rPr>
        <w:br/>
      </w:r>
      <w:r w:rsidRPr="000B7052">
        <w:rPr>
          <w:rFonts w:cs="Calibri"/>
        </w:rPr>
        <w:br/>
      </w:r>
    </w:p>
    <w:p w14:paraId="3DA0274A" w14:textId="77777777" w:rsidR="00C50E3A" w:rsidRPr="006C37B9" w:rsidRDefault="006C012E" w:rsidP="00A95432">
      <w:pPr>
        <w:pStyle w:val="ListParagraph"/>
        <w:numPr>
          <w:ilvl w:val="0"/>
          <w:numId w:val="18"/>
        </w:numPr>
        <w:spacing w:before="100" w:beforeAutospacing="1" w:after="240" w:line="240" w:lineRule="auto"/>
        <w:rPr>
          <w:rFonts w:cs="Calibri"/>
        </w:rPr>
      </w:pPr>
      <w:r w:rsidRPr="006C37B9">
        <w:rPr>
          <w:rFonts w:cs="Calibri"/>
        </w:rPr>
        <w:t>What will you do differently, if anything, in your next collaboration opportunity?</w:t>
      </w:r>
    </w:p>
    <w:p w14:paraId="65AC2CB3" w14:textId="17ED195A" w:rsidR="0011123B" w:rsidRPr="00C50E3A" w:rsidRDefault="006C012E" w:rsidP="00C50E3A">
      <w:pPr>
        <w:spacing w:before="100" w:beforeAutospacing="1" w:after="240" w:line="240" w:lineRule="auto"/>
        <w:rPr>
          <w:rFonts w:cs="Calibri"/>
        </w:rPr>
      </w:pPr>
      <w:r w:rsidRPr="00C50E3A">
        <w:rPr>
          <w:rFonts w:cs="Calibri"/>
        </w:rPr>
        <w:br/>
      </w:r>
    </w:p>
    <w:sectPr w:rsidR="0011123B" w:rsidRPr="00C50E3A" w:rsidSect="00902D7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3A0B" w14:textId="77777777" w:rsidR="00372582" w:rsidRDefault="00372582" w:rsidP="00372582">
      <w:pPr>
        <w:spacing w:after="0" w:line="240" w:lineRule="auto"/>
      </w:pPr>
      <w:r>
        <w:separator/>
      </w:r>
    </w:p>
  </w:endnote>
  <w:endnote w:type="continuationSeparator" w:id="0">
    <w:p w14:paraId="4A8C6BB6" w14:textId="77777777" w:rsidR="00372582" w:rsidRDefault="00372582" w:rsidP="003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7C6CD" w14:textId="227EC8CB" w:rsidR="00372582" w:rsidRDefault="00372582" w:rsidP="00372582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3A65EC09" w14:textId="1671B022" w:rsidR="00372582" w:rsidRDefault="00372582">
    <w:pPr>
      <w:pStyle w:val="Footer"/>
    </w:pPr>
  </w:p>
  <w:p w14:paraId="735A8DD7" w14:textId="77777777" w:rsidR="00372582" w:rsidRDefault="00372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F84FC" w14:textId="77777777" w:rsidR="00372582" w:rsidRDefault="00372582" w:rsidP="00372582">
      <w:pPr>
        <w:spacing w:after="0" w:line="240" w:lineRule="auto"/>
      </w:pPr>
      <w:r>
        <w:separator/>
      </w:r>
    </w:p>
  </w:footnote>
  <w:footnote w:type="continuationSeparator" w:id="0">
    <w:p w14:paraId="6F8F6288" w14:textId="77777777" w:rsidR="00372582" w:rsidRDefault="00372582" w:rsidP="0037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835"/>
    <w:multiLevelType w:val="hybridMultilevel"/>
    <w:tmpl w:val="093A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C17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5D44"/>
    <w:multiLevelType w:val="hybridMultilevel"/>
    <w:tmpl w:val="6A7C9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72B2A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9A0"/>
    <w:multiLevelType w:val="hybridMultilevel"/>
    <w:tmpl w:val="1D548296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7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303319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53BAD"/>
    <w:multiLevelType w:val="hybridMultilevel"/>
    <w:tmpl w:val="50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40EE"/>
    <w:multiLevelType w:val="hybridMultilevel"/>
    <w:tmpl w:val="37AE7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EA1300"/>
    <w:multiLevelType w:val="multilevel"/>
    <w:tmpl w:val="26A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F5C01"/>
    <w:multiLevelType w:val="hybridMultilevel"/>
    <w:tmpl w:val="570276BA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F1FB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24F21"/>
    <w:multiLevelType w:val="hybridMultilevel"/>
    <w:tmpl w:val="B256F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B38D9"/>
    <w:multiLevelType w:val="hybridMultilevel"/>
    <w:tmpl w:val="17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3072817"/>
    <w:multiLevelType w:val="hybridMultilevel"/>
    <w:tmpl w:val="10608510"/>
    <w:lvl w:ilvl="0" w:tplc="C93804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76026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279E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D57D0"/>
    <w:multiLevelType w:val="hybridMultilevel"/>
    <w:tmpl w:val="37E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02ADF"/>
    <w:multiLevelType w:val="hybridMultilevel"/>
    <w:tmpl w:val="F8E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1EF9"/>
    <w:multiLevelType w:val="hybridMultilevel"/>
    <w:tmpl w:val="38A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061EE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27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9776D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B5E6D"/>
    <w:multiLevelType w:val="hybridMultilevel"/>
    <w:tmpl w:val="786E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5E0CF2"/>
    <w:multiLevelType w:val="hybridMultilevel"/>
    <w:tmpl w:val="ED3E0584"/>
    <w:lvl w:ilvl="0" w:tplc="8E1432C4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43347"/>
    <w:multiLevelType w:val="hybridMultilevel"/>
    <w:tmpl w:val="323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D7B50"/>
    <w:multiLevelType w:val="multilevel"/>
    <w:tmpl w:val="238648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4" w15:restartNumberingAfterBreak="0">
    <w:nsid w:val="7E26405B"/>
    <w:multiLevelType w:val="hybridMultilevel"/>
    <w:tmpl w:val="024A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9"/>
  </w:num>
  <w:num w:numId="5">
    <w:abstractNumId w:val="28"/>
  </w:num>
  <w:num w:numId="6">
    <w:abstractNumId w:val="16"/>
  </w:num>
  <w:num w:numId="7">
    <w:abstractNumId w:val="8"/>
  </w:num>
  <w:num w:numId="8">
    <w:abstractNumId w:val="4"/>
  </w:num>
  <w:num w:numId="9">
    <w:abstractNumId w:val="21"/>
  </w:num>
  <w:num w:numId="10">
    <w:abstractNumId w:val="11"/>
  </w:num>
  <w:num w:numId="11">
    <w:abstractNumId w:val="18"/>
  </w:num>
  <w:num w:numId="12">
    <w:abstractNumId w:val="6"/>
  </w:num>
  <w:num w:numId="13">
    <w:abstractNumId w:val="24"/>
  </w:num>
  <w:num w:numId="14">
    <w:abstractNumId w:val="7"/>
  </w:num>
  <w:num w:numId="15">
    <w:abstractNumId w:val="27"/>
  </w:num>
  <w:num w:numId="16">
    <w:abstractNumId w:val="30"/>
  </w:num>
  <w:num w:numId="17">
    <w:abstractNumId w:val="13"/>
  </w:num>
  <w:num w:numId="18">
    <w:abstractNumId w:val="34"/>
  </w:num>
  <w:num w:numId="19">
    <w:abstractNumId w:val="24"/>
  </w:num>
  <w:num w:numId="20">
    <w:abstractNumId w:val="12"/>
  </w:num>
  <w:num w:numId="21">
    <w:abstractNumId w:val="5"/>
  </w:num>
  <w:num w:numId="22">
    <w:abstractNumId w:val="31"/>
  </w:num>
  <w:num w:numId="23">
    <w:abstractNumId w:val="19"/>
  </w:num>
  <w:num w:numId="24">
    <w:abstractNumId w:val="5"/>
  </w:num>
  <w:num w:numId="25">
    <w:abstractNumId w:val="12"/>
  </w:num>
  <w:num w:numId="26">
    <w:abstractNumId w:val="11"/>
  </w:num>
  <w:num w:numId="27">
    <w:abstractNumId w:val="17"/>
  </w:num>
  <w:num w:numId="28">
    <w:abstractNumId w:val="23"/>
  </w:num>
  <w:num w:numId="29">
    <w:abstractNumId w:val="32"/>
  </w:num>
  <w:num w:numId="30">
    <w:abstractNumId w:val="3"/>
  </w:num>
  <w:num w:numId="31">
    <w:abstractNumId w:val="1"/>
  </w:num>
  <w:num w:numId="32">
    <w:abstractNumId w:val="20"/>
  </w:num>
  <w:num w:numId="33">
    <w:abstractNumId w:val="29"/>
  </w:num>
  <w:num w:numId="34">
    <w:abstractNumId w:val="26"/>
  </w:num>
  <w:num w:numId="35">
    <w:abstractNumId w:val="2"/>
  </w:num>
  <w:num w:numId="36">
    <w:abstractNumId w:val="14"/>
  </w:num>
  <w:num w:numId="37">
    <w:abstractNumId w:val="33"/>
  </w:num>
  <w:num w:numId="38">
    <w:abstractNumId w:val="10"/>
  </w:num>
  <w:num w:numId="3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CA"/>
    <w:rsid w:val="0000147D"/>
    <w:rsid w:val="00001776"/>
    <w:rsid w:val="00002CAE"/>
    <w:rsid w:val="00004599"/>
    <w:rsid w:val="00005446"/>
    <w:rsid w:val="000079E8"/>
    <w:rsid w:val="00010DFD"/>
    <w:rsid w:val="0001385F"/>
    <w:rsid w:val="00020EF9"/>
    <w:rsid w:val="00021592"/>
    <w:rsid w:val="00022A73"/>
    <w:rsid w:val="00023616"/>
    <w:rsid w:val="000318A0"/>
    <w:rsid w:val="00033840"/>
    <w:rsid w:val="00034A22"/>
    <w:rsid w:val="00034F98"/>
    <w:rsid w:val="000364C4"/>
    <w:rsid w:val="000369FB"/>
    <w:rsid w:val="00037013"/>
    <w:rsid w:val="00040081"/>
    <w:rsid w:val="000403B1"/>
    <w:rsid w:val="000405BC"/>
    <w:rsid w:val="00041E6A"/>
    <w:rsid w:val="000426E2"/>
    <w:rsid w:val="00042DA4"/>
    <w:rsid w:val="00043D15"/>
    <w:rsid w:val="00043E59"/>
    <w:rsid w:val="00043EA0"/>
    <w:rsid w:val="0005085B"/>
    <w:rsid w:val="0005123A"/>
    <w:rsid w:val="000537DC"/>
    <w:rsid w:val="00053A58"/>
    <w:rsid w:val="00054EE2"/>
    <w:rsid w:val="00057AE8"/>
    <w:rsid w:val="000609E6"/>
    <w:rsid w:val="00061504"/>
    <w:rsid w:val="0006182F"/>
    <w:rsid w:val="0006317B"/>
    <w:rsid w:val="00063A6D"/>
    <w:rsid w:val="00063FB4"/>
    <w:rsid w:val="00065613"/>
    <w:rsid w:val="00065F23"/>
    <w:rsid w:val="00066017"/>
    <w:rsid w:val="000665E7"/>
    <w:rsid w:val="00067B74"/>
    <w:rsid w:val="00072EEA"/>
    <w:rsid w:val="00074CC3"/>
    <w:rsid w:val="00077BDD"/>
    <w:rsid w:val="00077C69"/>
    <w:rsid w:val="00081541"/>
    <w:rsid w:val="00081E00"/>
    <w:rsid w:val="0008605D"/>
    <w:rsid w:val="0008665A"/>
    <w:rsid w:val="00091890"/>
    <w:rsid w:val="000925D4"/>
    <w:rsid w:val="00097303"/>
    <w:rsid w:val="000A2AB8"/>
    <w:rsid w:val="000A4EA1"/>
    <w:rsid w:val="000A6630"/>
    <w:rsid w:val="000A6CC9"/>
    <w:rsid w:val="000A77A4"/>
    <w:rsid w:val="000B0CD0"/>
    <w:rsid w:val="000B20F8"/>
    <w:rsid w:val="000B6D65"/>
    <w:rsid w:val="000B7052"/>
    <w:rsid w:val="000B7783"/>
    <w:rsid w:val="000C07C5"/>
    <w:rsid w:val="000C11D2"/>
    <w:rsid w:val="000C3825"/>
    <w:rsid w:val="000C3D44"/>
    <w:rsid w:val="000C664C"/>
    <w:rsid w:val="000D2EDF"/>
    <w:rsid w:val="000D3916"/>
    <w:rsid w:val="000D3BDF"/>
    <w:rsid w:val="000D5ACB"/>
    <w:rsid w:val="000D5BB0"/>
    <w:rsid w:val="000D5CCF"/>
    <w:rsid w:val="000D6447"/>
    <w:rsid w:val="000D6636"/>
    <w:rsid w:val="000E36A1"/>
    <w:rsid w:val="000E56E4"/>
    <w:rsid w:val="000E7CA6"/>
    <w:rsid w:val="000E7DFC"/>
    <w:rsid w:val="000F1B99"/>
    <w:rsid w:val="000F56F8"/>
    <w:rsid w:val="000F60EB"/>
    <w:rsid w:val="000F6A7B"/>
    <w:rsid w:val="000F79BF"/>
    <w:rsid w:val="001024AF"/>
    <w:rsid w:val="001057BE"/>
    <w:rsid w:val="00110A57"/>
    <w:rsid w:val="00110B60"/>
    <w:rsid w:val="0011123B"/>
    <w:rsid w:val="001126EF"/>
    <w:rsid w:val="00113AF8"/>
    <w:rsid w:val="00116AB3"/>
    <w:rsid w:val="001207BC"/>
    <w:rsid w:val="00120EFF"/>
    <w:rsid w:val="00121273"/>
    <w:rsid w:val="00124CA2"/>
    <w:rsid w:val="00127B23"/>
    <w:rsid w:val="00136358"/>
    <w:rsid w:val="00137460"/>
    <w:rsid w:val="0013761E"/>
    <w:rsid w:val="00143DE7"/>
    <w:rsid w:val="00144728"/>
    <w:rsid w:val="001457FB"/>
    <w:rsid w:val="001462C3"/>
    <w:rsid w:val="00147D19"/>
    <w:rsid w:val="001528D8"/>
    <w:rsid w:val="00153933"/>
    <w:rsid w:val="00153F8B"/>
    <w:rsid w:val="00161A7E"/>
    <w:rsid w:val="00162707"/>
    <w:rsid w:val="0016409D"/>
    <w:rsid w:val="00165099"/>
    <w:rsid w:val="00166114"/>
    <w:rsid w:val="00166917"/>
    <w:rsid w:val="0017121B"/>
    <w:rsid w:val="0017253C"/>
    <w:rsid w:val="00174AB1"/>
    <w:rsid w:val="0017523F"/>
    <w:rsid w:val="001755EB"/>
    <w:rsid w:val="00175DE9"/>
    <w:rsid w:val="0017759A"/>
    <w:rsid w:val="00181B48"/>
    <w:rsid w:val="00183178"/>
    <w:rsid w:val="00184BAB"/>
    <w:rsid w:val="001858AB"/>
    <w:rsid w:val="001865DD"/>
    <w:rsid w:val="001865E1"/>
    <w:rsid w:val="00187B89"/>
    <w:rsid w:val="001973F8"/>
    <w:rsid w:val="00197BC7"/>
    <w:rsid w:val="001A2476"/>
    <w:rsid w:val="001A3CE8"/>
    <w:rsid w:val="001A4C3E"/>
    <w:rsid w:val="001A5107"/>
    <w:rsid w:val="001A5684"/>
    <w:rsid w:val="001A7176"/>
    <w:rsid w:val="001A7C58"/>
    <w:rsid w:val="001B0AA7"/>
    <w:rsid w:val="001B131A"/>
    <w:rsid w:val="001B15EF"/>
    <w:rsid w:val="001B2AFE"/>
    <w:rsid w:val="001B2F04"/>
    <w:rsid w:val="001B6574"/>
    <w:rsid w:val="001B7CBE"/>
    <w:rsid w:val="001B7F8A"/>
    <w:rsid w:val="001C07AD"/>
    <w:rsid w:val="001C0A5B"/>
    <w:rsid w:val="001C4C32"/>
    <w:rsid w:val="001C6B29"/>
    <w:rsid w:val="001D002F"/>
    <w:rsid w:val="001D09EA"/>
    <w:rsid w:val="001D1707"/>
    <w:rsid w:val="001D3A95"/>
    <w:rsid w:val="001D4F70"/>
    <w:rsid w:val="001D57A7"/>
    <w:rsid w:val="001D6DF4"/>
    <w:rsid w:val="001E07D0"/>
    <w:rsid w:val="001E567F"/>
    <w:rsid w:val="001F2019"/>
    <w:rsid w:val="001F2044"/>
    <w:rsid w:val="001F22D2"/>
    <w:rsid w:val="001F2723"/>
    <w:rsid w:val="001F2EAC"/>
    <w:rsid w:val="001F3364"/>
    <w:rsid w:val="001F3B0D"/>
    <w:rsid w:val="001F5956"/>
    <w:rsid w:val="001F5D11"/>
    <w:rsid w:val="001F6B8F"/>
    <w:rsid w:val="001F6F5E"/>
    <w:rsid w:val="001F7EF6"/>
    <w:rsid w:val="00201117"/>
    <w:rsid w:val="002012C2"/>
    <w:rsid w:val="00202442"/>
    <w:rsid w:val="0020558F"/>
    <w:rsid w:val="0020628C"/>
    <w:rsid w:val="00206FA5"/>
    <w:rsid w:val="0021031B"/>
    <w:rsid w:val="00210D7C"/>
    <w:rsid w:val="002122CF"/>
    <w:rsid w:val="00213222"/>
    <w:rsid w:val="00216603"/>
    <w:rsid w:val="00222273"/>
    <w:rsid w:val="00222523"/>
    <w:rsid w:val="002229CF"/>
    <w:rsid w:val="00222CD8"/>
    <w:rsid w:val="00223789"/>
    <w:rsid w:val="00223B96"/>
    <w:rsid w:val="00223D57"/>
    <w:rsid w:val="0022408D"/>
    <w:rsid w:val="002247F5"/>
    <w:rsid w:val="00225855"/>
    <w:rsid w:val="00226C58"/>
    <w:rsid w:val="00226CB7"/>
    <w:rsid w:val="002270E7"/>
    <w:rsid w:val="00230512"/>
    <w:rsid w:val="00234E23"/>
    <w:rsid w:val="0023535D"/>
    <w:rsid w:val="00235799"/>
    <w:rsid w:val="002411BE"/>
    <w:rsid w:val="0024359D"/>
    <w:rsid w:val="00253735"/>
    <w:rsid w:val="00254F4A"/>
    <w:rsid w:val="0025527D"/>
    <w:rsid w:val="00256C10"/>
    <w:rsid w:val="002604EF"/>
    <w:rsid w:val="002614C7"/>
    <w:rsid w:val="002614DB"/>
    <w:rsid w:val="0026321E"/>
    <w:rsid w:val="00263D51"/>
    <w:rsid w:val="00264264"/>
    <w:rsid w:val="002649FB"/>
    <w:rsid w:val="00266A91"/>
    <w:rsid w:val="002676CE"/>
    <w:rsid w:val="002676EA"/>
    <w:rsid w:val="00267BA3"/>
    <w:rsid w:val="00267C8C"/>
    <w:rsid w:val="00270A75"/>
    <w:rsid w:val="00271072"/>
    <w:rsid w:val="002721BE"/>
    <w:rsid w:val="002733EE"/>
    <w:rsid w:val="00273827"/>
    <w:rsid w:val="00276CF9"/>
    <w:rsid w:val="002810F8"/>
    <w:rsid w:val="00281B1F"/>
    <w:rsid w:val="00283434"/>
    <w:rsid w:val="0028555D"/>
    <w:rsid w:val="002856FF"/>
    <w:rsid w:val="00285BEE"/>
    <w:rsid w:val="00291F3D"/>
    <w:rsid w:val="00292ADF"/>
    <w:rsid w:val="002932AA"/>
    <w:rsid w:val="002941B9"/>
    <w:rsid w:val="00294546"/>
    <w:rsid w:val="00294A2B"/>
    <w:rsid w:val="002958FE"/>
    <w:rsid w:val="00296627"/>
    <w:rsid w:val="00297257"/>
    <w:rsid w:val="002A63E9"/>
    <w:rsid w:val="002A7842"/>
    <w:rsid w:val="002B1495"/>
    <w:rsid w:val="002B14E8"/>
    <w:rsid w:val="002B23BE"/>
    <w:rsid w:val="002B2448"/>
    <w:rsid w:val="002B2E0C"/>
    <w:rsid w:val="002B481F"/>
    <w:rsid w:val="002B77F5"/>
    <w:rsid w:val="002C2A1F"/>
    <w:rsid w:val="002C37B4"/>
    <w:rsid w:val="002C6DC8"/>
    <w:rsid w:val="002D0083"/>
    <w:rsid w:val="002D0CCA"/>
    <w:rsid w:val="002D1C34"/>
    <w:rsid w:val="002D2277"/>
    <w:rsid w:val="002D6F82"/>
    <w:rsid w:val="002D791D"/>
    <w:rsid w:val="002E2471"/>
    <w:rsid w:val="002E61BD"/>
    <w:rsid w:val="002F1331"/>
    <w:rsid w:val="002F203D"/>
    <w:rsid w:val="002F270E"/>
    <w:rsid w:val="002F54DA"/>
    <w:rsid w:val="002F5C83"/>
    <w:rsid w:val="002F7F0F"/>
    <w:rsid w:val="0030008D"/>
    <w:rsid w:val="00302AE6"/>
    <w:rsid w:val="0030451A"/>
    <w:rsid w:val="003052E4"/>
    <w:rsid w:val="003068F4"/>
    <w:rsid w:val="0030736C"/>
    <w:rsid w:val="003078FD"/>
    <w:rsid w:val="00310893"/>
    <w:rsid w:val="00310A81"/>
    <w:rsid w:val="00311BD5"/>
    <w:rsid w:val="00312D2D"/>
    <w:rsid w:val="00314122"/>
    <w:rsid w:val="00315886"/>
    <w:rsid w:val="00317333"/>
    <w:rsid w:val="00324BA5"/>
    <w:rsid w:val="0032629B"/>
    <w:rsid w:val="00330A41"/>
    <w:rsid w:val="003316A1"/>
    <w:rsid w:val="00331B4F"/>
    <w:rsid w:val="0033367F"/>
    <w:rsid w:val="00340033"/>
    <w:rsid w:val="00343AA3"/>
    <w:rsid w:val="00345B9A"/>
    <w:rsid w:val="00347DB8"/>
    <w:rsid w:val="0035159F"/>
    <w:rsid w:val="0035375D"/>
    <w:rsid w:val="003554C3"/>
    <w:rsid w:val="003567AF"/>
    <w:rsid w:val="00356A27"/>
    <w:rsid w:val="00360777"/>
    <w:rsid w:val="00361376"/>
    <w:rsid w:val="00361485"/>
    <w:rsid w:val="00361703"/>
    <w:rsid w:val="00362485"/>
    <w:rsid w:val="003625AF"/>
    <w:rsid w:val="003649AF"/>
    <w:rsid w:val="00364C13"/>
    <w:rsid w:val="00366C60"/>
    <w:rsid w:val="003724A3"/>
    <w:rsid w:val="00372582"/>
    <w:rsid w:val="00372E4C"/>
    <w:rsid w:val="00373629"/>
    <w:rsid w:val="00374834"/>
    <w:rsid w:val="00374835"/>
    <w:rsid w:val="00374ABC"/>
    <w:rsid w:val="00376FE0"/>
    <w:rsid w:val="00377032"/>
    <w:rsid w:val="00377827"/>
    <w:rsid w:val="00380A2A"/>
    <w:rsid w:val="00381546"/>
    <w:rsid w:val="00383D63"/>
    <w:rsid w:val="003848DD"/>
    <w:rsid w:val="00384A69"/>
    <w:rsid w:val="003915A6"/>
    <w:rsid w:val="00393C0E"/>
    <w:rsid w:val="00393C6C"/>
    <w:rsid w:val="00396498"/>
    <w:rsid w:val="0039755E"/>
    <w:rsid w:val="003A17CA"/>
    <w:rsid w:val="003A1D4C"/>
    <w:rsid w:val="003A44CC"/>
    <w:rsid w:val="003A4DFD"/>
    <w:rsid w:val="003A5AA1"/>
    <w:rsid w:val="003A6F24"/>
    <w:rsid w:val="003A7369"/>
    <w:rsid w:val="003B0DD6"/>
    <w:rsid w:val="003B4AAE"/>
    <w:rsid w:val="003B531B"/>
    <w:rsid w:val="003B658B"/>
    <w:rsid w:val="003B6A8B"/>
    <w:rsid w:val="003B6C75"/>
    <w:rsid w:val="003B7665"/>
    <w:rsid w:val="003C0050"/>
    <w:rsid w:val="003C14F7"/>
    <w:rsid w:val="003C1866"/>
    <w:rsid w:val="003C1EB8"/>
    <w:rsid w:val="003C2457"/>
    <w:rsid w:val="003C395D"/>
    <w:rsid w:val="003C4FE0"/>
    <w:rsid w:val="003C5257"/>
    <w:rsid w:val="003C5899"/>
    <w:rsid w:val="003C5C16"/>
    <w:rsid w:val="003C5F8B"/>
    <w:rsid w:val="003C741B"/>
    <w:rsid w:val="003D2BC0"/>
    <w:rsid w:val="003D6277"/>
    <w:rsid w:val="003D6EC5"/>
    <w:rsid w:val="003E0827"/>
    <w:rsid w:val="003E150F"/>
    <w:rsid w:val="003E59F1"/>
    <w:rsid w:val="003E6394"/>
    <w:rsid w:val="003E7DD1"/>
    <w:rsid w:val="003F3E9E"/>
    <w:rsid w:val="003F68D9"/>
    <w:rsid w:val="003F701C"/>
    <w:rsid w:val="003F73AA"/>
    <w:rsid w:val="00400176"/>
    <w:rsid w:val="00400966"/>
    <w:rsid w:val="00401645"/>
    <w:rsid w:val="00402180"/>
    <w:rsid w:val="00404CB7"/>
    <w:rsid w:val="00405C14"/>
    <w:rsid w:val="00405CD8"/>
    <w:rsid w:val="00407E88"/>
    <w:rsid w:val="004108C2"/>
    <w:rsid w:val="00413CBF"/>
    <w:rsid w:val="004151F0"/>
    <w:rsid w:val="00416830"/>
    <w:rsid w:val="00417908"/>
    <w:rsid w:val="00421AA6"/>
    <w:rsid w:val="00425216"/>
    <w:rsid w:val="00425CBC"/>
    <w:rsid w:val="00427A2F"/>
    <w:rsid w:val="004325B1"/>
    <w:rsid w:val="004357FD"/>
    <w:rsid w:val="004359A8"/>
    <w:rsid w:val="00435BB2"/>
    <w:rsid w:val="0043734D"/>
    <w:rsid w:val="00441021"/>
    <w:rsid w:val="00441106"/>
    <w:rsid w:val="0044111B"/>
    <w:rsid w:val="00442D61"/>
    <w:rsid w:val="004431D9"/>
    <w:rsid w:val="0044562A"/>
    <w:rsid w:val="004457D5"/>
    <w:rsid w:val="00446118"/>
    <w:rsid w:val="004473BC"/>
    <w:rsid w:val="00450513"/>
    <w:rsid w:val="0045276F"/>
    <w:rsid w:val="00453600"/>
    <w:rsid w:val="00453C47"/>
    <w:rsid w:val="00454712"/>
    <w:rsid w:val="00460308"/>
    <w:rsid w:val="00461449"/>
    <w:rsid w:val="0046354A"/>
    <w:rsid w:val="0046596D"/>
    <w:rsid w:val="00466C73"/>
    <w:rsid w:val="00471715"/>
    <w:rsid w:val="00471EC0"/>
    <w:rsid w:val="00473625"/>
    <w:rsid w:val="004753CE"/>
    <w:rsid w:val="00480EBD"/>
    <w:rsid w:val="00482471"/>
    <w:rsid w:val="00483D6E"/>
    <w:rsid w:val="004873D2"/>
    <w:rsid w:val="004900D0"/>
    <w:rsid w:val="0049085F"/>
    <w:rsid w:val="0049227F"/>
    <w:rsid w:val="004A2AC6"/>
    <w:rsid w:val="004A4E64"/>
    <w:rsid w:val="004A77FB"/>
    <w:rsid w:val="004B3327"/>
    <w:rsid w:val="004B3BB6"/>
    <w:rsid w:val="004B3D03"/>
    <w:rsid w:val="004B62C9"/>
    <w:rsid w:val="004B711E"/>
    <w:rsid w:val="004C0ED3"/>
    <w:rsid w:val="004C10F6"/>
    <w:rsid w:val="004C117E"/>
    <w:rsid w:val="004C18DB"/>
    <w:rsid w:val="004C2190"/>
    <w:rsid w:val="004C43FD"/>
    <w:rsid w:val="004C5263"/>
    <w:rsid w:val="004C57F8"/>
    <w:rsid w:val="004C5CD0"/>
    <w:rsid w:val="004C5F77"/>
    <w:rsid w:val="004C5FEA"/>
    <w:rsid w:val="004D3CA8"/>
    <w:rsid w:val="004D49D3"/>
    <w:rsid w:val="004D5F02"/>
    <w:rsid w:val="004D6797"/>
    <w:rsid w:val="004D742A"/>
    <w:rsid w:val="004D77B6"/>
    <w:rsid w:val="004D7FD5"/>
    <w:rsid w:val="004E28B5"/>
    <w:rsid w:val="004E61FA"/>
    <w:rsid w:val="004E7235"/>
    <w:rsid w:val="004F2E72"/>
    <w:rsid w:val="004F49A8"/>
    <w:rsid w:val="004F521F"/>
    <w:rsid w:val="004F52FB"/>
    <w:rsid w:val="004F62C0"/>
    <w:rsid w:val="004F6ACB"/>
    <w:rsid w:val="005030C6"/>
    <w:rsid w:val="00503FE8"/>
    <w:rsid w:val="0050451D"/>
    <w:rsid w:val="0050478D"/>
    <w:rsid w:val="0050686C"/>
    <w:rsid w:val="005071BF"/>
    <w:rsid w:val="0050789E"/>
    <w:rsid w:val="00507BAD"/>
    <w:rsid w:val="005100F6"/>
    <w:rsid w:val="00511A83"/>
    <w:rsid w:val="00512F26"/>
    <w:rsid w:val="00513463"/>
    <w:rsid w:val="00514518"/>
    <w:rsid w:val="005220E7"/>
    <w:rsid w:val="00522447"/>
    <w:rsid w:val="0052630D"/>
    <w:rsid w:val="00531105"/>
    <w:rsid w:val="00533AF9"/>
    <w:rsid w:val="00533CDC"/>
    <w:rsid w:val="00534213"/>
    <w:rsid w:val="005345DB"/>
    <w:rsid w:val="00534CC4"/>
    <w:rsid w:val="00534DA2"/>
    <w:rsid w:val="00535F35"/>
    <w:rsid w:val="00537590"/>
    <w:rsid w:val="00537D18"/>
    <w:rsid w:val="00543FCB"/>
    <w:rsid w:val="005444BC"/>
    <w:rsid w:val="00547D53"/>
    <w:rsid w:val="0055202A"/>
    <w:rsid w:val="00552674"/>
    <w:rsid w:val="005526DD"/>
    <w:rsid w:val="00552EB6"/>
    <w:rsid w:val="00553849"/>
    <w:rsid w:val="005546F0"/>
    <w:rsid w:val="00560EA9"/>
    <w:rsid w:val="00562BD3"/>
    <w:rsid w:val="00562E39"/>
    <w:rsid w:val="00563345"/>
    <w:rsid w:val="0056340E"/>
    <w:rsid w:val="0056372E"/>
    <w:rsid w:val="005639D0"/>
    <w:rsid w:val="00564942"/>
    <w:rsid w:val="00565227"/>
    <w:rsid w:val="005663EA"/>
    <w:rsid w:val="0056708C"/>
    <w:rsid w:val="0056776E"/>
    <w:rsid w:val="00567B9E"/>
    <w:rsid w:val="00567E63"/>
    <w:rsid w:val="005706DA"/>
    <w:rsid w:val="00570ED3"/>
    <w:rsid w:val="00571E91"/>
    <w:rsid w:val="00573984"/>
    <w:rsid w:val="005750CF"/>
    <w:rsid w:val="005751E8"/>
    <w:rsid w:val="00575402"/>
    <w:rsid w:val="00581EB4"/>
    <w:rsid w:val="00582A35"/>
    <w:rsid w:val="005842D8"/>
    <w:rsid w:val="0058593F"/>
    <w:rsid w:val="00585C7B"/>
    <w:rsid w:val="00585DB0"/>
    <w:rsid w:val="0058642D"/>
    <w:rsid w:val="00587182"/>
    <w:rsid w:val="005907C1"/>
    <w:rsid w:val="005950DF"/>
    <w:rsid w:val="005966F6"/>
    <w:rsid w:val="0059752F"/>
    <w:rsid w:val="00597A2B"/>
    <w:rsid w:val="005A0747"/>
    <w:rsid w:val="005A0E06"/>
    <w:rsid w:val="005A2F6A"/>
    <w:rsid w:val="005A51B0"/>
    <w:rsid w:val="005A5DBF"/>
    <w:rsid w:val="005A6E84"/>
    <w:rsid w:val="005A6FDD"/>
    <w:rsid w:val="005A760C"/>
    <w:rsid w:val="005A7746"/>
    <w:rsid w:val="005B04A4"/>
    <w:rsid w:val="005B2A4F"/>
    <w:rsid w:val="005B38A4"/>
    <w:rsid w:val="005B50A5"/>
    <w:rsid w:val="005B6BCE"/>
    <w:rsid w:val="005C0522"/>
    <w:rsid w:val="005C06CC"/>
    <w:rsid w:val="005C37A4"/>
    <w:rsid w:val="005C6C27"/>
    <w:rsid w:val="005D5F2B"/>
    <w:rsid w:val="005D70A2"/>
    <w:rsid w:val="005D75B9"/>
    <w:rsid w:val="005E327C"/>
    <w:rsid w:val="005E7F5A"/>
    <w:rsid w:val="005F0A89"/>
    <w:rsid w:val="005F1E92"/>
    <w:rsid w:val="005F23A6"/>
    <w:rsid w:val="005F2837"/>
    <w:rsid w:val="005F4B33"/>
    <w:rsid w:val="005F6626"/>
    <w:rsid w:val="005F7D76"/>
    <w:rsid w:val="00601859"/>
    <w:rsid w:val="00601BD1"/>
    <w:rsid w:val="00601DB9"/>
    <w:rsid w:val="0060270F"/>
    <w:rsid w:val="006033CB"/>
    <w:rsid w:val="00604987"/>
    <w:rsid w:val="00604E70"/>
    <w:rsid w:val="00605EEF"/>
    <w:rsid w:val="00607AB7"/>
    <w:rsid w:val="00613CAB"/>
    <w:rsid w:val="00613CBA"/>
    <w:rsid w:val="0061567B"/>
    <w:rsid w:val="0061780F"/>
    <w:rsid w:val="00617837"/>
    <w:rsid w:val="00617F68"/>
    <w:rsid w:val="00623002"/>
    <w:rsid w:val="00624A50"/>
    <w:rsid w:val="00627072"/>
    <w:rsid w:val="00630690"/>
    <w:rsid w:val="00633374"/>
    <w:rsid w:val="00633752"/>
    <w:rsid w:val="00633F4E"/>
    <w:rsid w:val="00633FC9"/>
    <w:rsid w:val="006402C3"/>
    <w:rsid w:val="006406E8"/>
    <w:rsid w:val="006424D5"/>
    <w:rsid w:val="00642855"/>
    <w:rsid w:val="00643601"/>
    <w:rsid w:val="00643DBB"/>
    <w:rsid w:val="00644A57"/>
    <w:rsid w:val="00646942"/>
    <w:rsid w:val="00646D87"/>
    <w:rsid w:val="00650ACE"/>
    <w:rsid w:val="00652B32"/>
    <w:rsid w:val="00653773"/>
    <w:rsid w:val="00654F95"/>
    <w:rsid w:val="00656717"/>
    <w:rsid w:val="00657CEB"/>
    <w:rsid w:val="0066006E"/>
    <w:rsid w:val="00661424"/>
    <w:rsid w:val="00661AF7"/>
    <w:rsid w:val="00662060"/>
    <w:rsid w:val="006634FA"/>
    <w:rsid w:val="006665C2"/>
    <w:rsid w:val="0066663F"/>
    <w:rsid w:val="00671865"/>
    <w:rsid w:val="00671CC1"/>
    <w:rsid w:val="006729C6"/>
    <w:rsid w:val="00673D83"/>
    <w:rsid w:val="0067445F"/>
    <w:rsid w:val="006755E8"/>
    <w:rsid w:val="00675A44"/>
    <w:rsid w:val="00675AD8"/>
    <w:rsid w:val="006859D4"/>
    <w:rsid w:val="00686001"/>
    <w:rsid w:val="00686011"/>
    <w:rsid w:val="00686982"/>
    <w:rsid w:val="0069339A"/>
    <w:rsid w:val="00694F08"/>
    <w:rsid w:val="00695BDF"/>
    <w:rsid w:val="006964B7"/>
    <w:rsid w:val="0069716B"/>
    <w:rsid w:val="006A1A64"/>
    <w:rsid w:val="006A2147"/>
    <w:rsid w:val="006A30AC"/>
    <w:rsid w:val="006A33EE"/>
    <w:rsid w:val="006A3991"/>
    <w:rsid w:val="006A5A2A"/>
    <w:rsid w:val="006A6DE6"/>
    <w:rsid w:val="006A7A10"/>
    <w:rsid w:val="006B0FB3"/>
    <w:rsid w:val="006B2537"/>
    <w:rsid w:val="006B3E96"/>
    <w:rsid w:val="006B4381"/>
    <w:rsid w:val="006B6201"/>
    <w:rsid w:val="006B6835"/>
    <w:rsid w:val="006B747B"/>
    <w:rsid w:val="006B79B7"/>
    <w:rsid w:val="006C012E"/>
    <w:rsid w:val="006C01CE"/>
    <w:rsid w:val="006C1809"/>
    <w:rsid w:val="006C31AD"/>
    <w:rsid w:val="006C326C"/>
    <w:rsid w:val="006C37B9"/>
    <w:rsid w:val="006C4947"/>
    <w:rsid w:val="006C4970"/>
    <w:rsid w:val="006C5B89"/>
    <w:rsid w:val="006C619D"/>
    <w:rsid w:val="006C6282"/>
    <w:rsid w:val="006D1701"/>
    <w:rsid w:val="006D4A9B"/>
    <w:rsid w:val="006E1745"/>
    <w:rsid w:val="006E2332"/>
    <w:rsid w:val="006E318B"/>
    <w:rsid w:val="006E4867"/>
    <w:rsid w:val="006E5756"/>
    <w:rsid w:val="006E65A6"/>
    <w:rsid w:val="006E7C01"/>
    <w:rsid w:val="006F2F83"/>
    <w:rsid w:val="006F5A6E"/>
    <w:rsid w:val="006F5C09"/>
    <w:rsid w:val="006F6117"/>
    <w:rsid w:val="006F6E42"/>
    <w:rsid w:val="007015AD"/>
    <w:rsid w:val="0070620D"/>
    <w:rsid w:val="007105F7"/>
    <w:rsid w:val="0071068C"/>
    <w:rsid w:val="0071469A"/>
    <w:rsid w:val="00715368"/>
    <w:rsid w:val="00715A4D"/>
    <w:rsid w:val="0071614D"/>
    <w:rsid w:val="00720469"/>
    <w:rsid w:val="00721E29"/>
    <w:rsid w:val="007227FA"/>
    <w:rsid w:val="007237B2"/>
    <w:rsid w:val="0072436E"/>
    <w:rsid w:val="00726F9F"/>
    <w:rsid w:val="00731C95"/>
    <w:rsid w:val="0073217E"/>
    <w:rsid w:val="0073286A"/>
    <w:rsid w:val="00732C00"/>
    <w:rsid w:val="00732CD2"/>
    <w:rsid w:val="007349A4"/>
    <w:rsid w:val="00734DCE"/>
    <w:rsid w:val="00735F73"/>
    <w:rsid w:val="00737B83"/>
    <w:rsid w:val="00741CD8"/>
    <w:rsid w:val="007425AC"/>
    <w:rsid w:val="00745227"/>
    <w:rsid w:val="007459E6"/>
    <w:rsid w:val="007466D7"/>
    <w:rsid w:val="00746F77"/>
    <w:rsid w:val="0074740B"/>
    <w:rsid w:val="00747854"/>
    <w:rsid w:val="00747CAC"/>
    <w:rsid w:val="00752EBE"/>
    <w:rsid w:val="00755C05"/>
    <w:rsid w:val="0075732E"/>
    <w:rsid w:val="007577DB"/>
    <w:rsid w:val="00760271"/>
    <w:rsid w:val="00763E91"/>
    <w:rsid w:val="00764084"/>
    <w:rsid w:val="00766BA6"/>
    <w:rsid w:val="00772DD9"/>
    <w:rsid w:val="00776156"/>
    <w:rsid w:val="0078201E"/>
    <w:rsid w:val="007833BD"/>
    <w:rsid w:val="00783E83"/>
    <w:rsid w:val="00784A4C"/>
    <w:rsid w:val="007877BB"/>
    <w:rsid w:val="00790798"/>
    <w:rsid w:val="00791724"/>
    <w:rsid w:val="00792DBB"/>
    <w:rsid w:val="00792DFD"/>
    <w:rsid w:val="00793D17"/>
    <w:rsid w:val="00793E39"/>
    <w:rsid w:val="007A0BBA"/>
    <w:rsid w:val="007A2498"/>
    <w:rsid w:val="007A33B0"/>
    <w:rsid w:val="007B2CDB"/>
    <w:rsid w:val="007B5160"/>
    <w:rsid w:val="007B6935"/>
    <w:rsid w:val="007B6DBA"/>
    <w:rsid w:val="007C35A9"/>
    <w:rsid w:val="007C3B46"/>
    <w:rsid w:val="007C417A"/>
    <w:rsid w:val="007C4B85"/>
    <w:rsid w:val="007C67E2"/>
    <w:rsid w:val="007C74EC"/>
    <w:rsid w:val="007D09DB"/>
    <w:rsid w:val="007D1F29"/>
    <w:rsid w:val="007D35D7"/>
    <w:rsid w:val="007D50FD"/>
    <w:rsid w:val="007D6F27"/>
    <w:rsid w:val="007F0253"/>
    <w:rsid w:val="007F2340"/>
    <w:rsid w:val="007F59F1"/>
    <w:rsid w:val="0080182B"/>
    <w:rsid w:val="00801FFA"/>
    <w:rsid w:val="0080324E"/>
    <w:rsid w:val="008045F5"/>
    <w:rsid w:val="0080666A"/>
    <w:rsid w:val="00810937"/>
    <w:rsid w:val="00811F84"/>
    <w:rsid w:val="00814FAF"/>
    <w:rsid w:val="0082059A"/>
    <w:rsid w:val="00820BC8"/>
    <w:rsid w:val="008216D7"/>
    <w:rsid w:val="00821FD6"/>
    <w:rsid w:val="0082391C"/>
    <w:rsid w:val="008260D4"/>
    <w:rsid w:val="00826BB6"/>
    <w:rsid w:val="00827798"/>
    <w:rsid w:val="0082789C"/>
    <w:rsid w:val="00831B1B"/>
    <w:rsid w:val="00831B95"/>
    <w:rsid w:val="00832311"/>
    <w:rsid w:val="00833EFF"/>
    <w:rsid w:val="00834DF8"/>
    <w:rsid w:val="008353E1"/>
    <w:rsid w:val="00835715"/>
    <w:rsid w:val="00840823"/>
    <w:rsid w:val="00840C7C"/>
    <w:rsid w:val="00840DA8"/>
    <w:rsid w:val="008418C1"/>
    <w:rsid w:val="00843201"/>
    <w:rsid w:val="008435E7"/>
    <w:rsid w:val="008443D1"/>
    <w:rsid w:val="008456BC"/>
    <w:rsid w:val="00846A4E"/>
    <w:rsid w:val="00850174"/>
    <w:rsid w:val="00851DBB"/>
    <w:rsid w:val="00851DD7"/>
    <w:rsid w:val="00852134"/>
    <w:rsid w:val="0085476D"/>
    <w:rsid w:val="00856629"/>
    <w:rsid w:val="008602F2"/>
    <w:rsid w:val="008605D3"/>
    <w:rsid w:val="00861EBF"/>
    <w:rsid w:val="00862EB9"/>
    <w:rsid w:val="00863CA4"/>
    <w:rsid w:val="00865494"/>
    <w:rsid w:val="00865679"/>
    <w:rsid w:val="00866030"/>
    <w:rsid w:val="00867B33"/>
    <w:rsid w:val="008708E2"/>
    <w:rsid w:val="008717AB"/>
    <w:rsid w:val="00871F7B"/>
    <w:rsid w:val="00872C6A"/>
    <w:rsid w:val="00872E50"/>
    <w:rsid w:val="00872E92"/>
    <w:rsid w:val="00874BC8"/>
    <w:rsid w:val="008755DE"/>
    <w:rsid w:val="00875687"/>
    <w:rsid w:val="008766AB"/>
    <w:rsid w:val="00880E39"/>
    <w:rsid w:val="00882294"/>
    <w:rsid w:val="00883412"/>
    <w:rsid w:val="0088376D"/>
    <w:rsid w:val="008837C4"/>
    <w:rsid w:val="00883A2E"/>
    <w:rsid w:val="0088536F"/>
    <w:rsid w:val="0088541D"/>
    <w:rsid w:val="008914FA"/>
    <w:rsid w:val="00892AF1"/>
    <w:rsid w:val="00893AF6"/>
    <w:rsid w:val="00893F62"/>
    <w:rsid w:val="00895769"/>
    <w:rsid w:val="00895D8C"/>
    <w:rsid w:val="00897787"/>
    <w:rsid w:val="008A0EE6"/>
    <w:rsid w:val="008A0F18"/>
    <w:rsid w:val="008A1E26"/>
    <w:rsid w:val="008A264E"/>
    <w:rsid w:val="008A4D97"/>
    <w:rsid w:val="008A531D"/>
    <w:rsid w:val="008B1E1B"/>
    <w:rsid w:val="008B1E5A"/>
    <w:rsid w:val="008B2591"/>
    <w:rsid w:val="008B2D7E"/>
    <w:rsid w:val="008B4C05"/>
    <w:rsid w:val="008B4C63"/>
    <w:rsid w:val="008B7DE0"/>
    <w:rsid w:val="008C12E1"/>
    <w:rsid w:val="008C1B29"/>
    <w:rsid w:val="008C4AD6"/>
    <w:rsid w:val="008C5D9B"/>
    <w:rsid w:val="008C6BB9"/>
    <w:rsid w:val="008D03A9"/>
    <w:rsid w:val="008D21DB"/>
    <w:rsid w:val="008D3FAD"/>
    <w:rsid w:val="008D512A"/>
    <w:rsid w:val="008D594E"/>
    <w:rsid w:val="008D75F1"/>
    <w:rsid w:val="008E0449"/>
    <w:rsid w:val="008E0E5E"/>
    <w:rsid w:val="008E1F11"/>
    <w:rsid w:val="008E2344"/>
    <w:rsid w:val="008E3DF9"/>
    <w:rsid w:val="008E4DCA"/>
    <w:rsid w:val="008F2A3D"/>
    <w:rsid w:val="008F310B"/>
    <w:rsid w:val="008F3491"/>
    <w:rsid w:val="008F790E"/>
    <w:rsid w:val="00900A4A"/>
    <w:rsid w:val="00902D71"/>
    <w:rsid w:val="00905CF0"/>
    <w:rsid w:val="00905FA2"/>
    <w:rsid w:val="0091002C"/>
    <w:rsid w:val="00910FD8"/>
    <w:rsid w:val="00911DAA"/>
    <w:rsid w:val="00914CB8"/>
    <w:rsid w:val="00916337"/>
    <w:rsid w:val="00921C19"/>
    <w:rsid w:val="00921C8D"/>
    <w:rsid w:val="009222F8"/>
    <w:rsid w:val="0092506F"/>
    <w:rsid w:val="00926BB5"/>
    <w:rsid w:val="00927AD8"/>
    <w:rsid w:val="00931B54"/>
    <w:rsid w:val="00931FC9"/>
    <w:rsid w:val="0093419A"/>
    <w:rsid w:val="0093490B"/>
    <w:rsid w:val="00934CA8"/>
    <w:rsid w:val="009365FB"/>
    <w:rsid w:val="009440AD"/>
    <w:rsid w:val="00947CAB"/>
    <w:rsid w:val="0095011A"/>
    <w:rsid w:val="009505A6"/>
    <w:rsid w:val="00950FD4"/>
    <w:rsid w:val="009528B3"/>
    <w:rsid w:val="00952F31"/>
    <w:rsid w:val="009530B7"/>
    <w:rsid w:val="009539E7"/>
    <w:rsid w:val="00954ADA"/>
    <w:rsid w:val="00954DCB"/>
    <w:rsid w:val="00960F5C"/>
    <w:rsid w:val="0096165D"/>
    <w:rsid w:val="00963D99"/>
    <w:rsid w:val="009667C3"/>
    <w:rsid w:val="00967671"/>
    <w:rsid w:val="0097010D"/>
    <w:rsid w:val="00970853"/>
    <w:rsid w:val="00970D84"/>
    <w:rsid w:val="00970F68"/>
    <w:rsid w:val="00971E93"/>
    <w:rsid w:val="00973326"/>
    <w:rsid w:val="009742EF"/>
    <w:rsid w:val="00974C74"/>
    <w:rsid w:val="00975A2A"/>
    <w:rsid w:val="00976671"/>
    <w:rsid w:val="00981B65"/>
    <w:rsid w:val="00981DF8"/>
    <w:rsid w:val="00987530"/>
    <w:rsid w:val="00990096"/>
    <w:rsid w:val="009919FD"/>
    <w:rsid w:val="00991BB8"/>
    <w:rsid w:val="009924EF"/>
    <w:rsid w:val="00993CC0"/>
    <w:rsid w:val="00993DA5"/>
    <w:rsid w:val="00994F3F"/>
    <w:rsid w:val="009970BD"/>
    <w:rsid w:val="009A0294"/>
    <w:rsid w:val="009A1955"/>
    <w:rsid w:val="009A23CF"/>
    <w:rsid w:val="009A316F"/>
    <w:rsid w:val="009A352A"/>
    <w:rsid w:val="009A4680"/>
    <w:rsid w:val="009A5D34"/>
    <w:rsid w:val="009A5F8E"/>
    <w:rsid w:val="009A603C"/>
    <w:rsid w:val="009A632B"/>
    <w:rsid w:val="009A6BB7"/>
    <w:rsid w:val="009B1639"/>
    <w:rsid w:val="009B19B5"/>
    <w:rsid w:val="009B2A50"/>
    <w:rsid w:val="009B4005"/>
    <w:rsid w:val="009B5399"/>
    <w:rsid w:val="009B71C6"/>
    <w:rsid w:val="009B7B24"/>
    <w:rsid w:val="009C0987"/>
    <w:rsid w:val="009C0AC7"/>
    <w:rsid w:val="009C11D6"/>
    <w:rsid w:val="009C1465"/>
    <w:rsid w:val="009C22E5"/>
    <w:rsid w:val="009C3247"/>
    <w:rsid w:val="009C532B"/>
    <w:rsid w:val="009C69B5"/>
    <w:rsid w:val="009C7590"/>
    <w:rsid w:val="009D3B4F"/>
    <w:rsid w:val="009D3E38"/>
    <w:rsid w:val="009D72DA"/>
    <w:rsid w:val="009E0388"/>
    <w:rsid w:val="009E0CCF"/>
    <w:rsid w:val="009E3680"/>
    <w:rsid w:val="009E43C5"/>
    <w:rsid w:val="009E5B14"/>
    <w:rsid w:val="009E7F78"/>
    <w:rsid w:val="009F0F2B"/>
    <w:rsid w:val="009F1080"/>
    <w:rsid w:val="009F1824"/>
    <w:rsid w:val="009F23C6"/>
    <w:rsid w:val="009F2990"/>
    <w:rsid w:val="009F69B5"/>
    <w:rsid w:val="00A011BE"/>
    <w:rsid w:val="00A0214C"/>
    <w:rsid w:val="00A02554"/>
    <w:rsid w:val="00A037EB"/>
    <w:rsid w:val="00A03D13"/>
    <w:rsid w:val="00A03FD7"/>
    <w:rsid w:val="00A0487B"/>
    <w:rsid w:val="00A06AD8"/>
    <w:rsid w:val="00A10526"/>
    <w:rsid w:val="00A126D1"/>
    <w:rsid w:val="00A17172"/>
    <w:rsid w:val="00A17AF0"/>
    <w:rsid w:val="00A21663"/>
    <w:rsid w:val="00A21EFA"/>
    <w:rsid w:val="00A22163"/>
    <w:rsid w:val="00A230CB"/>
    <w:rsid w:val="00A2399B"/>
    <w:rsid w:val="00A23BEB"/>
    <w:rsid w:val="00A25241"/>
    <w:rsid w:val="00A319C9"/>
    <w:rsid w:val="00A31CBB"/>
    <w:rsid w:val="00A328CB"/>
    <w:rsid w:val="00A34A11"/>
    <w:rsid w:val="00A351D2"/>
    <w:rsid w:val="00A400D9"/>
    <w:rsid w:val="00A40CDB"/>
    <w:rsid w:val="00A40FD6"/>
    <w:rsid w:val="00A42223"/>
    <w:rsid w:val="00A44BA7"/>
    <w:rsid w:val="00A45AFE"/>
    <w:rsid w:val="00A4698A"/>
    <w:rsid w:val="00A50C51"/>
    <w:rsid w:val="00A533A3"/>
    <w:rsid w:val="00A57552"/>
    <w:rsid w:val="00A57A04"/>
    <w:rsid w:val="00A63BCD"/>
    <w:rsid w:val="00A6517C"/>
    <w:rsid w:val="00A66C48"/>
    <w:rsid w:val="00A67788"/>
    <w:rsid w:val="00A7117E"/>
    <w:rsid w:val="00A71B22"/>
    <w:rsid w:val="00A73B68"/>
    <w:rsid w:val="00A740C6"/>
    <w:rsid w:val="00A7581B"/>
    <w:rsid w:val="00A765C8"/>
    <w:rsid w:val="00A80B10"/>
    <w:rsid w:val="00A815E1"/>
    <w:rsid w:val="00A81A14"/>
    <w:rsid w:val="00A86B5F"/>
    <w:rsid w:val="00A86D5B"/>
    <w:rsid w:val="00A86E7F"/>
    <w:rsid w:val="00A90140"/>
    <w:rsid w:val="00A90DD6"/>
    <w:rsid w:val="00A90F4E"/>
    <w:rsid w:val="00A913A4"/>
    <w:rsid w:val="00A914DF"/>
    <w:rsid w:val="00A935F8"/>
    <w:rsid w:val="00A9440C"/>
    <w:rsid w:val="00A95432"/>
    <w:rsid w:val="00A96AC7"/>
    <w:rsid w:val="00A97A9E"/>
    <w:rsid w:val="00AA38E8"/>
    <w:rsid w:val="00AA3F71"/>
    <w:rsid w:val="00AA41C8"/>
    <w:rsid w:val="00AA448F"/>
    <w:rsid w:val="00AA6A34"/>
    <w:rsid w:val="00AA707D"/>
    <w:rsid w:val="00AB1E1F"/>
    <w:rsid w:val="00AB2668"/>
    <w:rsid w:val="00AB5035"/>
    <w:rsid w:val="00AB641A"/>
    <w:rsid w:val="00AB7EE3"/>
    <w:rsid w:val="00AC0FDC"/>
    <w:rsid w:val="00AC2CAA"/>
    <w:rsid w:val="00AC4452"/>
    <w:rsid w:val="00AD02C6"/>
    <w:rsid w:val="00AD0641"/>
    <w:rsid w:val="00AD2D71"/>
    <w:rsid w:val="00AD4022"/>
    <w:rsid w:val="00AD445E"/>
    <w:rsid w:val="00AD47C8"/>
    <w:rsid w:val="00AD7A9F"/>
    <w:rsid w:val="00AE12B9"/>
    <w:rsid w:val="00AE3F14"/>
    <w:rsid w:val="00AE5995"/>
    <w:rsid w:val="00AF00E7"/>
    <w:rsid w:val="00AF231F"/>
    <w:rsid w:val="00AF45DE"/>
    <w:rsid w:val="00AF4C1D"/>
    <w:rsid w:val="00AF4EE7"/>
    <w:rsid w:val="00AF5A2F"/>
    <w:rsid w:val="00AF71FF"/>
    <w:rsid w:val="00B0044D"/>
    <w:rsid w:val="00B04439"/>
    <w:rsid w:val="00B04917"/>
    <w:rsid w:val="00B04E66"/>
    <w:rsid w:val="00B056C1"/>
    <w:rsid w:val="00B0621A"/>
    <w:rsid w:val="00B11362"/>
    <w:rsid w:val="00B11450"/>
    <w:rsid w:val="00B11AF6"/>
    <w:rsid w:val="00B11E62"/>
    <w:rsid w:val="00B12BC0"/>
    <w:rsid w:val="00B14CA3"/>
    <w:rsid w:val="00B20D28"/>
    <w:rsid w:val="00B20FB4"/>
    <w:rsid w:val="00B21D6F"/>
    <w:rsid w:val="00B21F35"/>
    <w:rsid w:val="00B2202E"/>
    <w:rsid w:val="00B2212C"/>
    <w:rsid w:val="00B23A48"/>
    <w:rsid w:val="00B25A23"/>
    <w:rsid w:val="00B26DE0"/>
    <w:rsid w:val="00B313FE"/>
    <w:rsid w:val="00B33237"/>
    <w:rsid w:val="00B35C42"/>
    <w:rsid w:val="00B37645"/>
    <w:rsid w:val="00B37F01"/>
    <w:rsid w:val="00B41C67"/>
    <w:rsid w:val="00B41FB3"/>
    <w:rsid w:val="00B42977"/>
    <w:rsid w:val="00B42A32"/>
    <w:rsid w:val="00B4439B"/>
    <w:rsid w:val="00B45E47"/>
    <w:rsid w:val="00B46CE9"/>
    <w:rsid w:val="00B47454"/>
    <w:rsid w:val="00B56DD2"/>
    <w:rsid w:val="00B578FB"/>
    <w:rsid w:val="00B64406"/>
    <w:rsid w:val="00B668AF"/>
    <w:rsid w:val="00B72961"/>
    <w:rsid w:val="00B7327C"/>
    <w:rsid w:val="00B743EF"/>
    <w:rsid w:val="00B74668"/>
    <w:rsid w:val="00B74C9A"/>
    <w:rsid w:val="00B76840"/>
    <w:rsid w:val="00B77071"/>
    <w:rsid w:val="00B807F1"/>
    <w:rsid w:val="00B8217A"/>
    <w:rsid w:val="00B838AF"/>
    <w:rsid w:val="00B838F9"/>
    <w:rsid w:val="00B847CC"/>
    <w:rsid w:val="00B853B7"/>
    <w:rsid w:val="00B855D1"/>
    <w:rsid w:val="00B9081E"/>
    <w:rsid w:val="00B90933"/>
    <w:rsid w:val="00B9155E"/>
    <w:rsid w:val="00B91B97"/>
    <w:rsid w:val="00B9331D"/>
    <w:rsid w:val="00B93BAF"/>
    <w:rsid w:val="00B95BFE"/>
    <w:rsid w:val="00BA0318"/>
    <w:rsid w:val="00BA1DEA"/>
    <w:rsid w:val="00BA44F3"/>
    <w:rsid w:val="00BA4CC3"/>
    <w:rsid w:val="00BA6775"/>
    <w:rsid w:val="00BA6947"/>
    <w:rsid w:val="00BA7B6A"/>
    <w:rsid w:val="00BB34CF"/>
    <w:rsid w:val="00BB3F2C"/>
    <w:rsid w:val="00BB50C3"/>
    <w:rsid w:val="00BB600B"/>
    <w:rsid w:val="00BB68A7"/>
    <w:rsid w:val="00BB6D73"/>
    <w:rsid w:val="00BB6E72"/>
    <w:rsid w:val="00BC0405"/>
    <w:rsid w:val="00BC1EE3"/>
    <w:rsid w:val="00BC484C"/>
    <w:rsid w:val="00BC716E"/>
    <w:rsid w:val="00BD0A1F"/>
    <w:rsid w:val="00BD3951"/>
    <w:rsid w:val="00BD3E03"/>
    <w:rsid w:val="00BD4B20"/>
    <w:rsid w:val="00BD59BD"/>
    <w:rsid w:val="00BD70D4"/>
    <w:rsid w:val="00BD7587"/>
    <w:rsid w:val="00BE10CB"/>
    <w:rsid w:val="00BE1AE4"/>
    <w:rsid w:val="00BE2442"/>
    <w:rsid w:val="00BE4E52"/>
    <w:rsid w:val="00BE5A36"/>
    <w:rsid w:val="00BE6A72"/>
    <w:rsid w:val="00BE7556"/>
    <w:rsid w:val="00BF1529"/>
    <w:rsid w:val="00BF170C"/>
    <w:rsid w:val="00BF2B24"/>
    <w:rsid w:val="00BF3DC6"/>
    <w:rsid w:val="00BF453A"/>
    <w:rsid w:val="00BF4B79"/>
    <w:rsid w:val="00BF4F32"/>
    <w:rsid w:val="00BF5BC2"/>
    <w:rsid w:val="00BF7A52"/>
    <w:rsid w:val="00C0065C"/>
    <w:rsid w:val="00C02528"/>
    <w:rsid w:val="00C02F42"/>
    <w:rsid w:val="00C03EE5"/>
    <w:rsid w:val="00C0418D"/>
    <w:rsid w:val="00C06645"/>
    <w:rsid w:val="00C1266B"/>
    <w:rsid w:val="00C151DD"/>
    <w:rsid w:val="00C1645B"/>
    <w:rsid w:val="00C20B07"/>
    <w:rsid w:val="00C20E04"/>
    <w:rsid w:val="00C222C9"/>
    <w:rsid w:val="00C224EF"/>
    <w:rsid w:val="00C2299A"/>
    <w:rsid w:val="00C241A9"/>
    <w:rsid w:val="00C24912"/>
    <w:rsid w:val="00C24D37"/>
    <w:rsid w:val="00C25BA5"/>
    <w:rsid w:val="00C26B26"/>
    <w:rsid w:val="00C26E01"/>
    <w:rsid w:val="00C272DE"/>
    <w:rsid w:val="00C27D4A"/>
    <w:rsid w:val="00C32C60"/>
    <w:rsid w:val="00C33375"/>
    <w:rsid w:val="00C3425D"/>
    <w:rsid w:val="00C343CB"/>
    <w:rsid w:val="00C34495"/>
    <w:rsid w:val="00C352E6"/>
    <w:rsid w:val="00C35EF1"/>
    <w:rsid w:val="00C35F18"/>
    <w:rsid w:val="00C3722C"/>
    <w:rsid w:val="00C40898"/>
    <w:rsid w:val="00C41D10"/>
    <w:rsid w:val="00C41DEA"/>
    <w:rsid w:val="00C425B2"/>
    <w:rsid w:val="00C42679"/>
    <w:rsid w:val="00C4270D"/>
    <w:rsid w:val="00C42B27"/>
    <w:rsid w:val="00C442FC"/>
    <w:rsid w:val="00C44A77"/>
    <w:rsid w:val="00C46D6F"/>
    <w:rsid w:val="00C50E3A"/>
    <w:rsid w:val="00C522F7"/>
    <w:rsid w:val="00C530D5"/>
    <w:rsid w:val="00C53A51"/>
    <w:rsid w:val="00C55C7C"/>
    <w:rsid w:val="00C57E33"/>
    <w:rsid w:val="00C6091B"/>
    <w:rsid w:val="00C63096"/>
    <w:rsid w:val="00C63CC7"/>
    <w:rsid w:val="00C67B0C"/>
    <w:rsid w:val="00C67B35"/>
    <w:rsid w:val="00C722CD"/>
    <w:rsid w:val="00C7435B"/>
    <w:rsid w:val="00C7450A"/>
    <w:rsid w:val="00C74E64"/>
    <w:rsid w:val="00C76CD5"/>
    <w:rsid w:val="00C833B3"/>
    <w:rsid w:val="00C83D51"/>
    <w:rsid w:val="00C863F5"/>
    <w:rsid w:val="00C86FD1"/>
    <w:rsid w:val="00C8730B"/>
    <w:rsid w:val="00C87596"/>
    <w:rsid w:val="00C90E31"/>
    <w:rsid w:val="00C91918"/>
    <w:rsid w:val="00C92776"/>
    <w:rsid w:val="00C92B58"/>
    <w:rsid w:val="00C92E65"/>
    <w:rsid w:val="00C9338A"/>
    <w:rsid w:val="00C959A2"/>
    <w:rsid w:val="00C95EB3"/>
    <w:rsid w:val="00C96B3D"/>
    <w:rsid w:val="00CA06C5"/>
    <w:rsid w:val="00CA15C2"/>
    <w:rsid w:val="00CA209B"/>
    <w:rsid w:val="00CA30BB"/>
    <w:rsid w:val="00CA64F7"/>
    <w:rsid w:val="00CA750A"/>
    <w:rsid w:val="00CB1D51"/>
    <w:rsid w:val="00CB3C84"/>
    <w:rsid w:val="00CB448D"/>
    <w:rsid w:val="00CB4895"/>
    <w:rsid w:val="00CB56D6"/>
    <w:rsid w:val="00CB5A32"/>
    <w:rsid w:val="00CB5DD2"/>
    <w:rsid w:val="00CB5EF2"/>
    <w:rsid w:val="00CB68A7"/>
    <w:rsid w:val="00CC0107"/>
    <w:rsid w:val="00CC01BA"/>
    <w:rsid w:val="00CC1552"/>
    <w:rsid w:val="00CC3880"/>
    <w:rsid w:val="00CC4445"/>
    <w:rsid w:val="00CC4D4C"/>
    <w:rsid w:val="00CC4EA0"/>
    <w:rsid w:val="00CD0D41"/>
    <w:rsid w:val="00CD25CF"/>
    <w:rsid w:val="00CD2B4F"/>
    <w:rsid w:val="00CD3B63"/>
    <w:rsid w:val="00CE2EB5"/>
    <w:rsid w:val="00CE6491"/>
    <w:rsid w:val="00CE7AD1"/>
    <w:rsid w:val="00CF0FEA"/>
    <w:rsid w:val="00CF17BB"/>
    <w:rsid w:val="00CF1D09"/>
    <w:rsid w:val="00CF2679"/>
    <w:rsid w:val="00CF2D09"/>
    <w:rsid w:val="00CF62B6"/>
    <w:rsid w:val="00CF7D89"/>
    <w:rsid w:val="00D02278"/>
    <w:rsid w:val="00D035AF"/>
    <w:rsid w:val="00D065E0"/>
    <w:rsid w:val="00D1044F"/>
    <w:rsid w:val="00D12CD3"/>
    <w:rsid w:val="00D12EA5"/>
    <w:rsid w:val="00D13F91"/>
    <w:rsid w:val="00D156E0"/>
    <w:rsid w:val="00D15D37"/>
    <w:rsid w:val="00D162BB"/>
    <w:rsid w:val="00D21318"/>
    <w:rsid w:val="00D2166E"/>
    <w:rsid w:val="00D22246"/>
    <w:rsid w:val="00D222E1"/>
    <w:rsid w:val="00D2297E"/>
    <w:rsid w:val="00D23113"/>
    <w:rsid w:val="00D23EA5"/>
    <w:rsid w:val="00D256B4"/>
    <w:rsid w:val="00D27596"/>
    <w:rsid w:val="00D31003"/>
    <w:rsid w:val="00D33C2D"/>
    <w:rsid w:val="00D33EE8"/>
    <w:rsid w:val="00D3497D"/>
    <w:rsid w:val="00D3637E"/>
    <w:rsid w:val="00D40344"/>
    <w:rsid w:val="00D41EFD"/>
    <w:rsid w:val="00D460F3"/>
    <w:rsid w:val="00D50AED"/>
    <w:rsid w:val="00D518FD"/>
    <w:rsid w:val="00D5273C"/>
    <w:rsid w:val="00D53C4C"/>
    <w:rsid w:val="00D550F0"/>
    <w:rsid w:val="00D5548C"/>
    <w:rsid w:val="00D5601F"/>
    <w:rsid w:val="00D577C6"/>
    <w:rsid w:val="00D633B8"/>
    <w:rsid w:val="00D654B8"/>
    <w:rsid w:val="00D669F5"/>
    <w:rsid w:val="00D66A84"/>
    <w:rsid w:val="00D67B35"/>
    <w:rsid w:val="00D700D0"/>
    <w:rsid w:val="00D73223"/>
    <w:rsid w:val="00D743E8"/>
    <w:rsid w:val="00D74C31"/>
    <w:rsid w:val="00D74C9D"/>
    <w:rsid w:val="00D75F15"/>
    <w:rsid w:val="00D76286"/>
    <w:rsid w:val="00D76696"/>
    <w:rsid w:val="00D771C1"/>
    <w:rsid w:val="00D816A8"/>
    <w:rsid w:val="00D84A6F"/>
    <w:rsid w:val="00D85286"/>
    <w:rsid w:val="00D85B53"/>
    <w:rsid w:val="00D874A1"/>
    <w:rsid w:val="00D90A06"/>
    <w:rsid w:val="00D90A65"/>
    <w:rsid w:val="00D915C1"/>
    <w:rsid w:val="00D91CF9"/>
    <w:rsid w:val="00D921FE"/>
    <w:rsid w:val="00D92FC1"/>
    <w:rsid w:val="00D93BFB"/>
    <w:rsid w:val="00D94206"/>
    <w:rsid w:val="00DA0456"/>
    <w:rsid w:val="00DA162A"/>
    <w:rsid w:val="00DA1684"/>
    <w:rsid w:val="00DA1FF0"/>
    <w:rsid w:val="00DA2CE3"/>
    <w:rsid w:val="00DA545D"/>
    <w:rsid w:val="00DA5664"/>
    <w:rsid w:val="00DA5C6A"/>
    <w:rsid w:val="00DB0778"/>
    <w:rsid w:val="00DB1B42"/>
    <w:rsid w:val="00DB4BA7"/>
    <w:rsid w:val="00DB7D13"/>
    <w:rsid w:val="00DC0E36"/>
    <w:rsid w:val="00DC150F"/>
    <w:rsid w:val="00DC6F30"/>
    <w:rsid w:val="00DD093E"/>
    <w:rsid w:val="00DD1292"/>
    <w:rsid w:val="00DD3F34"/>
    <w:rsid w:val="00DE324A"/>
    <w:rsid w:val="00DE3BC0"/>
    <w:rsid w:val="00DE4377"/>
    <w:rsid w:val="00DE5100"/>
    <w:rsid w:val="00DE55FB"/>
    <w:rsid w:val="00DE6101"/>
    <w:rsid w:val="00DE73D2"/>
    <w:rsid w:val="00DF139F"/>
    <w:rsid w:val="00DF3176"/>
    <w:rsid w:val="00DF3E08"/>
    <w:rsid w:val="00DF3F7D"/>
    <w:rsid w:val="00DF68F3"/>
    <w:rsid w:val="00DF6CBB"/>
    <w:rsid w:val="00E008A4"/>
    <w:rsid w:val="00E008B8"/>
    <w:rsid w:val="00E0317E"/>
    <w:rsid w:val="00E04288"/>
    <w:rsid w:val="00E04BB4"/>
    <w:rsid w:val="00E04BC6"/>
    <w:rsid w:val="00E04D9F"/>
    <w:rsid w:val="00E05057"/>
    <w:rsid w:val="00E059D8"/>
    <w:rsid w:val="00E07026"/>
    <w:rsid w:val="00E07438"/>
    <w:rsid w:val="00E07A37"/>
    <w:rsid w:val="00E07D23"/>
    <w:rsid w:val="00E12217"/>
    <w:rsid w:val="00E157D9"/>
    <w:rsid w:val="00E15A31"/>
    <w:rsid w:val="00E175CB"/>
    <w:rsid w:val="00E23682"/>
    <w:rsid w:val="00E26EF2"/>
    <w:rsid w:val="00E26EF7"/>
    <w:rsid w:val="00E272EC"/>
    <w:rsid w:val="00E27CA4"/>
    <w:rsid w:val="00E30B4D"/>
    <w:rsid w:val="00E31B70"/>
    <w:rsid w:val="00E3464C"/>
    <w:rsid w:val="00E35EF4"/>
    <w:rsid w:val="00E371AB"/>
    <w:rsid w:val="00E37F81"/>
    <w:rsid w:val="00E40847"/>
    <w:rsid w:val="00E41A6F"/>
    <w:rsid w:val="00E42357"/>
    <w:rsid w:val="00E42637"/>
    <w:rsid w:val="00E4315E"/>
    <w:rsid w:val="00E438E4"/>
    <w:rsid w:val="00E44748"/>
    <w:rsid w:val="00E46A0B"/>
    <w:rsid w:val="00E50138"/>
    <w:rsid w:val="00E503DB"/>
    <w:rsid w:val="00E50946"/>
    <w:rsid w:val="00E50FE2"/>
    <w:rsid w:val="00E526DC"/>
    <w:rsid w:val="00E560C8"/>
    <w:rsid w:val="00E57A67"/>
    <w:rsid w:val="00E63722"/>
    <w:rsid w:val="00E65236"/>
    <w:rsid w:val="00E65697"/>
    <w:rsid w:val="00E666F2"/>
    <w:rsid w:val="00E67CC3"/>
    <w:rsid w:val="00E73D41"/>
    <w:rsid w:val="00E74D75"/>
    <w:rsid w:val="00E75D7C"/>
    <w:rsid w:val="00E85FA4"/>
    <w:rsid w:val="00E8708E"/>
    <w:rsid w:val="00E871A2"/>
    <w:rsid w:val="00E90DE9"/>
    <w:rsid w:val="00E9272B"/>
    <w:rsid w:val="00E95BBD"/>
    <w:rsid w:val="00E9706C"/>
    <w:rsid w:val="00E9715E"/>
    <w:rsid w:val="00EA029D"/>
    <w:rsid w:val="00EA1174"/>
    <w:rsid w:val="00EA29FB"/>
    <w:rsid w:val="00EA3D18"/>
    <w:rsid w:val="00EA56A9"/>
    <w:rsid w:val="00EA6603"/>
    <w:rsid w:val="00EA6B90"/>
    <w:rsid w:val="00EB0D70"/>
    <w:rsid w:val="00EB1976"/>
    <w:rsid w:val="00EB2AF4"/>
    <w:rsid w:val="00EB3CDB"/>
    <w:rsid w:val="00EB46FA"/>
    <w:rsid w:val="00EB79AD"/>
    <w:rsid w:val="00EC0D39"/>
    <w:rsid w:val="00EC50C0"/>
    <w:rsid w:val="00EC71B8"/>
    <w:rsid w:val="00EC7F12"/>
    <w:rsid w:val="00ED01F4"/>
    <w:rsid w:val="00ED4520"/>
    <w:rsid w:val="00ED4793"/>
    <w:rsid w:val="00ED620F"/>
    <w:rsid w:val="00ED645F"/>
    <w:rsid w:val="00ED7BFE"/>
    <w:rsid w:val="00EE4DC6"/>
    <w:rsid w:val="00EE518C"/>
    <w:rsid w:val="00EE590D"/>
    <w:rsid w:val="00EE5D9B"/>
    <w:rsid w:val="00EE63AE"/>
    <w:rsid w:val="00EE6462"/>
    <w:rsid w:val="00EE7C4B"/>
    <w:rsid w:val="00EE7F33"/>
    <w:rsid w:val="00EF0279"/>
    <w:rsid w:val="00EF0A51"/>
    <w:rsid w:val="00EF18DB"/>
    <w:rsid w:val="00EF19FB"/>
    <w:rsid w:val="00EF1FF4"/>
    <w:rsid w:val="00EF58C6"/>
    <w:rsid w:val="00EF6F81"/>
    <w:rsid w:val="00EF7212"/>
    <w:rsid w:val="00EF76E2"/>
    <w:rsid w:val="00F007B6"/>
    <w:rsid w:val="00F00A60"/>
    <w:rsid w:val="00F00DEC"/>
    <w:rsid w:val="00F01C68"/>
    <w:rsid w:val="00F02875"/>
    <w:rsid w:val="00F04D62"/>
    <w:rsid w:val="00F069AC"/>
    <w:rsid w:val="00F07CDE"/>
    <w:rsid w:val="00F110C1"/>
    <w:rsid w:val="00F11D2A"/>
    <w:rsid w:val="00F1318F"/>
    <w:rsid w:val="00F13873"/>
    <w:rsid w:val="00F13AAD"/>
    <w:rsid w:val="00F13D1A"/>
    <w:rsid w:val="00F13E15"/>
    <w:rsid w:val="00F14330"/>
    <w:rsid w:val="00F14368"/>
    <w:rsid w:val="00F1453D"/>
    <w:rsid w:val="00F1620A"/>
    <w:rsid w:val="00F16494"/>
    <w:rsid w:val="00F214E1"/>
    <w:rsid w:val="00F21C7E"/>
    <w:rsid w:val="00F22A55"/>
    <w:rsid w:val="00F24800"/>
    <w:rsid w:val="00F25A68"/>
    <w:rsid w:val="00F25DFD"/>
    <w:rsid w:val="00F311B5"/>
    <w:rsid w:val="00F31626"/>
    <w:rsid w:val="00F33681"/>
    <w:rsid w:val="00F40A4E"/>
    <w:rsid w:val="00F41F8B"/>
    <w:rsid w:val="00F4300D"/>
    <w:rsid w:val="00F4390F"/>
    <w:rsid w:val="00F445D3"/>
    <w:rsid w:val="00F44F74"/>
    <w:rsid w:val="00F45C1C"/>
    <w:rsid w:val="00F46C1A"/>
    <w:rsid w:val="00F46EAD"/>
    <w:rsid w:val="00F511F0"/>
    <w:rsid w:val="00F522DD"/>
    <w:rsid w:val="00F53B32"/>
    <w:rsid w:val="00F55763"/>
    <w:rsid w:val="00F558C8"/>
    <w:rsid w:val="00F558EC"/>
    <w:rsid w:val="00F61866"/>
    <w:rsid w:val="00F631B6"/>
    <w:rsid w:val="00F65A2F"/>
    <w:rsid w:val="00F668FA"/>
    <w:rsid w:val="00F700B7"/>
    <w:rsid w:val="00F72961"/>
    <w:rsid w:val="00F732F4"/>
    <w:rsid w:val="00F74BCF"/>
    <w:rsid w:val="00F80C4D"/>
    <w:rsid w:val="00F812DE"/>
    <w:rsid w:val="00F87794"/>
    <w:rsid w:val="00F9071F"/>
    <w:rsid w:val="00F923F0"/>
    <w:rsid w:val="00F94B61"/>
    <w:rsid w:val="00F976BE"/>
    <w:rsid w:val="00F97FA8"/>
    <w:rsid w:val="00FA298E"/>
    <w:rsid w:val="00FA54DD"/>
    <w:rsid w:val="00FA6C70"/>
    <w:rsid w:val="00FB0CB1"/>
    <w:rsid w:val="00FB2ED5"/>
    <w:rsid w:val="00FB30E6"/>
    <w:rsid w:val="00FB3C74"/>
    <w:rsid w:val="00FB6B33"/>
    <w:rsid w:val="00FB7426"/>
    <w:rsid w:val="00FC0D3A"/>
    <w:rsid w:val="00FC2196"/>
    <w:rsid w:val="00FC2F78"/>
    <w:rsid w:val="00FC4006"/>
    <w:rsid w:val="00FC60CA"/>
    <w:rsid w:val="00FC7512"/>
    <w:rsid w:val="00FD03C4"/>
    <w:rsid w:val="00FD095A"/>
    <w:rsid w:val="00FD1B34"/>
    <w:rsid w:val="00FD298B"/>
    <w:rsid w:val="00FD2B9B"/>
    <w:rsid w:val="00FD307F"/>
    <w:rsid w:val="00FD3603"/>
    <w:rsid w:val="00FD4166"/>
    <w:rsid w:val="00FD4E76"/>
    <w:rsid w:val="00FD69D6"/>
    <w:rsid w:val="00FD7426"/>
    <w:rsid w:val="00FD7FE4"/>
    <w:rsid w:val="00FE007E"/>
    <w:rsid w:val="00FE144C"/>
    <w:rsid w:val="00FE17AD"/>
    <w:rsid w:val="00FE1E42"/>
    <w:rsid w:val="00FE2BD7"/>
    <w:rsid w:val="00FE35CD"/>
    <w:rsid w:val="00FE3800"/>
    <w:rsid w:val="00FE3982"/>
    <w:rsid w:val="00FE6F67"/>
    <w:rsid w:val="00FF0B79"/>
    <w:rsid w:val="00FF24C9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99B0B"/>
  <w15:docId w15:val="{B8D20A92-ED5B-4816-9182-6E8D06E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71"/>
    <w:pPr>
      <w:keepNext/>
      <w:keepLines/>
      <w:spacing w:after="120"/>
      <w:outlineLvl w:val="0"/>
    </w:pPr>
    <w:rPr>
      <w:rFonts w:ascii="Cambria" w:eastAsia="MS Gothic" w:hAnsi="Cambria"/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71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613CB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EC"/>
    <w:pPr>
      <w:spacing w:after="120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834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7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60271"/>
    <w:rPr>
      <w:rFonts w:ascii="Cambria" w:eastAsia="MS Gothic" w:hAnsi="Cambria" w:cs="Times New Roman"/>
      <w:b/>
      <w:bCs/>
      <w:color w:val="00B0F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4F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F6CBB"/>
    <w:rPr>
      <w:color w:val="0000FF"/>
      <w:u w:val="single"/>
    </w:rPr>
  </w:style>
  <w:style w:type="character" w:customStyle="1" w:styleId="huge1">
    <w:name w:val="huge1"/>
    <w:rsid w:val="00165099"/>
    <w:rPr>
      <w:rFonts w:ascii="Verdana" w:hAnsi="Verdana" w:hint="default"/>
      <w:sz w:val="30"/>
      <w:szCs w:val="30"/>
    </w:rPr>
  </w:style>
  <w:style w:type="character" w:styleId="FollowedHyperlink">
    <w:name w:val="FollowedHyperlink"/>
    <w:uiPriority w:val="99"/>
    <w:semiHidden/>
    <w:unhideWhenUsed/>
    <w:rsid w:val="00B45E47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A5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52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5755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42"/>
    <w:rPr>
      <w:rFonts w:eastAsia="MS Minch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442"/>
    <w:rPr>
      <w:rFonts w:eastAsia="Calibri"/>
      <w:b/>
      <w:bCs/>
      <w:sz w:val="20"/>
      <w:szCs w:val="20"/>
    </w:rPr>
  </w:style>
  <w:style w:type="character" w:styleId="Strong">
    <w:name w:val="Strong"/>
    <w:uiPriority w:val="22"/>
    <w:qFormat/>
    <w:rsid w:val="00613CAB"/>
    <w:rPr>
      <w:b/>
      <w:bCs/>
    </w:rPr>
  </w:style>
  <w:style w:type="character" w:customStyle="1" w:styleId="Heading2Char">
    <w:name w:val="Heading 2 Char"/>
    <w:link w:val="Heading2"/>
    <w:uiPriority w:val="9"/>
    <w:rsid w:val="00760271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customStyle="1" w:styleId="lessonnumber">
    <w:name w:val="lesson_number"/>
    <w:basedOn w:val="DefaultParagraphFont"/>
    <w:rsid w:val="006E318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1D6F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0F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F1B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">
    <w:name w:val="Medium Shading 1"/>
    <w:basedOn w:val="TableNormal"/>
    <w:uiPriority w:val="63"/>
    <w:rsid w:val="000F1B9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0F1B9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ghtShading-Accent1">
    <w:name w:val="Light Shading Accent 1"/>
    <w:basedOn w:val="TableNormal"/>
    <w:uiPriority w:val="60"/>
    <w:rsid w:val="001A7C5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1A7C5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1">
    <w:name w:val="Medium Grid 3 Accent 1"/>
    <w:basedOn w:val="TableNormal"/>
    <w:uiPriority w:val="69"/>
    <w:rsid w:val="00DB7D1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F0A51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F0A51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aliases w:val="Interactive Heading 3 Char"/>
    <w:link w:val="Heading3"/>
    <w:uiPriority w:val="9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paragraph" w:customStyle="1" w:styleId="InteractiveHeading">
    <w:name w:val="Interactive Heading"/>
    <w:basedOn w:val="Heading3"/>
    <w:next w:val="Heading3"/>
    <w:link w:val="InteractiveHeadingChar"/>
    <w:rsid w:val="00613CBA"/>
  </w:style>
  <w:style w:type="paragraph" w:styleId="Title">
    <w:name w:val="Title"/>
    <w:basedOn w:val="Normal"/>
    <w:next w:val="Normal"/>
    <w:link w:val="TitleChar"/>
    <w:uiPriority w:val="10"/>
    <w:qFormat/>
    <w:rsid w:val="00BA1D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InteractiveHeadingChar">
    <w:name w:val="Interactive Heading Char"/>
    <w:link w:val="InteractiveHeading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customStyle="1" w:styleId="TitleChar">
    <w:name w:val="Title Char"/>
    <w:link w:val="Title"/>
    <w:uiPriority w:val="10"/>
    <w:rsid w:val="00BA1DE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F558EC"/>
    <w:rPr>
      <w:b/>
      <w:bCs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374834"/>
    <w:rPr>
      <w:rFonts w:ascii="Cambria" w:eastAsia="MS Gothic" w:hAnsi="Cambria" w:cs="Times New Roman"/>
      <w:color w:val="243F60"/>
    </w:rPr>
  </w:style>
  <w:style w:type="table" w:styleId="LightList">
    <w:name w:val="Light List"/>
    <w:basedOn w:val="TableNormal"/>
    <w:uiPriority w:val="61"/>
    <w:rsid w:val="000C11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Interactive">
    <w:name w:val="Interactive"/>
    <w:basedOn w:val="Heading4"/>
    <w:link w:val="InteractiveChar"/>
    <w:rsid w:val="00C224EF"/>
    <w:pPr>
      <w:shd w:val="clear" w:color="auto" w:fill="FF0000"/>
    </w:pPr>
    <w:rPr>
      <w:b w:val="0"/>
    </w:rPr>
  </w:style>
  <w:style w:type="paragraph" w:customStyle="1" w:styleId="Video">
    <w:name w:val="Video"/>
    <w:basedOn w:val="Normal"/>
    <w:link w:val="VideoChar"/>
    <w:rsid w:val="00C224EF"/>
    <w:pPr>
      <w:shd w:val="clear" w:color="auto" w:fill="4F6228"/>
    </w:pPr>
    <w:rPr>
      <w:b/>
      <w:color w:val="FFFFFF"/>
      <w:sz w:val="24"/>
      <w:szCs w:val="24"/>
    </w:rPr>
  </w:style>
  <w:style w:type="character" w:customStyle="1" w:styleId="InteractiveChar">
    <w:name w:val="Interactive Char"/>
    <w:link w:val="Interactive"/>
    <w:rsid w:val="00C224EF"/>
    <w:rPr>
      <w:b w:val="0"/>
      <w:bCs/>
      <w:color w:val="FFFFFF"/>
      <w:sz w:val="24"/>
      <w:szCs w:val="24"/>
      <w:shd w:val="clear" w:color="auto" w:fill="FF0000"/>
    </w:rPr>
  </w:style>
  <w:style w:type="paragraph" w:customStyle="1" w:styleId="Audio">
    <w:name w:val="Audio"/>
    <w:basedOn w:val="Normal"/>
    <w:link w:val="AudioChar"/>
    <w:rsid w:val="00C224EF"/>
    <w:pPr>
      <w:shd w:val="clear" w:color="auto" w:fill="984806"/>
    </w:pPr>
    <w:rPr>
      <w:b/>
      <w:color w:val="FFFFFF"/>
      <w:sz w:val="24"/>
      <w:szCs w:val="24"/>
    </w:rPr>
  </w:style>
  <w:style w:type="character" w:customStyle="1" w:styleId="VideoChar">
    <w:name w:val="Video Char"/>
    <w:link w:val="Video"/>
    <w:rsid w:val="00C224EF"/>
    <w:rPr>
      <w:b/>
      <w:color w:val="FFFFFF"/>
      <w:sz w:val="24"/>
      <w:szCs w:val="24"/>
      <w:shd w:val="clear" w:color="auto" w:fill="4F6228"/>
    </w:rPr>
  </w:style>
  <w:style w:type="character" w:customStyle="1" w:styleId="AudioChar">
    <w:name w:val="Audio Char"/>
    <w:link w:val="Audio"/>
    <w:rsid w:val="00C224EF"/>
    <w:rPr>
      <w:b/>
      <w:color w:val="FFFFFF"/>
      <w:sz w:val="24"/>
      <w:szCs w:val="24"/>
      <w:shd w:val="clear" w:color="auto" w:fill="984806"/>
    </w:rPr>
  </w:style>
  <w:style w:type="paragraph" w:styleId="NoSpacing">
    <w:name w:val="No Spacing"/>
    <w:uiPriority w:val="1"/>
    <w:qFormat/>
    <w:rsid w:val="00BB600B"/>
    <w:rPr>
      <w:sz w:val="22"/>
      <w:szCs w:val="22"/>
    </w:rPr>
  </w:style>
  <w:style w:type="character" w:customStyle="1" w:styleId="key">
    <w:name w:val="key"/>
    <w:basedOn w:val="DefaultParagraphFont"/>
    <w:rsid w:val="00022A73"/>
  </w:style>
  <w:style w:type="paragraph" w:styleId="TOCHeading">
    <w:name w:val="TOC Heading"/>
    <w:basedOn w:val="Heading1"/>
    <w:next w:val="Normal"/>
    <w:uiPriority w:val="39"/>
    <w:unhideWhenUsed/>
    <w:qFormat/>
    <w:rsid w:val="00127B23"/>
    <w:pPr>
      <w:spacing w:before="480" w:after="0"/>
      <w:outlineLvl w:val="9"/>
    </w:pPr>
    <w:rPr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7B23"/>
    <w:pPr>
      <w:spacing w:after="100"/>
      <w:ind w:left="220"/>
    </w:pPr>
  </w:style>
  <w:style w:type="table" w:styleId="MediumGrid1-Accent6">
    <w:name w:val="Medium Grid 1 Accent 6"/>
    <w:basedOn w:val="TableNormal"/>
    <w:uiPriority w:val="67"/>
    <w:rsid w:val="00ED645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ED645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Grid-Accent4">
    <w:name w:val="Colorful Grid Accent 4"/>
    <w:basedOn w:val="TableNormal"/>
    <w:uiPriority w:val="73"/>
    <w:rsid w:val="00ED645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Shading1-Accent2">
    <w:name w:val="Medium Shading 1 Accent 2"/>
    <w:basedOn w:val="TableNormal"/>
    <w:uiPriority w:val="63"/>
    <w:rsid w:val="00E15A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B481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C5F77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C5F77"/>
    <w:pPr>
      <w:spacing w:after="100"/>
      <w:ind w:left="660"/>
    </w:pPr>
  </w:style>
  <w:style w:type="character" w:customStyle="1" w:styleId="Heading6Char">
    <w:name w:val="Heading 6 Char"/>
    <w:link w:val="Heading6"/>
    <w:uiPriority w:val="9"/>
    <w:semiHidden/>
    <w:rsid w:val="004C5F77"/>
    <w:rPr>
      <w:rFonts w:ascii="Cambria" w:eastAsia="MS Gothic" w:hAnsi="Cambria" w:cs="Times New Roman"/>
      <w:i/>
      <w:iCs/>
      <w:color w:val="243F60"/>
    </w:rPr>
  </w:style>
  <w:style w:type="character" w:styleId="IntenseReference">
    <w:name w:val="Intense Reference"/>
    <w:uiPriority w:val="32"/>
    <w:qFormat/>
    <w:rsid w:val="00657CEB"/>
    <w:rPr>
      <w:b/>
      <w:bCs/>
      <w:smallCaps/>
      <w:color w:val="C0504D"/>
      <w:spacing w:val="5"/>
      <w:u w:val="single"/>
    </w:rPr>
  </w:style>
  <w:style w:type="table" w:styleId="MediumShading1-Accent4">
    <w:name w:val="Medium Shading 1 Accent 4"/>
    <w:basedOn w:val="TableNormal"/>
    <w:uiPriority w:val="63"/>
    <w:rsid w:val="006F5A6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09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413C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UnresolvedMention">
    <w:name w:val="Unresolved Mention"/>
    <w:uiPriority w:val="99"/>
    <w:semiHidden/>
    <w:unhideWhenUsed/>
    <w:rsid w:val="00732CD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F1FF4"/>
    <w:rPr>
      <w:i/>
      <w:iCs/>
    </w:rPr>
  </w:style>
  <w:style w:type="paragraph" w:styleId="NormalWeb">
    <w:name w:val="Normal (Web)"/>
    <w:basedOn w:val="Normal"/>
    <w:uiPriority w:val="99"/>
    <w:unhideWhenUsed/>
    <w:rsid w:val="00EF1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37590"/>
    <w:rPr>
      <w:rFonts w:ascii="Cambria" w:hAnsi="Cambr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590"/>
    <w:rPr>
      <w:rFonts w:ascii="Cambria" w:hAnsi="Cambr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94F3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8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2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kelly\LOCALS~1\Temp\notes6030C8\New%20Development%20Lesson%20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EFCBF1699BA46984AFBF39EFC7AAF" ma:contentTypeVersion="6" ma:contentTypeDescription="Create a new document." ma:contentTypeScope="" ma:versionID="756f61f81b1c775ebbb05f4afc25e610">
  <xsd:schema xmlns:xsd="http://www.w3.org/2001/XMLSchema" xmlns:xs="http://www.w3.org/2001/XMLSchema" xmlns:p="http://schemas.microsoft.com/office/2006/metadata/properties" xmlns:ns1="http://schemas.microsoft.com/sharepoint/v3" xmlns:ns2="87dae68a-7165-4ece-96db-146552f1d3d5" xmlns:ns3="b080e398-504a-455e-8784-9eefb4191c5c" targetNamespace="http://schemas.microsoft.com/office/2006/metadata/properties" ma:root="true" ma:fieldsID="6bf74d6f4d943585437d602bad40e09e" ns1:_="" ns2:_="" ns3:_="">
    <xsd:import namespace="http://schemas.microsoft.com/sharepoint/v3"/>
    <xsd:import namespace="87dae68a-7165-4ece-96db-146552f1d3d5"/>
    <xsd:import namespace="b080e398-504a-455e-8784-9eefb4191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fo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e68a-7165-4ece-96db-146552f1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e398-504a-455e-8784-9eefb4191c5c" elementFormDefault="qualified">
    <xsd:import namespace="http://schemas.microsoft.com/office/2006/documentManagement/types"/>
    <xsd:import namespace="http://schemas.microsoft.com/office/infopath/2007/PartnerControls"/>
    <xsd:element name="Info" ma:index="12" nillable="true" ma:displayName="Info" ma:internalName="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nfo xmlns="b080e398-504a-455e-8784-9eefb4191c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48E1D-C680-4D6D-93D2-3FEAFE0CC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07098-F7DE-4A57-9C7D-9C048F2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ae68a-7165-4ece-96db-146552f1d3d5"/>
    <ds:schemaRef ds:uri="b080e398-504a-455e-8784-9eefb419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F86D5A-DBDC-414C-94AE-945BF33E4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80e398-504a-455e-8784-9eefb4191c5c"/>
  </ds:schemaRefs>
</ds:datastoreItem>
</file>

<file path=customXml/itemProps4.xml><?xml version="1.0" encoding="utf-8"?>
<ds:datastoreItem xmlns:ds="http://schemas.openxmlformats.org/officeDocument/2006/customXml" ds:itemID="{8834D260-0D0D-4398-8254-B9243F15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Development Lesson Script</Template>
  <TotalTime>2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Script Template</vt:lpstr>
    </vt:vector>
  </TitlesOfParts>
  <Company>Florida Virtual School</Company>
  <LinksUpToDate>false</LinksUpToDate>
  <CharactersWithSpaces>6501</CharactersWithSpaces>
  <SharedDoc>false</SharedDoc>
  <HLinks>
    <vt:vector size="6" baseType="variant"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http://dev.flvs.net/webdav/educator_chemistry1_v18_gs/module01/lesson03/01_03_05.htm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Script Template</dc:title>
  <dc:subject/>
  <dc:creator>makelly</dc:creator>
  <cp:keywords/>
  <cp:lastModifiedBy>Wang, Xiaoying</cp:lastModifiedBy>
  <cp:revision>4</cp:revision>
  <cp:lastPrinted>2008-09-21T22:27:00Z</cp:lastPrinted>
  <dcterms:created xsi:type="dcterms:W3CDTF">2021-07-14T04:39:00Z</dcterms:created>
  <dcterms:modified xsi:type="dcterms:W3CDTF">2021-07-14T04:41:00Z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0x010100384EFCBF1699BA46984AFBF39EFC7AAF</vt:lpwstr>
  </property>
</Properties>
</file>