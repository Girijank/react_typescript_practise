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DFE733" w14:textId="12B39289" w:rsidR="005220E7" w:rsidRDefault="00794D67" w:rsidP="005220E7">
      <w:pPr>
        <w:pStyle w:val="Heading2"/>
      </w:pPr>
      <w:r w:rsidRPr="00793D17">
        <w:t xml:space="preserve"> </w:t>
      </w:r>
      <w:r w:rsidR="005220E7" w:rsidRPr="00793D17">
        <w:t>“</w:t>
      </w:r>
      <w:r w:rsidR="007577DB">
        <w:t>Transportation</w:t>
      </w:r>
      <w:r w:rsidR="006B3E96">
        <w:t xml:space="preserve"> Station Announcement</w:t>
      </w:r>
      <w:r w:rsidR="005220E7" w:rsidRPr="00793D17">
        <w:t xml:space="preserve">” </w:t>
      </w:r>
      <w:r w:rsidR="00226CB7">
        <w:t>C</w:t>
      </w:r>
      <w:r w:rsidR="00570ED3">
        <w:t>o</w:t>
      </w:r>
      <w:r w:rsidR="00226CB7">
        <w:t>llaboration</w:t>
      </w:r>
    </w:p>
    <w:p w14:paraId="3C716BDC" w14:textId="6FEE5F29" w:rsidR="009D3E38" w:rsidRPr="006C37B9" w:rsidRDefault="005220E7" w:rsidP="005220E7">
      <w:r w:rsidRPr="006C37B9">
        <w:t xml:space="preserve">To complete this collaboration, you and your partner will work together to create </w:t>
      </w:r>
      <w:r w:rsidR="006B3E96">
        <w:t xml:space="preserve">a </w:t>
      </w:r>
      <w:r w:rsidR="007577DB">
        <w:t>transportation</w:t>
      </w:r>
      <w:r w:rsidR="006B3E96">
        <w:t xml:space="preserve"> station announcement with instructions</w:t>
      </w:r>
      <w:r w:rsidR="00570ED3">
        <w:t>.</w:t>
      </w:r>
    </w:p>
    <w:p w14:paraId="288C4CB4" w14:textId="77777777" w:rsidR="00C2299A" w:rsidRPr="006C37B9" w:rsidRDefault="00C2299A" w:rsidP="00A95432">
      <w:pPr>
        <w:pStyle w:val="ListParagraph"/>
        <w:numPr>
          <w:ilvl w:val="0"/>
          <w:numId w:val="5"/>
        </w:numPr>
        <w:spacing w:after="0" w:line="240" w:lineRule="auto"/>
        <w:sectPr w:rsidR="00C2299A" w:rsidRPr="006C37B9" w:rsidSect="00902D71">
          <w:footerReference w:type="default" r:id="rId11"/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57B57727" w14:textId="08245845" w:rsidR="005220E7" w:rsidRPr="006C37B9" w:rsidRDefault="005220E7" w:rsidP="005220E7">
      <w:r w:rsidRPr="006C37B9">
        <w:t xml:space="preserve">Here are the steps </w:t>
      </w:r>
      <w:proofErr w:type="gramStart"/>
      <w:r w:rsidRPr="006C37B9">
        <w:t>you’ll</w:t>
      </w:r>
      <w:proofErr w:type="gramEnd"/>
      <w:r w:rsidRPr="006C37B9">
        <w:t xml:space="preserve"> need to follow:</w:t>
      </w:r>
    </w:p>
    <w:p w14:paraId="3AC787BD" w14:textId="74E95F0F" w:rsidR="00673D83" w:rsidRDefault="005220E7" w:rsidP="00673D83">
      <w:pPr>
        <w:ind w:left="720"/>
      </w:pPr>
      <w:r w:rsidRPr="006C37B9">
        <w:rPr>
          <w:b/>
          <w:bCs/>
        </w:rPr>
        <w:t>Step 1:</w:t>
      </w:r>
      <w:r w:rsidRPr="006C37B9">
        <w:t xml:space="preserve"> </w:t>
      </w:r>
      <w:r w:rsidR="00B93BAF" w:rsidRPr="006C37B9">
        <w:t xml:space="preserve">With your partner, </w:t>
      </w:r>
      <w:r w:rsidR="004D3CA8">
        <w:t>create</w:t>
      </w:r>
      <w:r w:rsidR="00570ED3">
        <w:t xml:space="preserve"> a </w:t>
      </w:r>
      <w:r w:rsidR="007577DB">
        <w:t>transportation</w:t>
      </w:r>
      <w:r w:rsidR="004D3CA8">
        <w:t xml:space="preserve"> station announcement that includes:</w:t>
      </w:r>
      <w:r w:rsidR="00A45AFE">
        <w:t xml:space="preserve"> </w:t>
      </w:r>
      <w:r w:rsidR="004D3CA8">
        <w:t xml:space="preserve">1) </w:t>
      </w:r>
      <w:r w:rsidR="00B42A32">
        <w:t xml:space="preserve">a </w:t>
      </w:r>
      <w:r w:rsidR="00CA30BB">
        <w:t>time schedule</w:t>
      </w:r>
      <w:r w:rsidR="00585C7B">
        <w:t xml:space="preserve"> and</w:t>
      </w:r>
      <w:r w:rsidR="00CA30BB">
        <w:t xml:space="preserve"> types of transportation available</w:t>
      </w:r>
      <w:r w:rsidR="00A34A11">
        <w:t xml:space="preserve"> and</w:t>
      </w:r>
      <w:r w:rsidR="00CA30BB">
        <w:t xml:space="preserve"> </w:t>
      </w:r>
      <w:r w:rsidR="00585C7B">
        <w:t>2</w:t>
      </w:r>
      <w:r w:rsidR="00CA30BB">
        <w:t>) destinations</w:t>
      </w:r>
      <w:r w:rsidR="00585C7B">
        <w:t xml:space="preserve"> </w:t>
      </w:r>
      <w:r w:rsidR="00CA30BB">
        <w:t xml:space="preserve">and </w:t>
      </w:r>
      <w:r w:rsidR="00585C7B">
        <w:t xml:space="preserve">activities </w:t>
      </w:r>
      <w:r w:rsidR="00CA30BB">
        <w:t xml:space="preserve">at each destination. You and your partner will each take </w:t>
      </w:r>
      <w:r w:rsidR="00585C7B">
        <w:t>one</w:t>
      </w:r>
      <w:r w:rsidR="00CA30BB">
        <w:t xml:space="preserve"> of the </w:t>
      </w:r>
      <w:r w:rsidR="00585C7B">
        <w:t>two</w:t>
      </w:r>
      <w:r w:rsidR="00CA30BB">
        <w:t xml:space="preserve"> tasks.</w:t>
      </w:r>
    </w:p>
    <w:p w14:paraId="0D24D720" w14:textId="324C6B67" w:rsidR="005030C6" w:rsidRPr="006C37B9" w:rsidRDefault="006A5A2A" w:rsidP="00673D83">
      <w:pPr>
        <w:ind w:left="720"/>
      </w:pPr>
      <w:r w:rsidRPr="006C37B9">
        <w:rPr>
          <w:b/>
          <w:bCs/>
        </w:rPr>
        <w:t>Step 2:</w:t>
      </w:r>
      <w:r w:rsidRPr="006C37B9">
        <w:t xml:space="preserve"> </w:t>
      </w:r>
      <w:r w:rsidR="00570ED3">
        <w:t>Record</w:t>
      </w:r>
      <w:r w:rsidRPr="006C37B9">
        <w:t xml:space="preserve"> your </w:t>
      </w:r>
      <w:r w:rsidR="00A45AFE">
        <w:t>part</w:t>
      </w:r>
      <w:r w:rsidRPr="006C37B9">
        <w:t xml:space="preserve"> of the </w:t>
      </w:r>
      <w:r w:rsidR="00585C7B">
        <w:t>announcement</w:t>
      </w:r>
      <w:r w:rsidRPr="006C37B9">
        <w:t xml:space="preserve">. Then, </w:t>
      </w:r>
      <w:r w:rsidR="005030C6" w:rsidRPr="006C37B9">
        <w:t>ask your partner tw</w:t>
      </w:r>
      <w:r w:rsidR="00F46C1A" w:rsidRPr="006C37B9">
        <w:t xml:space="preserve">o </w:t>
      </w:r>
      <w:r w:rsidR="005030C6" w:rsidRPr="006C37B9">
        <w:t>of the following questions</w:t>
      </w:r>
      <w:r w:rsidR="00A45AFE">
        <w:t xml:space="preserve"> in English</w:t>
      </w:r>
      <w:r w:rsidR="005030C6" w:rsidRPr="006C37B9">
        <w:t>:</w:t>
      </w:r>
    </w:p>
    <w:p w14:paraId="227BAF88" w14:textId="7E8E3F21" w:rsidR="005030C6" w:rsidRPr="006C37B9" w:rsidRDefault="005030C6" w:rsidP="00A95432">
      <w:pPr>
        <w:pStyle w:val="ListParagraph"/>
        <w:numPr>
          <w:ilvl w:val="0"/>
          <w:numId w:val="6"/>
        </w:numPr>
      </w:pPr>
      <w:r w:rsidRPr="006C37B9">
        <w:t xml:space="preserve">Which </w:t>
      </w:r>
      <w:r w:rsidR="00A45AFE">
        <w:t xml:space="preserve">part of the </w:t>
      </w:r>
      <w:r w:rsidR="00043EA0">
        <w:t>announcement</w:t>
      </w:r>
      <w:r w:rsidRPr="006C37B9">
        <w:t xml:space="preserve"> did you do?</w:t>
      </w:r>
    </w:p>
    <w:p w14:paraId="7E09AE66" w14:textId="6C5600A0" w:rsidR="005030C6" w:rsidRPr="006C37B9" w:rsidRDefault="005030C6" w:rsidP="00A95432">
      <w:pPr>
        <w:pStyle w:val="ListParagraph"/>
        <w:numPr>
          <w:ilvl w:val="0"/>
          <w:numId w:val="6"/>
        </w:numPr>
      </w:pPr>
      <w:r w:rsidRPr="006C37B9">
        <w:t xml:space="preserve">Which </w:t>
      </w:r>
      <w:r w:rsidR="00A45AFE">
        <w:t>part</w:t>
      </w:r>
      <w:r w:rsidRPr="006C37B9">
        <w:t xml:space="preserve"> was the hardest?</w:t>
      </w:r>
    </w:p>
    <w:p w14:paraId="54746F85" w14:textId="77777777" w:rsidR="005030C6" w:rsidRPr="006C37B9" w:rsidRDefault="005030C6" w:rsidP="00A95432">
      <w:pPr>
        <w:pStyle w:val="ListParagraph"/>
        <w:numPr>
          <w:ilvl w:val="0"/>
          <w:numId w:val="6"/>
        </w:numPr>
      </w:pPr>
      <w:r w:rsidRPr="006C37B9">
        <w:t>What did you like most about this assignment?</w:t>
      </w:r>
    </w:p>
    <w:p w14:paraId="752FAF58" w14:textId="4CB7243B" w:rsidR="005030C6" w:rsidRPr="006C37B9" w:rsidRDefault="005030C6" w:rsidP="00A95432">
      <w:pPr>
        <w:pStyle w:val="ListParagraph"/>
        <w:numPr>
          <w:ilvl w:val="0"/>
          <w:numId w:val="6"/>
        </w:numPr>
      </w:pPr>
      <w:r w:rsidRPr="006C37B9">
        <w:t xml:space="preserve">What was your favorite part of the </w:t>
      </w:r>
      <w:r w:rsidR="00585C7B">
        <w:t>announcement</w:t>
      </w:r>
      <w:r w:rsidRPr="006C37B9">
        <w:t>?</w:t>
      </w:r>
    </w:p>
    <w:p w14:paraId="650AE2C9" w14:textId="7500506A" w:rsidR="00C2299A" w:rsidRDefault="00C2299A" w:rsidP="00A45AFE">
      <w:pPr>
        <w:ind w:left="720"/>
      </w:pPr>
      <w:r w:rsidRPr="006C37B9">
        <w:t xml:space="preserve">If doing your collaboration asynchronously, you will </w:t>
      </w:r>
      <w:r w:rsidR="00116AB3">
        <w:t>record your work for Step 1 and Step 2 separately</w:t>
      </w:r>
      <w:r w:rsidRPr="006C37B9">
        <w:t>. You will also need to view your partner’s recording.</w:t>
      </w:r>
    </w:p>
    <w:p w14:paraId="54A3C9A3" w14:textId="62D82067" w:rsidR="005220E7" w:rsidRDefault="006A5A2A" w:rsidP="00C2299A">
      <w:pPr>
        <w:ind w:left="720"/>
      </w:pPr>
      <w:r>
        <w:rPr>
          <w:b/>
          <w:bCs/>
        </w:rPr>
        <w:t>Step 3:</w:t>
      </w:r>
      <w:r>
        <w:t xml:space="preserve"> </w:t>
      </w:r>
      <w:r w:rsidR="005220E7">
        <w:t xml:space="preserve">Once </w:t>
      </w:r>
      <w:proofErr w:type="gramStart"/>
      <w:r w:rsidR="005220E7">
        <w:t>you’ve</w:t>
      </w:r>
      <w:proofErr w:type="gramEnd"/>
      <w:r w:rsidR="005220E7">
        <w:t xml:space="preserve"> completed Steps </w:t>
      </w:r>
      <w:r w:rsidR="006E7C01">
        <w:t>1</w:t>
      </w:r>
      <w:r w:rsidR="00EB0D70">
        <w:t xml:space="preserve"> and </w:t>
      </w:r>
      <w:r w:rsidR="00994F3F">
        <w:t>2</w:t>
      </w:r>
      <w:r w:rsidR="005220E7">
        <w:t xml:space="preserve">, complete </w:t>
      </w:r>
      <w:r w:rsidR="005220E7" w:rsidRPr="00116AB3">
        <w:t>the “</w:t>
      </w:r>
      <w:r w:rsidR="007577DB">
        <w:t>Transportation</w:t>
      </w:r>
      <w:r w:rsidR="00585C7B">
        <w:t xml:space="preserve"> Station Announcement</w:t>
      </w:r>
      <w:r w:rsidR="005220E7" w:rsidRPr="00116AB3">
        <w:t>” Collaboration Reflection</w:t>
      </w:r>
      <w:r w:rsidR="00794D67">
        <w:t xml:space="preserve"> in this document</w:t>
      </w:r>
      <w:r w:rsidR="005220E7" w:rsidRPr="00116AB3">
        <w:t xml:space="preserve">. Review the rubric </w:t>
      </w:r>
      <w:r w:rsidR="00794D67">
        <w:t xml:space="preserve">on the lesson page </w:t>
      </w:r>
      <w:r w:rsidR="005220E7" w:rsidRPr="00116AB3">
        <w:t>to see how your work will be graded</w:t>
      </w:r>
      <w:r w:rsidR="005220E7">
        <w:t>.</w:t>
      </w:r>
    </w:p>
    <w:p w14:paraId="6AC0E735" w14:textId="7C98D65D" w:rsidR="0060270F" w:rsidRDefault="005220E7" w:rsidP="003C5F8B">
      <w:pPr>
        <w:ind w:left="720"/>
        <w:rPr>
          <w:b/>
          <w:bCs/>
        </w:rPr>
      </w:pPr>
      <w:r>
        <w:rPr>
          <w:b/>
          <w:bCs/>
        </w:rPr>
        <w:t xml:space="preserve">Step </w:t>
      </w:r>
      <w:r w:rsidR="00C2299A">
        <w:rPr>
          <w:b/>
          <w:bCs/>
        </w:rPr>
        <w:t>4</w:t>
      </w:r>
      <w:r>
        <w:rPr>
          <w:b/>
          <w:bCs/>
        </w:rPr>
        <w:t xml:space="preserve">: </w:t>
      </w:r>
      <w:r>
        <w:t xml:space="preserve">Submit </w:t>
      </w:r>
      <w:r w:rsidR="00450513">
        <w:t xml:space="preserve">video(s)/audio(s), </w:t>
      </w:r>
      <w:r w:rsidR="005030C6">
        <w:t>along with your</w:t>
      </w:r>
      <w:r>
        <w:t xml:space="preserve"> </w:t>
      </w:r>
      <w:r w:rsidRPr="001207BC">
        <w:t>“</w:t>
      </w:r>
      <w:r w:rsidR="007577DB">
        <w:t>Transportation</w:t>
      </w:r>
      <w:r w:rsidR="00043EA0">
        <w:t xml:space="preserve"> Station Announcement</w:t>
      </w:r>
      <w:r w:rsidRPr="001207BC">
        <w:t>” Collaboration Reflection</w:t>
      </w:r>
      <w:r w:rsidR="005030C6">
        <w:t>.</w:t>
      </w:r>
    </w:p>
    <w:p w14:paraId="45CF4114" w14:textId="292643D2" w:rsidR="006C012E" w:rsidRPr="00537590" w:rsidRDefault="00772DD9" w:rsidP="006C012E">
      <w:pPr>
        <w:pStyle w:val="Heading2"/>
        <w:rPr>
          <w:rFonts w:asciiTheme="majorHAnsi" w:hAnsiTheme="majorHAnsi" w:cstheme="majorHAnsi"/>
          <w:i/>
          <w:iCs/>
          <w:color w:val="0070C0"/>
          <w:kern w:val="32"/>
          <w:sz w:val="32"/>
          <w:szCs w:val="32"/>
        </w:rPr>
      </w:pPr>
      <w:bookmarkStart w:id="0" w:name="_Hlk43897840"/>
      <w:r>
        <w:rPr>
          <w:rFonts w:asciiTheme="majorHAnsi" w:hAnsiTheme="majorHAnsi" w:cstheme="majorHAnsi"/>
          <w:color w:val="0070C0"/>
          <w:kern w:val="32"/>
          <w:sz w:val="32"/>
          <w:szCs w:val="32"/>
        </w:rPr>
        <w:t>“</w:t>
      </w:r>
      <w:r w:rsidR="007577DB">
        <w:rPr>
          <w:rFonts w:asciiTheme="majorHAnsi" w:hAnsiTheme="majorHAnsi" w:cstheme="majorHAnsi"/>
          <w:color w:val="0070C0"/>
          <w:kern w:val="32"/>
          <w:sz w:val="32"/>
          <w:szCs w:val="32"/>
        </w:rPr>
        <w:t>Transportation</w:t>
      </w:r>
      <w:r w:rsidR="00585C7B">
        <w:rPr>
          <w:rFonts w:asciiTheme="majorHAnsi" w:hAnsiTheme="majorHAnsi" w:cstheme="majorHAnsi"/>
          <w:color w:val="0070C0"/>
          <w:kern w:val="32"/>
          <w:sz w:val="32"/>
          <w:szCs w:val="32"/>
        </w:rPr>
        <w:t xml:space="preserve"> Station Announcement</w:t>
      </w:r>
      <w:r w:rsidR="006C012E" w:rsidRPr="00B6235F">
        <w:rPr>
          <w:rFonts w:asciiTheme="majorHAnsi" w:hAnsiTheme="majorHAnsi" w:cstheme="majorHAnsi"/>
          <w:color w:val="0070C0"/>
          <w:kern w:val="32"/>
          <w:sz w:val="32"/>
          <w:szCs w:val="32"/>
        </w:rPr>
        <w:t>” Collaboration Reflection</w:t>
      </w:r>
    </w:p>
    <w:p w14:paraId="3B0083D1" w14:textId="77777777" w:rsidR="006C012E" w:rsidRPr="00537590" w:rsidRDefault="006C012E" w:rsidP="006C012E">
      <w:pPr>
        <w:pStyle w:val="Heading2"/>
        <w:rPr>
          <w:rFonts w:asciiTheme="majorHAnsi" w:hAnsiTheme="majorHAnsi" w:cstheme="majorHAnsi"/>
          <w:color w:val="0070C0"/>
        </w:rPr>
      </w:pPr>
      <w:r w:rsidRPr="00B6235F">
        <w:rPr>
          <w:rFonts w:asciiTheme="majorHAnsi" w:hAnsiTheme="majorHAnsi" w:cstheme="majorHAnsi"/>
          <w:color w:val="0070C0"/>
        </w:rPr>
        <w:t>Part 1: Getting Started</w:t>
      </w:r>
    </w:p>
    <w:p w14:paraId="3CFB5376" w14:textId="77777777" w:rsidR="006C37B9" w:rsidRPr="006C37B9" w:rsidRDefault="006C37B9" w:rsidP="006C37B9">
      <w:pPr>
        <w:rPr>
          <w:rFonts w:asciiTheme="minorHAnsi" w:hAnsiTheme="minorHAnsi" w:cstheme="minorHAnsi"/>
        </w:rPr>
      </w:pPr>
      <w:r w:rsidRPr="004B3327">
        <w:rPr>
          <w:rFonts w:asciiTheme="minorHAnsi" w:hAnsiTheme="minorHAnsi" w:cstheme="minorHAnsi"/>
        </w:rPr>
        <w:t>Find a partner to work with. Contact your instructor for assistance with finding a partner. Once you have found someone to work with, you and your partner will communicate back and forth to complete the collaboration task.</w:t>
      </w:r>
    </w:p>
    <w:p w14:paraId="79DDE910" w14:textId="19BF49D4" w:rsidR="006C012E" w:rsidRPr="00537590" w:rsidRDefault="006C012E" w:rsidP="006C012E">
      <w:pPr>
        <w:pStyle w:val="ListParagraph"/>
        <w:ind w:left="0"/>
        <w:rPr>
          <w:rFonts w:asciiTheme="minorHAnsi" w:hAnsiTheme="minorHAnsi" w:cstheme="minorHAnsi"/>
        </w:rPr>
      </w:pPr>
      <w:r w:rsidRPr="006C37B9">
        <w:rPr>
          <w:rFonts w:asciiTheme="minorHAnsi" w:hAnsiTheme="minorHAnsi" w:cstheme="minorHAnsi"/>
        </w:rPr>
        <w:t>Be sure to meet all the requirements in the “</w:t>
      </w:r>
      <w:r w:rsidR="007577DB">
        <w:rPr>
          <w:rFonts w:asciiTheme="minorHAnsi" w:hAnsiTheme="minorHAnsi" w:cstheme="minorHAnsi"/>
        </w:rPr>
        <w:t>Transportation</w:t>
      </w:r>
      <w:r w:rsidR="00585C7B">
        <w:rPr>
          <w:rFonts w:asciiTheme="minorHAnsi" w:hAnsiTheme="minorHAnsi" w:cstheme="minorHAnsi"/>
        </w:rPr>
        <w:t xml:space="preserve"> Station Announcement</w:t>
      </w:r>
      <w:r w:rsidRPr="006C37B9">
        <w:rPr>
          <w:rFonts w:asciiTheme="minorHAnsi" w:hAnsiTheme="minorHAnsi" w:cstheme="minorHAnsi"/>
        </w:rPr>
        <w:t>” Collaboration Rubric.</w:t>
      </w:r>
    </w:p>
    <w:tbl>
      <w:tblPr>
        <w:tblStyle w:val="TableGridLight"/>
        <w:tblW w:w="4246" w:type="pct"/>
        <w:tblLayout w:type="fixed"/>
        <w:tblLook w:val="0000" w:firstRow="0" w:lastRow="0" w:firstColumn="0" w:lastColumn="0" w:noHBand="0" w:noVBand="0"/>
      </w:tblPr>
      <w:tblGrid>
        <w:gridCol w:w="3112"/>
        <w:gridCol w:w="2597"/>
        <w:gridCol w:w="3454"/>
      </w:tblGrid>
      <w:tr w:rsidR="006C012E" w:rsidRPr="00380A2A" w14:paraId="18F7470B" w14:textId="77777777" w:rsidTr="00E04288">
        <w:tc>
          <w:tcPr>
            <w:tcW w:w="2554" w:type="dxa"/>
          </w:tcPr>
          <w:p w14:paraId="5142F73C" w14:textId="77777777" w:rsidR="006C012E" w:rsidRPr="00624A50" w:rsidRDefault="006C012E" w:rsidP="00E04288">
            <w:pPr>
              <w:widowControl w:val="0"/>
              <w:autoSpaceDE w:val="0"/>
              <w:autoSpaceDN w:val="0"/>
              <w:adjustRightInd w:val="0"/>
              <w:spacing w:after="400"/>
              <w:rPr>
                <w:rFonts w:asciiTheme="majorHAnsi" w:hAnsiTheme="majorHAnsi" w:cstheme="majorHAnsi"/>
              </w:rPr>
            </w:pPr>
            <w:r w:rsidRPr="00624A50">
              <w:rPr>
                <w:rFonts w:asciiTheme="majorHAnsi" w:hAnsiTheme="majorHAnsi" w:cstheme="majorHAnsi"/>
                <w:b/>
                <w:bCs/>
              </w:rPr>
              <w:t>Team Member Names</w:t>
            </w:r>
          </w:p>
        </w:tc>
        <w:tc>
          <w:tcPr>
            <w:tcW w:w="2132" w:type="dxa"/>
          </w:tcPr>
          <w:p w14:paraId="11138C58" w14:textId="77777777" w:rsidR="006C012E" w:rsidRPr="00624A50" w:rsidRDefault="006C012E" w:rsidP="00E04288">
            <w:pPr>
              <w:widowControl w:val="0"/>
              <w:autoSpaceDE w:val="0"/>
              <w:autoSpaceDN w:val="0"/>
              <w:adjustRightInd w:val="0"/>
              <w:spacing w:after="400"/>
              <w:rPr>
                <w:rFonts w:asciiTheme="majorHAnsi" w:hAnsiTheme="majorHAnsi" w:cstheme="majorHAnsi"/>
              </w:rPr>
            </w:pPr>
            <w:r w:rsidRPr="00624A50">
              <w:rPr>
                <w:rFonts w:asciiTheme="majorHAnsi" w:hAnsiTheme="majorHAnsi" w:cstheme="majorHAnsi"/>
                <w:b/>
                <w:bCs/>
              </w:rPr>
              <w:t>Email</w:t>
            </w:r>
          </w:p>
        </w:tc>
        <w:tc>
          <w:tcPr>
            <w:tcW w:w="2835" w:type="dxa"/>
          </w:tcPr>
          <w:p w14:paraId="35FBD3C0" w14:textId="77777777" w:rsidR="006C012E" w:rsidRPr="00624A50" w:rsidRDefault="006C012E" w:rsidP="00E04288">
            <w:pPr>
              <w:widowControl w:val="0"/>
              <w:autoSpaceDE w:val="0"/>
              <w:autoSpaceDN w:val="0"/>
              <w:adjustRightInd w:val="0"/>
              <w:spacing w:after="400"/>
              <w:rPr>
                <w:rFonts w:asciiTheme="majorHAnsi" w:hAnsiTheme="majorHAnsi" w:cstheme="majorHAnsi"/>
              </w:rPr>
            </w:pPr>
            <w:r w:rsidRPr="00624A50">
              <w:rPr>
                <w:rFonts w:asciiTheme="majorHAnsi" w:hAnsiTheme="majorHAnsi" w:cstheme="majorHAnsi"/>
                <w:b/>
                <w:bCs/>
              </w:rPr>
              <w:t>Instructor Name</w:t>
            </w:r>
          </w:p>
        </w:tc>
      </w:tr>
      <w:tr w:rsidR="006C012E" w:rsidRPr="00380A2A" w14:paraId="6DC0BD30" w14:textId="77777777" w:rsidTr="00E04288">
        <w:tc>
          <w:tcPr>
            <w:tcW w:w="2554" w:type="dxa"/>
          </w:tcPr>
          <w:p w14:paraId="616D1FC0" w14:textId="77777777" w:rsidR="006C012E" w:rsidRPr="00624A50" w:rsidRDefault="006C012E" w:rsidP="00E04288">
            <w:pPr>
              <w:widowControl w:val="0"/>
              <w:autoSpaceDE w:val="0"/>
              <w:autoSpaceDN w:val="0"/>
              <w:adjustRightInd w:val="0"/>
              <w:spacing w:after="400"/>
              <w:rPr>
                <w:rFonts w:asciiTheme="majorHAnsi" w:hAnsiTheme="majorHAnsi" w:cstheme="majorHAnsi"/>
              </w:rPr>
            </w:pPr>
            <w:r w:rsidRPr="00624A50">
              <w:rPr>
                <w:rFonts w:asciiTheme="majorHAnsi" w:hAnsiTheme="majorHAnsi" w:cstheme="majorHAnsi"/>
                <w:b/>
                <w:bCs/>
              </w:rPr>
              <w:t>My Name:</w:t>
            </w:r>
          </w:p>
        </w:tc>
        <w:tc>
          <w:tcPr>
            <w:tcW w:w="2132" w:type="dxa"/>
          </w:tcPr>
          <w:p w14:paraId="3267EFC7" w14:textId="77777777" w:rsidR="006C012E" w:rsidRPr="00624A50" w:rsidRDefault="006C012E" w:rsidP="00E04288">
            <w:pPr>
              <w:widowControl w:val="0"/>
              <w:autoSpaceDE w:val="0"/>
              <w:autoSpaceDN w:val="0"/>
              <w:adjustRightInd w:val="0"/>
              <w:spacing w:after="400"/>
              <w:rPr>
                <w:rFonts w:asciiTheme="majorHAnsi" w:hAnsiTheme="majorHAnsi" w:cstheme="majorHAnsi"/>
              </w:rPr>
            </w:pPr>
            <w:r w:rsidRPr="00624A50">
              <w:rPr>
                <w:rFonts w:asciiTheme="majorHAnsi" w:hAnsiTheme="majorHAnsi" w:cstheme="majorHAnsi"/>
              </w:rPr>
              <w:t> </w:t>
            </w:r>
          </w:p>
        </w:tc>
        <w:tc>
          <w:tcPr>
            <w:tcW w:w="2835" w:type="dxa"/>
          </w:tcPr>
          <w:p w14:paraId="586675C4" w14:textId="77777777" w:rsidR="006C012E" w:rsidRPr="00624A50" w:rsidRDefault="006C012E" w:rsidP="00E04288">
            <w:pPr>
              <w:widowControl w:val="0"/>
              <w:autoSpaceDE w:val="0"/>
              <w:autoSpaceDN w:val="0"/>
              <w:adjustRightInd w:val="0"/>
              <w:spacing w:after="400"/>
              <w:rPr>
                <w:rFonts w:asciiTheme="majorHAnsi" w:hAnsiTheme="majorHAnsi" w:cstheme="majorHAnsi"/>
              </w:rPr>
            </w:pPr>
            <w:r w:rsidRPr="00624A50">
              <w:rPr>
                <w:rFonts w:asciiTheme="majorHAnsi" w:hAnsiTheme="majorHAnsi" w:cstheme="majorHAnsi"/>
              </w:rPr>
              <w:t> </w:t>
            </w:r>
          </w:p>
        </w:tc>
      </w:tr>
      <w:tr w:rsidR="006C012E" w:rsidRPr="00537590" w14:paraId="2AC9F42D" w14:textId="77777777" w:rsidTr="00E04288">
        <w:tc>
          <w:tcPr>
            <w:tcW w:w="2554" w:type="dxa"/>
          </w:tcPr>
          <w:p w14:paraId="1626C43D" w14:textId="77777777" w:rsidR="006C012E" w:rsidRPr="00624A50" w:rsidRDefault="006C012E" w:rsidP="00E04288">
            <w:pPr>
              <w:widowControl w:val="0"/>
              <w:autoSpaceDE w:val="0"/>
              <w:autoSpaceDN w:val="0"/>
              <w:adjustRightInd w:val="0"/>
              <w:spacing w:after="400"/>
              <w:rPr>
                <w:rFonts w:asciiTheme="majorHAnsi" w:hAnsiTheme="majorHAnsi" w:cstheme="majorHAnsi"/>
              </w:rPr>
            </w:pPr>
            <w:r w:rsidRPr="00624A50">
              <w:rPr>
                <w:rFonts w:asciiTheme="majorHAnsi" w:hAnsiTheme="majorHAnsi" w:cstheme="majorHAnsi"/>
                <w:b/>
                <w:bCs/>
              </w:rPr>
              <w:t>Partner:</w:t>
            </w:r>
          </w:p>
        </w:tc>
        <w:tc>
          <w:tcPr>
            <w:tcW w:w="2132" w:type="dxa"/>
          </w:tcPr>
          <w:p w14:paraId="68431DEB" w14:textId="77777777" w:rsidR="006C012E" w:rsidRPr="00624A50" w:rsidRDefault="006C012E" w:rsidP="00E04288">
            <w:pPr>
              <w:widowControl w:val="0"/>
              <w:autoSpaceDE w:val="0"/>
              <w:autoSpaceDN w:val="0"/>
              <w:adjustRightInd w:val="0"/>
              <w:spacing w:after="400"/>
              <w:rPr>
                <w:rFonts w:asciiTheme="majorHAnsi" w:hAnsiTheme="majorHAnsi" w:cstheme="majorHAnsi"/>
              </w:rPr>
            </w:pPr>
            <w:r w:rsidRPr="00624A50">
              <w:rPr>
                <w:rFonts w:asciiTheme="majorHAnsi" w:hAnsiTheme="majorHAnsi" w:cstheme="majorHAnsi"/>
              </w:rPr>
              <w:t> </w:t>
            </w:r>
          </w:p>
        </w:tc>
        <w:tc>
          <w:tcPr>
            <w:tcW w:w="2835" w:type="dxa"/>
          </w:tcPr>
          <w:p w14:paraId="71DF9E54" w14:textId="77777777" w:rsidR="006C012E" w:rsidRPr="00624A50" w:rsidRDefault="006C012E" w:rsidP="00E04288">
            <w:pPr>
              <w:widowControl w:val="0"/>
              <w:autoSpaceDE w:val="0"/>
              <w:autoSpaceDN w:val="0"/>
              <w:adjustRightInd w:val="0"/>
              <w:spacing w:after="400"/>
              <w:rPr>
                <w:rFonts w:asciiTheme="majorHAnsi" w:hAnsiTheme="majorHAnsi" w:cstheme="majorHAnsi"/>
              </w:rPr>
            </w:pPr>
            <w:r w:rsidRPr="00624A50">
              <w:rPr>
                <w:rFonts w:asciiTheme="majorHAnsi" w:hAnsiTheme="majorHAnsi" w:cstheme="majorHAnsi"/>
              </w:rPr>
              <w:t> </w:t>
            </w:r>
          </w:p>
        </w:tc>
      </w:tr>
    </w:tbl>
    <w:p w14:paraId="20A93F56" w14:textId="77777777" w:rsidR="006C012E" w:rsidRPr="007B773B" w:rsidRDefault="006C012E" w:rsidP="006C012E">
      <w:pPr>
        <w:widowControl w:val="0"/>
        <w:autoSpaceDE w:val="0"/>
        <w:autoSpaceDN w:val="0"/>
        <w:adjustRightInd w:val="0"/>
        <w:spacing w:after="400"/>
        <w:rPr>
          <w:rFonts w:asciiTheme="majorHAnsi" w:hAnsiTheme="majorHAnsi" w:cstheme="majorHAnsi"/>
          <w:b/>
          <w:bCs/>
        </w:rPr>
      </w:pPr>
    </w:p>
    <w:p w14:paraId="5B819DF8" w14:textId="77777777" w:rsidR="006C012E" w:rsidRPr="00624A50" w:rsidRDefault="006C012E" w:rsidP="006C012E">
      <w:pPr>
        <w:widowControl w:val="0"/>
        <w:autoSpaceDE w:val="0"/>
        <w:autoSpaceDN w:val="0"/>
        <w:adjustRightInd w:val="0"/>
        <w:rPr>
          <w:rFonts w:asciiTheme="minorHAnsi" w:hAnsiTheme="minorHAnsi" w:cstheme="minorHAnsi"/>
          <w:bCs/>
        </w:rPr>
      </w:pPr>
      <w:r w:rsidRPr="00624A50">
        <w:rPr>
          <w:rFonts w:asciiTheme="minorHAnsi" w:hAnsiTheme="minorHAnsi" w:cstheme="minorHAnsi"/>
          <w:bCs/>
        </w:rPr>
        <w:t>We did the collaboration via (method of collaboration):</w:t>
      </w:r>
    </w:p>
    <w:p w14:paraId="1696110F" w14:textId="77777777" w:rsidR="006C012E" w:rsidRPr="00624A50" w:rsidRDefault="006C012E" w:rsidP="006C012E">
      <w:pPr>
        <w:widowControl w:val="0"/>
        <w:autoSpaceDE w:val="0"/>
        <w:autoSpaceDN w:val="0"/>
        <w:adjustRightInd w:val="0"/>
        <w:rPr>
          <w:rFonts w:asciiTheme="minorHAnsi" w:hAnsiTheme="minorHAnsi" w:cstheme="minorHAnsi"/>
          <w:bCs/>
        </w:rPr>
      </w:pPr>
    </w:p>
    <w:p w14:paraId="56178BA1" w14:textId="77777777" w:rsidR="00450513" w:rsidRPr="00537590" w:rsidRDefault="00450513" w:rsidP="00450513">
      <w:pPr>
        <w:widowControl w:val="0"/>
        <w:autoSpaceDE w:val="0"/>
        <w:autoSpaceDN w:val="0"/>
        <w:adjustRightInd w:val="0"/>
        <w:rPr>
          <w:rFonts w:asciiTheme="minorHAnsi" w:hAnsiTheme="minorHAnsi" w:cstheme="minorHAnsi"/>
          <w:b/>
        </w:rPr>
      </w:pPr>
      <w:r w:rsidRPr="006C067E">
        <w:rPr>
          <w:rFonts w:asciiTheme="minorHAnsi" w:hAnsiTheme="minorHAnsi" w:cstheme="minorHAnsi"/>
          <w:b/>
        </w:rPr>
        <w:t xml:space="preserve">Evidence of the collaboration is required, so please submit your </w:t>
      </w:r>
      <w:r w:rsidRPr="006C067E">
        <w:rPr>
          <w:rFonts w:ascii="Helvetica" w:hAnsi="Helvetica" w:cs="Helvetica"/>
          <w:b/>
          <w:bCs/>
          <w:sz w:val="20"/>
          <w:szCs w:val="20"/>
          <w:shd w:val="clear" w:color="auto" w:fill="FFFFFF"/>
        </w:rPr>
        <w:t>screenshots, photos, or a video</w:t>
      </w:r>
      <w:r w:rsidRPr="006C067E">
        <w:rPr>
          <w:rFonts w:ascii="Helvetica" w:hAnsi="Helvetica" w:cs="Helvetica"/>
          <w:sz w:val="20"/>
          <w:szCs w:val="20"/>
          <w:shd w:val="clear" w:color="auto" w:fill="FFFFFF"/>
        </w:rPr>
        <w:t xml:space="preserve"> </w:t>
      </w:r>
      <w:r w:rsidRPr="00537590">
        <w:rPr>
          <w:rFonts w:asciiTheme="minorHAnsi" w:hAnsiTheme="minorHAnsi" w:cstheme="minorHAnsi"/>
          <w:b/>
        </w:rPr>
        <w:t>of the collaboration along with th</w:t>
      </w:r>
      <w:r>
        <w:rPr>
          <w:rFonts w:asciiTheme="minorHAnsi" w:hAnsiTheme="minorHAnsi" w:cstheme="minorHAnsi"/>
          <w:b/>
        </w:rPr>
        <w:t>is</w:t>
      </w:r>
      <w:r w:rsidRPr="00537590">
        <w:rPr>
          <w:rFonts w:asciiTheme="minorHAnsi" w:hAnsiTheme="minorHAnsi" w:cstheme="minorHAnsi"/>
          <w:b/>
        </w:rPr>
        <w:t xml:space="preserve"> Collaboration Reflection.</w:t>
      </w:r>
    </w:p>
    <w:p w14:paraId="5BA2E783" w14:textId="77777777" w:rsidR="006C012E" w:rsidRPr="00624A50" w:rsidRDefault="006C012E" w:rsidP="006C012E">
      <w:pPr>
        <w:widowControl w:val="0"/>
        <w:autoSpaceDE w:val="0"/>
        <w:autoSpaceDN w:val="0"/>
        <w:adjustRightInd w:val="0"/>
        <w:spacing w:after="400"/>
        <w:rPr>
          <w:rFonts w:asciiTheme="majorHAnsi" w:hAnsiTheme="majorHAnsi" w:cstheme="majorHAnsi"/>
          <w:color w:val="535353"/>
          <w:sz w:val="28"/>
          <w:szCs w:val="28"/>
        </w:rPr>
      </w:pPr>
    </w:p>
    <w:p w14:paraId="13986F6C" w14:textId="77777777" w:rsidR="006C012E" w:rsidRPr="00624A50" w:rsidRDefault="006C012E" w:rsidP="006C012E">
      <w:pPr>
        <w:pStyle w:val="Heading2"/>
        <w:rPr>
          <w:rFonts w:asciiTheme="majorHAnsi" w:hAnsiTheme="majorHAnsi" w:cstheme="majorHAnsi"/>
          <w:color w:val="0070C0"/>
        </w:rPr>
      </w:pPr>
      <w:r w:rsidRPr="00624A50">
        <w:rPr>
          <w:rFonts w:asciiTheme="majorHAnsi" w:hAnsiTheme="majorHAnsi" w:cstheme="majorHAnsi"/>
          <w:color w:val="0070C0"/>
        </w:rPr>
        <w:t>Part 2: Assignment Guide</w:t>
      </w:r>
    </w:p>
    <w:p w14:paraId="20089505" w14:textId="71E17475" w:rsidR="00772DD9" w:rsidRPr="00624A50" w:rsidRDefault="006C012E" w:rsidP="00A95432">
      <w:pPr>
        <w:pStyle w:val="ListParagraph"/>
        <w:numPr>
          <w:ilvl w:val="0"/>
          <w:numId w:val="15"/>
        </w:numPr>
        <w:spacing w:before="100" w:beforeAutospacing="1" w:after="240" w:line="240" w:lineRule="auto"/>
        <w:rPr>
          <w:rFonts w:asciiTheme="minorHAnsi" w:hAnsiTheme="minorHAnsi" w:cstheme="minorHAnsi"/>
        </w:rPr>
      </w:pPr>
      <w:r w:rsidRPr="00624A50">
        <w:rPr>
          <w:rFonts w:asciiTheme="minorHAnsi" w:hAnsiTheme="minorHAnsi" w:cstheme="minorHAnsi"/>
        </w:rPr>
        <w:t xml:space="preserve">Identify the </w:t>
      </w:r>
      <w:r w:rsidR="00116AB3">
        <w:rPr>
          <w:rFonts w:asciiTheme="minorHAnsi" w:hAnsiTheme="minorHAnsi" w:cstheme="minorHAnsi"/>
        </w:rPr>
        <w:t>part of the</w:t>
      </w:r>
      <w:r w:rsidR="00772DD9" w:rsidRPr="00624A50">
        <w:rPr>
          <w:rFonts w:asciiTheme="minorHAnsi" w:hAnsiTheme="minorHAnsi" w:cstheme="minorHAnsi"/>
        </w:rPr>
        <w:t xml:space="preserve"> </w:t>
      </w:r>
      <w:r w:rsidR="007577DB">
        <w:rPr>
          <w:rFonts w:asciiTheme="minorHAnsi" w:hAnsiTheme="minorHAnsi" w:cstheme="minorHAnsi"/>
        </w:rPr>
        <w:t>announcement</w:t>
      </w:r>
      <w:r w:rsidRPr="00624A50">
        <w:rPr>
          <w:rFonts w:asciiTheme="minorHAnsi" w:hAnsiTheme="minorHAnsi" w:cstheme="minorHAnsi"/>
        </w:rPr>
        <w:t xml:space="preserve"> you </w:t>
      </w:r>
      <w:r w:rsidR="00116AB3">
        <w:rPr>
          <w:rFonts w:asciiTheme="minorHAnsi" w:hAnsiTheme="minorHAnsi" w:cstheme="minorHAnsi"/>
        </w:rPr>
        <w:t>are creating</w:t>
      </w:r>
      <w:r w:rsidR="00772DD9" w:rsidRPr="00624A50">
        <w:rPr>
          <w:rFonts w:asciiTheme="minorHAnsi" w:hAnsiTheme="minorHAnsi" w:cstheme="minorHAnsi"/>
        </w:rPr>
        <w:t>:</w:t>
      </w:r>
    </w:p>
    <w:p w14:paraId="085F6171" w14:textId="1C2BE137" w:rsidR="00772DD9" w:rsidRPr="00624A50" w:rsidRDefault="00772DD9" w:rsidP="00772DD9">
      <w:pPr>
        <w:spacing w:after="0" w:line="240" w:lineRule="auto"/>
        <w:ind w:left="720"/>
        <w:rPr>
          <w:rFonts w:asciiTheme="minorHAnsi" w:hAnsiTheme="minorHAnsi" w:cstheme="minorHAnsi"/>
        </w:rPr>
      </w:pPr>
      <w:r w:rsidRPr="00624A50">
        <w:rPr>
          <w:rFonts w:asciiTheme="minorHAnsi" w:hAnsiTheme="minorHAnsi" w:cstheme="minorHAnsi" w:hint="eastAsia"/>
          <w:sz w:val="32"/>
          <w:szCs w:val="32"/>
        </w:rPr>
        <w:t>□</w:t>
      </w:r>
      <w:r w:rsidRPr="00624A50">
        <w:rPr>
          <w:rFonts w:asciiTheme="minorHAnsi" w:hAnsiTheme="minorHAnsi" w:cstheme="minorHAnsi"/>
        </w:rPr>
        <w:t xml:space="preserve"> </w:t>
      </w:r>
      <w:r w:rsidR="00585C7B">
        <w:rPr>
          <w:rFonts w:asciiTheme="minorHAnsi" w:hAnsiTheme="minorHAnsi" w:cstheme="minorHAnsi"/>
        </w:rPr>
        <w:t>T</w:t>
      </w:r>
      <w:r w:rsidR="00585C7B">
        <w:t>ime schedule and types of transportation available</w:t>
      </w:r>
    </w:p>
    <w:p w14:paraId="7FDBAB30" w14:textId="2423706D" w:rsidR="00C2299A" w:rsidRPr="00116AB3" w:rsidRDefault="00772DD9" w:rsidP="00116AB3">
      <w:pPr>
        <w:spacing w:after="0" w:line="240" w:lineRule="auto"/>
        <w:ind w:left="720"/>
        <w:rPr>
          <w:rFonts w:asciiTheme="minorHAnsi" w:hAnsiTheme="minorHAnsi" w:cstheme="minorHAnsi"/>
        </w:rPr>
        <w:sectPr w:rsidR="00C2299A" w:rsidRPr="00116AB3" w:rsidSect="00902D71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 w:rsidRPr="00624A50">
        <w:rPr>
          <w:rFonts w:asciiTheme="minorHAnsi" w:hAnsiTheme="minorHAnsi" w:cstheme="minorHAnsi" w:hint="eastAsia"/>
          <w:sz w:val="32"/>
          <w:szCs w:val="32"/>
        </w:rPr>
        <w:t>□</w:t>
      </w:r>
      <w:r w:rsidRPr="00624A50">
        <w:rPr>
          <w:rFonts w:asciiTheme="minorHAnsi" w:hAnsiTheme="minorHAnsi" w:cstheme="minorHAnsi"/>
          <w:sz w:val="32"/>
          <w:szCs w:val="32"/>
        </w:rPr>
        <w:t xml:space="preserve"> </w:t>
      </w:r>
      <w:r w:rsidR="00585C7B" w:rsidRPr="002122CF">
        <w:rPr>
          <w:rFonts w:asciiTheme="minorHAnsi" w:eastAsia="DengXian" w:hAnsiTheme="minorHAnsi" w:cstheme="minorHAnsi"/>
        </w:rPr>
        <w:t>D</w:t>
      </w:r>
      <w:r w:rsidR="00585C7B">
        <w:t>estinations and activities at each destination</w:t>
      </w:r>
    </w:p>
    <w:p w14:paraId="172E8D41" w14:textId="77777777" w:rsidR="00C2299A" w:rsidRPr="00116AB3" w:rsidRDefault="00C2299A" w:rsidP="00116AB3">
      <w:pPr>
        <w:rPr>
          <w:rFonts w:asciiTheme="minorHAnsi" w:hAnsiTheme="minorHAnsi" w:cstheme="minorHAnsi"/>
        </w:rPr>
        <w:sectPr w:rsidR="00C2299A" w:rsidRPr="00116AB3" w:rsidSect="00C2299A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14:paraId="0EFE7F5D" w14:textId="0C74B9F5" w:rsidR="00C2299A" w:rsidRDefault="00772DD9" w:rsidP="00116AB3">
      <w:pPr>
        <w:pStyle w:val="ListParagraph"/>
        <w:numPr>
          <w:ilvl w:val="0"/>
          <w:numId w:val="15"/>
        </w:numPr>
        <w:spacing w:before="100" w:beforeAutospacing="1" w:after="240" w:line="240" w:lineRule="auto"/>
        <w:rPr>
          <w:rFonts w:asciiTheme="minorHAnsi" w:hAnsiTheme="minorHAnsi" w:cstheme="minorHAnsi"/>
        </w:rPr>
      </w:pPr>
      <w:r w:rsidRPr="00624A50">
        <w:rPr>
          <w:rFonts w:asciiTheme="minorHAnsi" w:hAnsiTheme="minorHAnsi" w:cstheme="minorHAnsi"/>
        </w:rPr>
        <w:t xml:space="preserve">Create </w:t>
      </w:r>
      <w:r w:rsidR="00116AB3">
        <w:rPr>
          <w:rFonts w:asciiTheme="minorHAnsi" w:hAnsiTheme="minorHAnsi" w:cstheme="minorHAnsi"/>
        </w:rPr>
        <w:t xml:space="preserve">your part of the </w:t>
      </w:r>
      <w:r w:rsidR="00585C7B">
        <w:rPr>
          <w:rFonts w:asciiTheme="minorHAnsi" w:hAnsiTheme="minorHAnsi" w:cstheme="minorHAnsi"/>
        </w:rPr>
        <w:t>announcement</w:t>
      </w:r>
      <w:r w:rsidR="002810F8" w:rsidRPr="00624A50">
        <w:rPr>
          <w:rFonts w:asciiTheme="minorHAnsi" w:hAnsiTheme="minorHAnsi" w:cstheme="minorHAnsi"/>
        </w:rPr>
        <w:t xml:space="preserve">. </w:t>
      </w:r>
    </w:p>
    <w:p w14:paraId="6149F332" w14:textId="6D039DE0" w:rsidR="00116AB3" w:rsidRDefault="00116AB3" w:rsidP="00116AB3">
      <w:pPr>
        <w:pStyle w:val="ListParagraph"/>
        <w:spacing w:before="100" w:beforeAutospacing="1" w:after="240" w:line="240" w:lineRule="auto"/>
        <w:rPr>
          <w:rFonts w:asciiTheme="minorHAnsi" w:hAnsiTheme="minorHAnsi" w:cstheme="minorHAnsi"/>
        </w:rPr>
      </w:pPr>
    </w:p>
    <w:p w14:paraId="6411B31F" w14:textId="0059D740" w:rsidR="00116AB3" w:rsidRDefault="00116AB3" w:rsidP="002122CF">
      <w:pPr>
        <w:pStyle w:val="ListParagraph"/>
        <w:spacing w:before="100" w:beforeAutospacing="1" w:after="240" w:line="240" w:lineRule="auto"/>
        <w:rPr>
          <w:rFonts w:asciiTheme="minorHAnsi" w:hAnsiTheme="minorHAnsi" w:cstheme="minorHAnsi"/>
        </w:rPr>
      </w:pPr>
      <w:r w:rsidRPr="002122CF">
        <w:rPr>
          <w:rFonts w:asciiTheme="minorHAnsi" w:hAnsiTheme="minorHAnsi" w:cstheme="minorHAnsi"/>
          <w:b/>
          <w:bCs/>
        </w:rPr>
        <w:t xml:space="preserve">If you are describing </w:t>
      </w:r>
      <w:r w:rsidR="00585C7B" w:rsidRPr="002122CF">
        <w:rPr>
          <w:rFonts w:asciiTheme="minorHAnsi" w:hAnsiTheme="minorHAnsi" w:cstheme="minorHAnsi"/>
          <w:b/>
          <w:bCs/>
        </w:rPr>
        <w:t>the t</w:t>
      </w:r>
      <w:r w:rsidR="00585C7B" w:rsidRPr="002122CF">
        <w:rPr>
          <w:b/>
          <w:bCs/>
        </w:rPr>
        <w:t>ime schedule and types of transportation available</w:t>
      </w:r>
      <w:r w:rsidR="006D4A9B">
        <w:rPr>
          <w:rFonts w:asciiTheme="minorHAnsi" w:hAnsiTheme="minorHAnsi" w:cstheme="minorHAnsi"/>
        </w:rPr>
        <w:t>, c</w:t>
      </w:r>
      <w:r>
        <w:rPr>
          <w:rFonts w:asciiTheme="minorHAnsi" w:hAnsiTheme="minorHAnsi" w:cstheme="minorHAnsi"/>
        </w:rPr>
        <w:t>reate four sentences</w:t>
      </w:r>
      <w:r w:rsidR="002122CF">
        <w:rPr>
          <w:rFonts w:asciiTheme="minorHAnsi" w:hAnsiTheme="minorHAnsi" w:cstheme="minorHAnsi"/>
        </w:rPr>
        <w:t xml:space="preserve"> describing four different times of the day and what type(s) of transportation are available at that time. (e.g.</w:t>
      </w:r>
      <w:r w:rsidR="00A34A11">
        <w:rPr>
          <w:rFonts w:asciiTheme="minorHAnsi" w:hAnsiTheme="minorHAnsi" w:cstheme="minorHAnsi"/>
        </w:rPr>
        <w:t>,</w:t>
      </w:r>
      <w:r w:rsidR="002122CF">
        <w:rPr>
          <w:rFonts w:asciiTheme="minorHAnsi" w:hAnsiTheme="minorHAnsi" w:cstheme="minorHAnsi"/>
        </w:rPr>
        <w:t xml:space="preserve"> At 11</w:t>
      </w:r>
      <w:r w:rsidR="00A34A11">
        <w:rPr>
          <w:rFonts w:asciiTheme="minorHAnsi" w:hAnsiTheme="minorHAnsi" w:cstheme="minorHAnsi"/>
        </w:rPr>
        <w:t xml:space="preserve"> </w:t>
      </w:r>
      <w:r w:rsidR="002122CF">
        <w:rPr>
          <w:rFonts w:asciiTheme="minorHAnsi" w:hAnsiTheme="minorHAnsi" w:cstheme="minorHAnsi"/>
        </w:rPr>
        <w:t>a</w:t>
      </w:r>
      <w:r w:rsidR="00A34A11">
        <w:rPr>
          <w:rFonts w:asciiTheme="minorHAnsi" w:hAnsiTheme="minorHAnsi" w:cstheme="minorHAnsi"/>
        </w:rPr>
        <w:t>.</w:t>
      </w:r>
      <w:r w:rsidR="002122CF">
        <w:rPr>
          <w:rFonts w:asciiTheme="minorHAnsi" w:hAnsiTheme="minorHAnsi" w:cstheme="minorHAnsi"/>
        </w:rPr>
        <w:t>m</w:t>
      </w:r>
      <w:r w:rsidR="00A34A11">
        <w:rPr>
          <w:rFonts w:asciiTheme="minorHAnsi" w:hAnsiTheme="minorHAnsi" w:cstheme="minorHAnsi"/>
        </w:rPr>
        <w:t>.</w:t>
      </w:r>
      <w:r w:rsidR="002122CF">
        <w:rPr>
          <w:rFonts w:asciiTheme="minorHAnsi" w:hAnsiTheme="minorHAnsi" w:cstheme="minorHAnsi"/>
        </w:rPr>
        <w:t xml:space="preserve"> you can ride the bus or ride the subway.)</w:t>
      </w:r>
    </w:p>
    <w:p w14:paraId="3119B758" w14:textId="77777777" w:rsidR="006C012E" w:rsidRPr="00537590" w:rsidRDefault="006C012E" w:rsidP="002810F8">
      <w:pPr>
        <w:spacing w:before="100" w:beforeAutospacing="1" w:after="240"/>
        <w:ind w:firstLine="720"/>
        <w:rPr>
          <w:rFonts w:asciiTheme="minorHAnsi" w:hAnsiTheme="minorHAnsi" w:cstheme="minorHAnsi"/>
        </w:rPr>
      </w:pPr>
      <w:r w:rsidRPr="00624A50">
        <w:rPr>
          <w:rFonts w:asciiTheme="minorHAnsi" w:hAnsiTheme="minorHAnsi" w:cstheme="minorHAnsi"/>
        </w:rPr>
        <w:t>Use this chart to help you prepare.</w:t>
      </w:r>
    </w:p>
    <w:tbl>
      <w:tblPr>
        <w:tblW w:w="10255" w:type="dxa"/>
        <w:tblInd w:w="3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65"/>
        <w:gridCol w:w="3875"/>
        <w:gridCol w:w="3415"/>
      </w:tblGrid>
      <w:tr w:rsidR="00116AB3" w:rsidRPr="00537590" w14:paraId="01D312C4" w14:textId="77777777" w:rsidTr="00F71ED6">
        <w:tc>
          <w:tcPr>
            <w:tcW w:w="2965" w:type="dxa"/>
            <w:shd w:val="clear" w:color="auto" w:fill="auto"/>
          </w:tcPr>
          <w:p w14:paraId="0ACA65E1" w14:textId="77777777" w:rsidR="00116AB3" w:rsidRPr="00537590" w:rsidRDefault="00116AB3" w:rsidP="00F71ED6">
            <w:pPr>
              <w:spacing w:after="0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What to Say</w:t>
            </w:r>
          </w:p>
          <w:p w14:paraId="11B323A3" w14:textId="77777777" w:rsidR="00116AB3" w:rsidRPr="00537590" w:rsidRDefault="00116AB3" w:rsidP="00F71ED6">
            <w:pPr>
              <w:spacing w:after="0"/>
              <w:jc w:val="center"/>
              <w:rPr>
                <w:rFonts w:asciiTheme="minorHAnsi" w:hAnsiTheme="minorHAnsi" w:cstheme="minorHAnsi"/>
                <w:bCs/>
              </w:rPr>
            </w:pPr>
          </w:p>
          <w:p w14:paraId="206ACEDA" w14:textId="11A36D85" w:rsidR="00116AB3" w:rsidRPr="00537590" w:rsidRDefault="00116AB3" w:rsidP="00F71ED6">
            <w:pPr>
              <w:spacing w:after="0"/>
              <w:jc w:val="center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What can you say</w:t>
            </w:r>
            <w:r w:rsidR="00A34A11">
              <w:rPr>
                <w:rFonts w:asciiTheme="minorHAnsi" w:hAnsiTheme="minorHAnsi" w:cstheme="minorHAnsi"/>
                <w:bCs/>
              </w:rPr>
              <w:t>,</w:t>
            </w:r>
            <w:r>
              <w:rPr>
                <w:rFonts w:asciiTheme="minorHAnsi" w:hAnsiTheme="minorHAnsi" w:cstheme="minorHAnsi"/>
                <w:bCs/>
              </w:rPr>
              <w:t xml:space="preserve"> using what you have learned so far?</w:t>
            </w:r>
          </w:p>
        </w:tc>
        <w:tc>
          <w:tcPr>
            <w:tcW w:w="3875" w:type="dxa"/>
            <w:shd w:val="clear" w:color="auto" w:fill="auto"/>
          </w:tcPr>
          <w:p w14:paraId="3C8E423C" w14:textId="77777777" w:rsidR="00116AB3" w:rsidRPr="00537590" w:rsidRDefault="00116AB3" w:rsidP="00F71ED6">
            <w:pPr>
              <w:tabs>
                <w:tab w:val="left" w:pos="195"/>
                <w:tab w:val="center" w:pos="769"/>
              </w:tabs>
              <w:spacing w:after="0"/>
              <w:jc w:val="center"/>
              <w:rPr>
                <w:rFonts w:asciiTheme="minorHAnsi" w:hAnsiTheme="minorHAnsi" w:cstheme="minorHAnsi"/>
                <w:b/>
              </w:rPr>
            </w:pPr>
            <w:r w:rsidRPr="00537590">
              <w:rPr>
                <w:rFonts w:asciiTheme="minorHAnsi" w:hAnsiTheme="minorHAnsi" w:cstheme="minorHAnsi"/>
                <w:b/>
              </w:rPr>
              <w:t xml:space="preserve">Write </w:t>
            </w:r>
            <w:r>
              <w:rPr>
                <w:rFonts w:asciiTheme="minorHAnsi" w:hAnsiTheme="minorHAnsi" w:cstheme="minorHAnsi"/>
                <w:b/>
              </w:rPr>
              <w:t>Y</w:t>
            </w:r>
            <w:r w:rsidRPr="00537590">
              <w:rPr>
                <w:rFonts w:asciiTheme="minorHAnsi" w:hAnsiTheme="minorHAnsi" w:cstheme="minorHAnsi"/>
                <w:b/>
              </w:rPr>
              <w:t xml:space="preserve">our </w:t>
            </w:r>
            <w:r>
              <w:rPr>
                <w:rFonts w:asciiTheme="minorHAnsi" w:hAnsiTheme="minorHAnsi" w:cstheme="minorHAnsi"/>
                <w:b/>
              </w:rPr>
              <w:t>Sentence</w:t>
            </w:r>
          </w:p>
          <w:p w14:paraId="388FC4C0" w14:textId="77777777" w:rsidR="00116AB3" w:rsidRPr="00537590" w:rsidRDefault="00116AB3" w:rsidP="00F71ED6">
            <w:pPr>
              <w:tabs>
                <w:tab w:val="left" w:pos="195"/>
                <w:tab w:val="center" w:pos="769"/>
              </w:tabs>
              <w:spacing w:after="0"/>
              <w:jc w:val="center"/>
              <w:rPr>
                <w:rFonts w:asciiTheme="minorHAnsi" w:hAnsiTheme="minorHAnsi" w:cstheme="minorHAnsi"/>
                <w:bCs/>
              </w:rPr>
            </w:pPr>
          </w:p>
          <w:p w14:paraId="7E7BC221" w14:textId="77777777" w:rsidR="00116AB3" w:rsidRPr="00537590" w:rsidRDefault="00116AB3" w:rsidP="00F71ED6">
            <w:pPr>
              <w:spacing w:after="0"/>
              <w:jc w:val="center"/>
              <w:rPr>
                <w:rFonts w:asciiTheme="minorHAnsi" w:hAnsiTheme="minorHAnsi" w:cstheme="minorHAnsi"/>
                <w:b/>
              </w:rPr>
            </w:pPr>
            <w:r w:rsidRPr="00537590">
              <w:rPr>
                <w:rFonts w:asciiTheme="minorHAnsi" w:hAnsiTheme="minorHAnsi" w:cstheme="minorHAnsi"/>
                <w:bCs/>
              </w:rPr>
              <w:t xml:space="preserve">Write </w:t>
            </w:r>
            <w:r>
              <w:rPr>
                <w:rFonts w:asciiTheme="minorHAnsi" w:hAnsiTheme="minorHAnsi" w:cstheme="minorHAnsi"/>
                <w:bCs/>
              </w:rPr>
              <w:t xml:space="preserve">or type </w:t>
            </w:r>
            <w:r w:rsidRPr="00537590">
              <w:rPr>
                <w:rFonts w:asciiTheme="minorHAnsi" w:hAnsiTheme="minorHAnsi" w:cstheme="minorHAnsi"/>
                <w:bCs/>
              </w:rPr>
              <w:t xml:space="preserve">the </w:t>
            </w:r>
            <w:r>
              <w:rPr>
                <w:rFonts w:asciiTheme="minorHAnsi" w:hAnsiTheme="minorHAnsi" w:cstheme="minorHAnsi"/>
                <w:bCs/>
              </w:rPr>
              <w:t>sentence you want to say in Chinese pinyin (or characters).</w:t>
            </w:r>
          </w:p>
        </w:tc>
        <w:tc>
          <w:tcPr>
            <w:tcW w:w="3415" w:type="dxa"/>
          </w:tcPr>
          <w:p w14:paraId="6CD357A8" w14:textId="77777777" w:rsidR="00116AB3" w:rsidRPr="00537590" w:rsidRDefault="00116AB3" w:rsidP="00F71ED6">
            <w:pPr>
              <w:spacing w:after="0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Say Your sentence</w:t>
            </w:r>
          </w:p>
          <w:p w14:paraId="02D6C8FD" w14:textId="77777777" w:rsidR="00116AB3" w:rsidRPr="00537590" w:rsidRDefault="00116AB3" w:rsidP="00F71ED6">
            <w:pPr>
              <w:spacing w:after="0"/>
              <w:jc w:val="center"/>
              <w:rPr>
                <w:rFonts w:asciiTheme="minorHAnsi" w:hAnsiTheme="minorHAnsi" w:cstheme="minorHAnsi"/>
                <w:bCs/>
              </w:rPr>
            </w:pPr>
          </w:p>
          <w:p w14:paraId="04E93641" w14:textId="77777777" w:rsidR="00116AB3" w:rsidRPr="00537590" w:rsidRDefault="00116AB3" w:rsidP="00F71ED6">
            <w:pPr>
              <w:spacing w:after="0"/>
              <w:jc w:val="center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Say your sentence in Chinese.</w:t>
            </w:r>
          </w:p>
        </w:tc>
      </w:tr>
      <w:tr w:rsidR="00116AB3" w:rsidRPr="00537590" w14:paraId="4FCD2071" w14:textId="77777777" w:rsidTr="00F71ED6">
        <w:tc>
          <w:tcPr>
            <w:tcW w:w="2965" w:type="dxa"/>
            <w:shd w:val="clear" w:color="auto" w:fill="auto"/>
          </w:tcPr>
          <w:p w14:paraId="1983A7B0" w14:textId="2AA561E7" w:rsidR="00116AB3" w:rsidRPr="001F2044" w:rsidRDefault="002122CF" w:rsidP="00F71ED6">
            <w:pPr>
              <w:spacing w:after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S</w:t>
            </w:r>
            <w:r w:rsidR="00116AB3">
              <w:rPr>
                <w:rFonts w:asciiTheme="minorHAnsi" w:hAnsiTheme="minorHAnsi" w:cstheme="minorHAnsi"/>
                <w:b/>
              </w:rPr>
              <w:t>entence</w:t>
            </w:r>
            <w:r>
              <w:rPr>
                <w:rFonts w:asciiTheme="minorHAnsi" w:hAnsiTheme="minorHAnsi" w:cstheme="minorHAnsi"/>
                <w:b/>
              </w:rPr>
              <w:t>s</w:t>
            </w:r>
          </w:p>
          <w:p w14:paraId="6AC4C1E3" w14:textId="77777777" w:rsidR="00116AB3" w:rsidRDefault="00116AB3" w:rsidP="00F71ED6">
            <w:pPr>
              <w:spacing w:after="0"/>
              <w:rPr>
                <w:rFonts w:asciiTheme="minorHAnsi" w:hAnsiTheme="minorHAnsi" w:cstheme="minorHAnsi"/>
                <w:bCs/>
              </w:rPr>
            </w:pPr>
          </w:p>
          <w:p w14:paraId="194F1F2E" w14:textId="0C1B5956" w:rsidR="00116AB3" w:rsidRDefault="00116AB3" w:rsidP="00F71ED6">
            <w:pPr>
              <w:spacing w:after="0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 xml:space="preserve">You may describe </w:t>
            </w:r>
            <w:r w:rsidR="002122CF">
              <w:rPr>
                <w:rFonts w:asciiTheme="minorHAnsi" w:hAnsiTheme="minorHAnsi" w:cstheme="minorHAnsi"/>
                <w:bCs/>
              </w:rPr>
              <w:t>different times and type(s) or transportations you can take at each time</w:t>
            </w:r>
            <w:r>
              <w:rPr>
                <w:rFonts w:asciiTheme="minorHAnsi" w:hAnsiTheme="minorHAnsi" w:cstheme="minorHAnsi"/>
                <w:bCs/>
              </w:rPr>
              <w:t>.</w:t>
            </w:r>
          </w:p>
          <w:p w14:paraId="0B6BDB31" w14:textId="77777777" w:rsidR="00116AB3" w:rsidRPr="001F2044" w:rsidRDefault="00116AB3" w:rsidP="00F71ED6">
            <w:pPr>
              <w:spacing w:after="0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3875" w:type="dxa"/>
            <w:shd w:val="clear" w:color="auto" w:fill="auto"/>
          </w:tcPr>
          <w:p w14:paraId="5E337F63" w14:textId="4922C99C" w:rsidR="002122CF" w:rsidRPr="002122CF" w:rsidRDefault="00116AB3" w:rsidP="00F71ED6">
            <w:pPr>
              <w:rPr>
                <w:rFonts w:asciiTheme="minorHAnsi" w:eastAsia="DengXian" w:hAnsiTheme="minorHAnsi" w:cstheme="minorHAnsi"/>
              </w:rPr>
            </w:pPr>
            <w:r w:rsidRPr="002122CF">
              <w:rPr>
                <w:rFonts w:asciiTheme="minorHAnsi" w:eastAsia="DengXian" w:hAnsiTheme="minorHAnsi" w:cstheme="minorHAnsi"/>
                <w:b/>
              </w:rPr>
              <w:t>Remember</w:t>
            </w:r>
            <w:r w:rsidRPr="002122CF">
              <w:rPr>
                <w:rFonts w:asciiTheme="minorHAnsi" w:eastAsia="DengXian" w:hAnsiTheme="minorHAnsi" w:cstheme="minorHAnsi"/>
              </w:rPr>
              <w:t xml:space="preserve"> to use</w:t>
            </w:r>
            <w:r w:rsidR="002122CF" w:rsidRPr="002122CF">
              <w:rPr>
                <w:rFonts w:asciiTheme="minorHAnsi" w:eastAsia="DengXian" w:hAnsiTheme="minorHAnsi" w:cstheme="minorHAnsi"/>
              </w:rPr>
              <w:t xml:space="preserve"> the following in your sentence:</w:t>
            </w:r>
          </w:p>
          <w:p w14:paraId="229C35CE" w14:textId="2FF44776" w:rsidR="002122CF" w:rsidRPr="002122CF" w:rsidRDefault="00A34A11" w:rsidP="002122CF">
            <w:pPr>
              <w:pStyle w:val="ListParagraph"/>
              <w:numPr>
                <w:ilvl w:val="0"/>
                <w:numId w:val="39"/>
              </w:numPr>
              <w:rPr>
                <w:rFonts w:asciiTheme="minorHAnsi" w:eastAsia="DengXian" w:hAnsiTheme="minorHAnsi" w:cstheme="minorHAnsi"/>
                <w:lang w:eastAsia="zh-CN"/>
              </w:rPr>
            </w:pPr>
            <w:r>
              <w:rPr>
                <w:rFonts w:asciiTheme="minorHAnsi" w:eastAsia="DengXian" w:hAnsiTheme="minorHAnsi" w:cstheme="minorHAnsi"/>
              </w:rPr>
              <w:t xml:space="preserve">the </w:t>
            </w:r>
            <w:r w:rsidR="002122CF" w:rsidRPr="002122CF">
              <w:rPr>
                <w:rFonts w:asciiTheme="minorHAnsi" w:eastAsia="DengXian" w:hAnsiTheme="minorHAnsi" w:cstheme="minorHAnsi"/>
              </w:rPr>
              <w:t xml:space="preserve">adverb </w:t>
            </w:r>
            <w:r w:rsidR="002122CF" w:rsidRPr="002122CF">
              <w:rPr>
                <w:rFonts w:asciiTheme="minorHAnsi" w:eastAsia="DengXian" w:hAnsiTheme="minorHAnsi" w:cstheme="minorHAnsi"/>
                <w:lang w:eastAsia="zh-CN"/>
              </w:rPr>
              <w:t>在</w:t>
            </w:r>
            <w:proofErr w:type="spellStart"/>
            <w:r w:rsidR="002122CF" w:rsidRPr="002122CF">
              <w:rPr>
                <w:rFonts w:asciiTheme="minorHAnsi" w:eastAsia="DengXian" w:hAnsiTheme="minorHAnsi" w:cstheme="minorHAnsi"/>
                <w:lang w:eastAsia="ja-JP"/>
              </w:rPr>
              <w:t>zài</w:t>
            </w:r>
            <w:proofErr w:type="spellEnd"/>
            <w:r w:rsidR="002122CF" w:rsidRPr="002122CF">
              <w:rPr>
                <w:rFonts w:asciiTheme="minorHAnsi" w:eastAsia="DengXian" w:hAnsiTheme="minorHAnsi" w:cstheme="minorHAnsi"/>
                <w:lang w:eastAsia="zh-CN"/>
              </w:rPr>
              <w:t xml:space="preserve"> (in/on/at) before the time</w:t>
            </w:r>
          </w:p>
          <w:p w14:paraId="7ABBF78F" w14:textId="37F0A847" w:rsidR="002122CF" w:rsidRPr="002122CF" w:rsidRDefault="00A34A11" w:rsidP="002122CF">
            <w:pPr>
              <w:pStyle w:val="ListParagraph"/>
              <w:numPr>
                <w:ilvl w:val="0"/>
                <w:numId w:val="39"/>
              </w:numPr>
              <w:rPr>
                <w:rFonts w:asciiTheme="minorHAnsi" w:eastAsia="DengXian" w:hAnsiTheme="minorHAnsi" w:cstheme="minorHAnsi"/>
                <w:lang w:eastAsia="ja-JP"/>
              </w:rPr>
            </w:pPr>
            <w:r>
              <w:rPr>
                <w:rFonts w:asciiTheme="minorHAnsi" w:eastAsia="DengXian" w:hAnsiTheme="minorHAnsi" w:cstheme="minorHAnsi"/>
                <w:lang w:eastAsia="zh-CN"/>
              </w:rPr>
              <w:t xml:space="preserve">the </w:t>
            </w:r>
            <w:r w:rsidR="002122CF" w:rsidRPr="002122CF">
              <w:rPr>
                <w:rFonts w:asciiTheme="minorHAnsi" w:eastAsia="DengXian" w:hAnsiTheme="minorHAnsi" w:cstheme="minorHAnsi"/>
                <w:lang w:eastAsia="zh-CN"/>
              </w:rPr>
              <w:t xml:space="preserve">verb </w:t>
            </w:r>
            <w:r w:rsidR="002122CF" w:rsidRPr="002122CF">
              <w:rPr>
                <w:rFonts w:asciiTheme="minorHAnsi" w:eastAsia="DengXian" w:hAnsiTheme="minorHAnsi" w:cstheme="minorHAnsi"/>
                <w:lang w:eastAsia="zh-CN"/>
              </w:rPr>
              <w:t>可以</w:t>
            </w:r>
            <w:proofErr w:type="spellStart"/>
            <w:r w:rsidR="002122CF" w:rsidRPr="002122CF">
              <w:rPr>
                <w:rFonts w:asciiTheme="minorHAnsi" w:eastAsia="DengXian" w:hAnsiTheme="minorHAnsi" w:cstheme="minorHAnsi"/>
                <w:lang w:eastAsia="ja-JP"/>
              </w:rPr>
              <w:t>kěyǐ</w:t>
            </w:r>
            <w:proofErr w:type="spellEnd"/>
            <w:r w:rsidR="002122CF" w:rsidRPr="002122CF">
              <w:rPr>
                <w:rFonts w:asciiTheme="minorHAnsi" w:eastAsia="DengXian" w:hAnsiTheme="minorHAnsi" w:cstheme="minorHAnsi"/>
                <w:lang w:eastAsia="ja-JP"/>
              </w:rPr>
              <w:t xml:space="preserve"> (may/can) and verbs </w:t>
            </w:r>
            <w:r w:rsidR="002122CF" w:rsidRPr="002122CF">
              <w:rPr>
                <w:rFonts w:asciiTheme="minorHAnsi" w:eastAsia="DengXian" w:hAnsiTheme="minorHAnsi" w:cstheme="minorHAnsi"/>
                <w:lang w:eastAsia="zh-CN"/>
              </w:rPr>
              <w:t>坐</w:t>
            </w:r>
            <w:proofErr w:type="spellStart"/>
            <w:proofErr w:type="gramStart"/>
            <w:r w:rsidR="002122CF" w:rsidRPr="002122CF">
              <w:rPr>
                <w:rFonts w:asciiTheme="minorHAnsi" w:eastAsia="DengXian" w:hAnsiTheme="minorHAnsi" w:cstheme="minorHAnsi"/>
                <w:lang w:eastAsia="ja-JP"/>
              </w:rPr>
              <w:t>zuò</w:t>
            </w:r>
            <w:proofErr w:type="spellEnd"/>
            <w:r w:rsidR="002122CF" w:rsidRPr="002122CF">
              <w:rPr>
                <w:rFonts w:asciiTheme="minorHAnsi" w:eastAsia="DengXian" w:hAnsiTheme="minorHAnsi" w:cstheme="minorHAnsi"/>
                <w:lang w:eastAsia="ja-JP"/>
              </w:rPr>
              <w:t>(</w:t>
            </w:r>
            <w:proofErr w:type="gramEnd"/>
            <w:r w:rsidR="002122CF" w:rsidRPr="002122CF">
              <w:rPr>
                <w:rFonts w:asciiTheme="minorHAnsi" w:eastAsia="DengXian" w:hAnsiTheme="minorHAnsi" w:cstheme="minorHAnsi"/>
                <w:lang w:eastAsia="ja-JP"/>
              </w:rPr>
              <w:t xml:space="preserve">to ride) or </w:t>
            </w:r>
            <w:r w:rsidR="002122CF" w:rsidRPr="002122CF">
              <w:rPr>
                <w:rFonts w:asciiTheme="minorHAnsi" w:eastAsia="DengXian" w:hAnsiTheme="minorHAnsi" w:cstheme="minorHAnsi"/>
                <w:lang w:eastAsia="zh-CN"/>
              </w:rPr>
              <w:t>骑</w:t>
            </w:r>
            <w:proofErr w:type="spellStart"/>
            <w:r w:rsidR="002122CF" w:rsidRPr="002122CF">
              <w:rPr>
                <w:rFonts w:asciiTheme="minorHAnsi" w:eastAsia="DengXian" w:hAnsiTheme="minorHAnsi" w:cstheme="minorHAnsi"/>
                <w:lang w:eastAsia="ja-JP"/>
              </w:rPr>
              <w:t>qí</w:t>
            </w:r>
            <w:proofErr w:type="spellEnd"/>
            <w:r w:rsidR="002122CF" w:rsidRPr="002122CF">
              <w:rPr>
                <w:rFonts w:asciiTheme="minorHAnsi" w:eastAsia="DengXian" w:hAnsiTheme="minorHAnsi" w:cstheme="minorHAnsi"/>
                <w:lang w:eastAsia="ja-JP"/>
              </w:rPr>
              <w:t xml:space="preserve"> (to ride) before the type of transportation</w:t>
            </w:r>
          </w:p>
          <w:p w14:paraId="43C4921C" w14:textId="44B8C5AE" w:rsidR="00116AB3" w:rsidRPr="002122CF" w:rsidRDefault="00A34A11" w:rsidP="00F71ED6">
            <w:pPr>
              <w:pStyle w:val="ListParagraph"/>
              <w:numPr>
                <w:ilvl w:val="0"/>
                <w:numId w:val="39"/>
              </w:numPr>
              <w:rPr>
                <w:rFonts w:asciiTheme="minorHAnsi" w:eastAsia="DengXian" w:hAnsiTheme="minorHAnsi" w:cstheme="minorHAnsi"/>
                <w:lang w:eastAsia="ja-JP"/>
              </w:rPr>
            </w:pPr>
            <w:r>
              <w:rPr>
                <w:rFonts w:asciiTheme="minorHAnsi" w:eastAsia="DengXian" w:hAnsiTheme="minorHAnsi" w:cstheme="minorHAnsi"/>
                <w:lang w:eastAsia="zh-CN"/>
              </w:rPr>
              <w:t xml:space="preserve">the </w:t>
            </w:r>
            <w:r w:rsidR="00116AB3" w:rsidRPr="002122CF">
              <w:rPr>
                <w:rFonts w:asciiTheme="minorHAnsi" w:eastAsia="DengXian" w:hAnsiTheme="minorHAnsi" w:cstheme="minorHAnsi"/>
                <w:lang w:eastAsia="zh-CN"/>
              </w:rPr>
              <w:t xml:space="preserve">conjunction </w:t>
            </w:r>
            <w:r w:rsidR="002122CF" w:rsidRPr="002122CF">
              <w:rPr>
                <w:rFonts w:asciiTheme="minorHAnsi" w:eastAsia="DengXian" w:hAnsiTheme="minorHAnsi" w:cstheme="minorHAnsi"/>
                <w:lang w:eastAsia="zh-CN"/>
              </w:rPr>
              <w:t>或是</w:t>
            </w:r>
            <w:proofErr w:type="spellStart"/>
            <w:r w:rsidR="002122CF" w:rsidRPr="002122CF">
              <w:rPr>
                <w:rFonts w:asciiTheme="minorHAnsi" w:eastAsia="DengXian" w:hAnsiTheme="minorHAnsi" w:cstheme="minorHAnsi"/>
                <w:lang w:eastAsia="ja-JP"/>
              </w:rPr>
              <w:t>huòshì</w:t>
            </w:r>
            <w:proofErr w:type="spellEnd"/>
            <w:r w:rsidR="002122CF" w:rsidRPr="002122CF">
              <w:rPr>
                <w:rFonts w:asciiTheme="minorHAnsi" w:eastAsia="DengXian" w:hAnsiTheme="minorHAnsi" w:cstheme="minorHAnsi"/>
                <w:lang w:eastAsia="ja-JP"/>
              </w:rPr>
              <w:t xml:space="preserve"> </w:t>
            </w:r>
            <w:r w:rsidR="00116AB3" w:rsidRPr="002122CF">
              <w:rPr>
                <w:rFonts w:asciiTheme="minorHAnsi" w:eastAsia="DengXian" w:hAnsiTheme="minorHAnsi" w:cstheme="minorHAnsi"/>
                <w:lang w:eastAsia="ja-JP"/>
              </w:rPr>
              <w:t>(</w:t>
            </w:r>
            <w:r w:rsidR="002122CF" w:rsidRPr="002122CF">
              <w:rPr>
                <w:rFonts w:asciiTheme="minorHAnsi" w:eastAsia="DengXian" w:hAnsiTheme="minorHAnsi" w:cstheme="minorHAnsi"/>
                <w:lang w:eastAsia="ja-JP"/>
              </w:rPr>
              <w:t>or</w:t>
            </w:r>
            <w:r w:rsidR="00116AB3" w:rsidRPr="002122CF">
              <w:rPr>
                <w:rFonts w:asciiTheme="minorHAnsi" w:eastAsia="DengXian" w:hAnsiTheme="minorHAnsi" w:cstheme="minorHAnsi"/>
                <w:lang w:eastAsia="ja-JP"/>
              </w:rPr>
              <w:t xml:space="preserve">) </w:t>
            </w:r>
            <w:r w:rsidR="002122CF" w:rsidRPr="002122CF">
              <w:rPr>
                <w:rFonts w:asciiTheme="minorHAnsi" w:eastAsia="DengXian" w:hAnsiTheme="minorHAnsi" w:cstheme="minorHAnsi"/>
                <w:lang w:eastAsia="ja-JP"/>
              </w:rPr>
              <w:t xml:space="preserve">when there are multiple types of transportation. </w:t>
            </w:r>
          </w:p>
        </w:tc>
        <w:tc>
          <w:tcPr>
            <w:tcW w:w="3415" w:type="dxa"/>
          </w:tcPr>
          <w:p w14:paraId="6726158F" w14:textId="77777777" w:rsidR="00116AB3" w:rsidRDefault="00116AB3" w:rsidP="00F71ED6">
            <w:pPr>
              <w:spacing w:after="0"/>
              <w:rPr>
                <w:rFonts w:asciiTheme="minorHAnsi" w:hAnsiTheme="minorHAnsi" w:cstheme="minorHAnsi"/>
                <w:bCs/>
              </w:rPr>
            </w:pPr>
            <w:r w:rsidRPr="00B33237">
              <w:rPr>
                <w:rFonts w:asciiTheme="minorHAnsi" w:hAnsiTheme="minorHAnsi" w:cstheme="minorHAnsi"/>
                <w:b/>
              </w:rPr>
              <w:t>Pronunciations:</w:t>
            </w:r>
            <w:r>
              <w:rPr>
                <w:rFonts w:asciiTheme="minorHAnsi" w:hAnsiTheme="minorHAnsi" w:cstheme="minorHAnsi"/>
                <w:bCs/>
              </w:rPr>
              <w:t xml:space="preserve"> Pronounce each character clearly and accurately.</w:t>
            </w:r>
          </w:p>
          <w:p w14:paraId="3B16038A" w14:textId="77777777" w:rsidR="00116AB3" w:rsidRDefault="00116AB3" w:rsidP="00F71ED6">
            <w:pPr>
              <w:spacing w:after="0"/>
              <w:rPr>
                <w:rFonts w:asciiTheme="minorHAnsi" w:hAnsiTheme="minorHAnsi" w:cstheme="minorHAnsi"/>
                <w:bCs/>
              </w:rPr>
            </w:pPr>
            <w:r w:rsidRPr="00B33237">
              <w:rPr>
                <w:rFonts w:asciiTheme="minorHAnsi" w:hAnsiTheme="minorHAnsi" w:cstheme="minorHAnsi"/>
                <w:b/>
              </w:rPr>
              <w:t>Tones:</w:t>
            </w:r>
            <w:r>
              <w:rPr>
                <w:rFonts w:asciiTheme="minorHAnsi" w:hAnsiTheme="minorHAnsi" w:cstheme="minorHAnsi"/>
                <w:bCs/>
              </w:rPr>
              <w:t xml:space="preserve"> Say each tone correctly and separately.</w:t>
            </w:r>
          </w:p>
          <w:p w14:paraId="569290E2" w14:textId="77777777" w:rsidR="00116AB3" w:rsidRPr="00B33237" w:rsidRDefault="00116AB3" w:rsidP="00F71ED6">
            <w:pPr>
              <w:spacing w:after="0"/>
              <w:rPr>
                <w:rFonts w:asciiTheme="minorHAnsi" w:hAnsiTheme="minorHAnsi" w:cstheme="minorHAnsi"/>
                <w:bCs/>
              </w:rPr>
            </w:pPr>
            <w:r w:rsidRPr="00B33237">
              <w:rPr>
                <w:rFonts w:asciiTheme="minorHAnsi" w:hAnsiTheme="minorHAnsi" w:cstheme="minorHAnsi"/>
                <w:b/>
              </w:rPr>
              <w:t>Speech</w:t>
            </w:r>
            <w:r>
              <w:rPr>
                <w:rFonts w:asciiTheme="minorHAnsi" w:hAnsiTheme="minorHAnsi" w:cstheme="minorHAnsi"/>
                <w:bCs/>
              </w:rPr>
              <w:t>: Keep your speech clear and slow. There is no need to rush.</w:t>
            </w:r>
          </w:p>
        </w:tc>
      </w:tr>
    </w:tbl>
    <w:p w14:paraId="14911952" w14:textId="16B9C35B" w:rsidR="006C012E" w:rsidRDefault="006D4A9B" w:rsidP="002122CF">
      <w:pPr>
        <w:spacing w:before="100" w:beforeAutospacing="1" w:after="240"/>
        <w:ind w:left="720"/>
        <w:rPr>
          <w:rFonts w:asciiTheme="minorHAnsi" w:hAnsiTheme="minorHAnsi" w:cstheme="minorHAnsi"/>
        </w:rPr>
      </w:pPr>
      <w:r w:rsidRPr="006D4A9B">
        <w:rPr>
          <w:rFonts w:asciiTheme="minorHAnsi" w:hAnsiTheme="minorHAnsi" w:cstheme="minorHAnsi"/>
          <w:b/>
          <w:bCs/>
        </w:rPr>
        <w:t xml:space="preserve">If you are </w:t>
      </w:r>
      <w:r w:rsidRPr="002122CF">
        <w:rPr>
          <w:rFonts w:asciiTheme="minorHAnsi" w:hAnsiTheme="minorHAnsi" w:cstheme="minorHAnsi"/>
          <w:b/>
          <w:bCs/>
        </w:rPr>
        <w:t xml:space="preserve">describing </w:t>
      </w:r>
      <w:r w:rsidR="002122CF" w:rsidRPr="002122CF">
        <w:rPr>
          <w:rFonts w:asciiTheme="minorHAnsi" w:eastAsia="DengXian" w:hAnsiTheme="minorHAnsi" w:cstheme="minorHAnsi"/>
          <w:b/>
          <w:bCs/>
        </w:rPr>
        <w:t>d</w:t>
      </w:r>
      <w:r w:rsidR="002122CF" w:rsidRPr="002122CF">
        <w:rPr>
          <w:b/>
          <w:bCs/>
        </w:rPr>
        <w:t>estinations and activities at each destination</w:t>
      </w:r>
      <w:r w:rsidRPr="002122CF">
        <w:rPr>
          <w:rFonts w:asciiTheme="minorHAnsi" w:hAnsiTheme="minorHAnsi" w:cstheme="minorHAnsi"/>
          <w:b/>
          <w:bCs/>
        </w:rPr>
        <w:t>,</w:t>
      </w:r>
      <w:r>
        <w:rPr>
          <w:rFonts w:asciiTheme="minorHAnsi" w:hAnsiTheme="minorHAnsi" w:cstheme="minorHAnsi"/>
        </w:rPr>
        <w:t xml:space="preserve"> create four sentences describing </w:t>
      </w:r>
      <w:r w:rsidR="002122CF">
        <w:rPr>
          <w:rFonts w:asciiTheme="minorHAnsi" w:hAnsiTheme="minorHAnsi" w:cstheme="minorHAnsi"/>
        </w:rPr>
        <w:t>four different destinations and what activities you can do at each destination</w:t>
      </w:r>
      <w:r>
        <w:rPr>
          <w:rFonts w:asciiTheme="minorHAnsi" w:hAnsiTheme="minorHAnsi" w:cstheme="minorHAnsi"/>
        </w:rPr>
        <w:t>.</w:t>
      </w:r>
      <w:r w:rsidR="002122CF">
        <w:rPr>
          <w:rFonts w:asciiTheme="minorHAnsi" w:hAnsiTheme="minorHAnsi" w:cstheme="minorHAnsi"/>
        </w:rPr>
        <w:t xml:space="preserve"> (e.g.</w:t>
      </w:r>
      <w:r w:rsidR="00A34A11">
        <w:rPr>
          <w:rFonts w:asciiTheme="minorHAnsi" w:hAnsiTheme="minorHAnsi" w:cstheme="minorHAnsi"/>
        </w:rPr>
        <w:t>,</w:t>
      </w:r>
      <w:r w:rsidR="002122CF">
        <w:rPr>
          <w:rFonts w:asciiTheme="minorHAnsi" w:hAnsiTheme="minorHAnsi" w:cstheme="minorHAnsi"/>
        </w:rPr>
        <w:t xml:space="preserve"> At the lake</w:t>
      </w:r>
      <w:r w:rsidR="00A34A11">
        <w:rPr>
          <w:rFonts w:asciiTheme="minorHAnsi" w:hAnsiTheme="minorHAnsi" w:cstheme="minorHAnsi"/>
        </w:rPr>
        <w:t>,</w:t>
      </w:r>
      <w:r w:rsidR="002122CF">
        <w:rPr>
          <w:rFonts w:asciiTheme="minorHAnsi" w:hAnsiTheme="minorHAnsi" w:cstheme="minorHAnsi"/>
        </w:rPr>
        <w:t xml:space="preserve"> you can take pictures or sing.)</w:t>
      </w:r>
    </w:p>
    <w:p w14:paraId="4F3F5D62" w14:textId="07C6FBD0" w:rsidR="006D4A9B" w:rsidRPr="006D4A9B" w:rsidRDefault="006D4A9B" w:rsidP="006D4A9B">
      <w:pPr>
        <w:spacing w:before="100" w:beforeAutospacing="1" w:after="240" w:line="240" w:lineRule="auto"/>
        <w:ind w:left="720"/>
        <w:rPr>
          <w:rFonts w:asciiTheme="minorHAnsi" w:hAnsiTheme="minorHAnsi" w:cstheme="minorHAnsi"/>
        </w:rPr>
      </w:pPr>
      <w:r w:rsidRPr="00624A50">
        <w:rPr>
          <w:rFonts w:asciiTheme="minorHAnsi" w:hAnsiTheme="minorHAnsi" w:cstheme="minorHAnsi"/>
        </w:rPr>
        <w:lastRenderedPageBreak/>
        <w:t>Use this chart to help you prepare.</w:t>
      </w:r>
    </w:p>
    <w:tbl>
      <w:tblPr>
        <w:tblW w:w="10255" w:type="dxa"/>
        <w:tblInd w:w="3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65"/>
        <w:gridCol w:w="3875"/>
        <w:gridCol w:w="3415"/>
      </w:tblGrid>
      <w:tr w:rsidR="006D4A9B" w:rsidRPr="00537590" w14:paraId="4B1618AC" w14:textId="77777777" w:rsidTr="00F71ED6">
        <w:tc>
          <w:tcPr>
            <w:tcW w:w="2965" w:type="dxa"/>
            <w:shd w:val="clear" w:color="auto" w:fill="auto"/>
          </w:tcPr>
          <w:p w14:paraId="6D67022B" w14:textId="77777777" w:rsidR="006D4A9B" w:rsidRPr="00537590" w:rsidRDefault="006D4A9B" w:rsidP="00F71ED6">
            <w:pPr>
              <w:spacing w:after="0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What to Say</w:t>
            </w:r>
          </w:p>
          <w:p w14:paraId="23CB1D24" w14:textId="77777777" w:rsidR="006D4A9B" w:rsidRPr="00537590" w:rsidRDefault="006D4A9B" w:rsidP="00F71ED6">
            <w:pPr>
              <w:spacing w:after="0"/>
              <w:jc w:val="center"/>
              <w:rPr>
                <w:rFonts w:asciiTheme="minorHAnsi" w:hAnsiTheme="minorHAnsi" w:cstheme="minorHAnsi"/>
                <w:bCs/>
              </w:rPr>
            </w:pPr>
          </w:p>
          <w:p w14:paraId="4229A8BF" w14:textId="6F884941" w:rsidR="006D4A9B" w:rsidRPr="00537590" w:rsidRDefault="006D4A9B" w:rsidP="00F71ED6">
            <w:pPr>
              <w:spacing w:after="0"/>
              <w:jc w:val="center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What can you say</w:t>
            </w:r>
            <w:r w:rsidR="00A34A11">
              <w:rPr>
                <w:rFonts w:asciiTheme="minorHAnsi" w:hAnsiTheme="minorHAnsi" w:cstheme="minorHAnsi"/>
                <w:bCs/>
              </w:rPr>
              <w:t>,</w:t>
            </w:r>
            <w:r>
              <w:rPr>
                <w:rFonts w:asciiTheme="minorHAnsi" w:hAnsiTheme="minorHAnsi" w:cstheme="minorHAnsi"/>
                <w:bCs/>
              </w:rPr>
              <w:t xml:space="preserve"> using what you have learned so far?</w:t>
            </w:r>
          </w:p>
        </w:tc>
        <w:tc>
          <w:tcPr>
            <w:tcW w:w="3875" w:type="dxa"/>
            <w:shd w:val="clear" w:color="auto" w:fill="auto"/>
          </w:tcPr>
          <w:p w14:paraId="533B89D7" w14:textId="77777777" w:rsidR="006D4A9B" w:rsidRPr="00537590" w:rsidRDefault="006D4A9B" w:rsidP="00F71ED6">
            <w:pPr>
              <w:tabs>
                <w:tab w:val="left" w:pos="195"/>
                <w:tab w:val="center" w:pos="769"/>
              </w:tabs>
              <w:spacing w:after="0"/>
              <w:jc w:val="center"/>
              <w:rPr>
                <w:rFonts w:asciiTheme="minorHAnsi" w:hAnsiTheme="minorHAnsi" w:cstheme="minorHAnsi"/>
                <w:b/>
              </w:rPr>
            </w:pPr>
            <w:r w:rsidRPr="00537590">
              <w:rPr>
                <w:rFonts w:asciiTheme="minorHAnsi" w:hAnsiTheme="minorHAnsi" w:cstheme="minorHAnsi"/>
                <w:b/>
              </w:rPr>
              <w:t xml:space="preserve">Write </w:t>
            </w:r>
            <w:r>
              <w:rPr>
                <w:rFonts w:asciiTheme="minorHAnsi" w:hAnsiTheme="minorHAnsi" w:cstheme="minorHAnsi"/>
                <w:b/>
              </w:rPr>
              <w:t>Y</w:t>
            </w:r>
            <w:r w:rsidRPr="00537590">
              <w:rPr>
                <w:rFonts w:asciiTheme="minorHAnsi" w:hAnsiTheme="minorHAnsi" w:cstheme="minorHAnsi"/>
                <w:b/>
              </w:rPr>
              <w:t xml:space="preserve">our </w:t>
            </w:r>
            <w:r>
              <w:rPr>
                <w:rFonts w:asciiTheme="minorHAnsi" w:hAnsiTheme="minorHAnsi" w:cstheme="minorHAnsi"/>
                <w:b/>
              </w:rPr>
              <w:t>Sentence</w:t>
            </w:r>
          </w:p>
          <w:p w14:paraId="2E23F0DF" w14:textId="77777777" w:rsidR="006D4A9B" w:rsidRPr="00537590" w:rsidRDefault="006D4A9B" w:rsidP="00F71ED6">
            <w:pPr>
              <w:tabs>
                <w:tab w:val="left" w:pos="195"/>
                <w:tab w:val="center" w:pos="769"/>
              </w:tabs>
              <w:spacing w:after="0"/>
              <w:jc w:val="center"/>
              <w:rPr>
                <w:rFonts w:asciiTheme="minorHAnsi" w:hAnsiTheme="minorHAnsi" w:cstheme="minorHAnsi"/>
                <w:bCs/>
              </w:rPr>
            </w:pPr>
          </w:p>
          <w:p w14:paraId="33DC66D7" w14:textId="77777777" w:rsidR="006D4A9B" w:rsidRPr="00537590" w:rsidRDefault="006D4A9B" w:rsidP="00F71ED6">
            <w:pPr>
              <w:spacing w:after="0"/>
              <w:jc w:val="center"/>
              <w:rPr>
                <w:rFonts w:asciiTheme="minorHAnsi" w:hAnsiTheme="minorHAnsi" w:cstheme="minorHAnsi"/>
                <w:b/>
              </w:rPr>
            </w:pPr>
            <w:r w:rsidRPr="00537590">
              <w:rPr>
                <w:rFonts w:asciiTheme="minorHAnsi" w:hAnsiTheme="minorHAnsi" w:cstheme="minorHAnsi"/>
                <w:bCs/>
              </w:rPr>
              <w:t xml:space="preserve">Write </w:t>
            </w:r>
            <w:r>
              <w:rPr>
                <w:rFonts w:asciiTheme="minorHAnsi" w:hAnsiTheme="minorHAnsi" w:cstheme="minorHAnsi"/>
                <w:bCs/>
              </w:rPr>
              <w:t xml:space="preserve">or type </w:t>
            </w:r>
            <w:r w:rsidRPr="00537590">
              <w:rPr>
                <w:rFonts w:asciiTheme="minorHAnsi" w:hAnsiTheme="minorHAnsi" w:cstheme="minorHAnsi"/>
                <w:bCs/>
              </w:rPr>
              <w:t xml:space="preserve">the </w:t>
            </w:r>
            <w:r>
              <w:rPr>
                <w:rFonts w:asciiTheme="minorHAnsi" w:hAnsiTheme="minorHAnsi" w:cstheme="minorHAnsi"/>
                <w:bCs/>
              </w:rPr>
              <w:t>sentence you want to say in Chinese pinyin (or characters).</w:t>
            </w:r>
          </w:p>
        </w:tc>
        <w:tc>
          <w:tcPr>
            <w:tcW w:w="3415" w:type="dxa"/>
          </w:tcPr>
          <w:p w14:paraId="2962190E" w14:textId="77777777" w:rsidR="006D4A9B" w:rsidRPr="00537590" w:rsidRDefault="006D4A9B" w:rsidP="00F71ED6">
            <w:pPr>
              <w:spacing w:after="0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Say Your sentence</w:t>
            </w:r>
          </w:p>
          <w:p w14:paraId="3367E47C" w14:textId="77777777" w:rsidR="006D4A9B" w:rsidRPr="00537590" w:rsidRDefault="006D4A9B" w:rsidP="00F71ED6">
            <w:pPr>
              <w:spacing w:after="0"/>
              <w:jc w:val="center"/>
              <w:rPr>
                <w:rFonts w:asciiTheme="minorHAnsi" w:hAnsiTheme="minorHAnsi" w:cstheme="minorHAnsi"/>
                <w:bCs/>
              </w:rPr>
            </w:pPr>
          </w:p>
          <w:p w14:paraId="33B53DF1" w14:textId="77777777" w:rsidR="006D4A9B" w:rsidRPr="00537590" w:rsidRDefault="006D4A9B" w:rsidP="00F71ED6">
            <w:pPr>
              <w:spacing w:after="0"/>
              <w:jc w:val="center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Say your sentence in Chinese.</w:t>
            </w:r>
          </w:p>
        </w:tc>
      </w:tr>
      <w:tr w:rsidR="002122CF" w:rsidRPr="00537590" w14:paraId="01072069" w14:textId="77777777" w:rsidTr="00F71ED6">
        <w:tc>
          <w:tcPr>
            <w:tcW w:w="2965" w:type="dxa"/>
            <w:shd w:val="clear" w:color="auto" w:fill="auto"/>
          </w:tcPr>
          <w:p w14:paraId="1A5212E8" w14:textId="77777777" w:rsidR="002122CF" w:rsidRPr="001F2044" w:rsidRDefault="002122CF" w:rsidP="002122CF">
            <w:pPr>
              <w:spacing w:after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Sentences</w:t>
            </w:r>
          </w:p>
          <w:p w14:paraId="59AC1BE8" w14:textId="77777777" w:rsidR="002122CF" w:rsidRDefault="002122CF" w:rsidP="002122CF">
            <w:pPr>
              <w:spacing w:after="0"/>
              <w:rPr>
                <w:rFonts w:asciiTheme="minorHAnsi" w:hAnsiTheme="minorHAnsi" w:cstheme="minorHAnsi"/>
                <w:bCs/>
              </w:rPr>
            </w:pPr>
          </w:p>
          <w:p w14:paraId="3AB77404" w14:textId="11B990BB" w:rsidR="002122CF" w:rsidRDefault="002122CF" w:rsidP="002122CF">
            <w:pPr>
              <w:spacing w:after="0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You may describe different destinations and type(s) or activities you can do at each destination.</w:t>
            </w:r>
          </w:p>
          <w:p w14:paraId="48365555" w14:textId="77777777" w:rsidR="002122CF" w:rsidRPr="001F2044" w:rsidRDefault="002122CF" w:rsidP="002122CF">
            <w:pPr>
              <w:spacing w:after="0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3875" w:type="dxa"/>
            <w:shd w:val="clear" w:color="auto" w:fill="auto"/>
          </w:tcPr>
          <w:p w14:paraId="2AEA840A" w14:textId="77777777" w:rsidR="002122CF" w:rsidRPr="002122CF" w:rsidRDefault="002122CF" w:rsidP="002122CF">
            <w:pPr>
              <w:rPr>
                <w:rFonts w:asciiTheme="minorHAnsi" w:eastAsia="DengXian" w:hAnsiTheme="minorHAnsi" w:cstheme="minorHAnsi"/>
              </w:rPr>
            </w:pPr>
            <w:r w:rsidRPr="002122CF">
              <w:rPr>
                <w:rFonts w:asciiTheme="minorHAnsi" w:eastAsia="DengXian" w:hAnsiTheme="minorHAnsi" w:cstheme="minorHAnsi"/>
                <w:b/>
              </w:rPr>
              <w:t>Remember</w:t>
            </w:r>
            <w:r w:rsidRPr="002122CF">
              <w:rPr>
                <w:rFonts w:asciiTheme="minorHAnsi" w:eastAsia="DengXian" w:hAnsiTheme="minorHAnsi" w:cstheme="minorHAnsi"/>
              </w:rPr>
              <w:t xml:space="preserve"> to use the following in your sentence:</w:t>
            </w:r>
          </w:p>
          <w:p w14:paraId="01D82B29" w14:textId="5AEAE139" w:rsidR="002122CF" w:rsidRPr="002122CF" w:rsidRDefault="00A34A11" w:rsidP="002122CF">
            <w:pPr>
              <w:pStyle w:val="ListParagraph"/>
              <w:numPr>
                <w:ilvl w:val="0"/>
                <w:numId w:val="39"/>
              </w:numPr>
              <w:rPr>
                <w:rFonts w:asciiTheme="minorHAnsi" w:eastAsia="DengXian" w:hAnsiTheme="minorHAnsi" w:cstheme="minorHAnsi"/>
                <w:lang w:eastAsia="zh-CN"/>
              </w:rPr>
            </w:pPr>
            <w:r>
              <w:rPr>
                <w:rFonts w:asciiTheme="minorHAnsi" w:eastAsia="DengXian" w:hAnsiTheme="minorHAnsi" w:cstheme="minorHAnsi"/>
              </w:rPr>
              <w:t xml:space="preserve">the </w:t>
            </w:r>
            <w:r w:rsidR="002122CF" w:rsidRPr="002122CF">
              <w:rPr>
                <w:rFonts w:asciiTheme="minorHAnsi" w:eastAsia="DengXian" w:hAnsiTheme="minorHAnsi" w:cstheme="minorHAnsi"/>
              </w:rPr>
              <w:t xml:space="preserve">adverb </w:t>
            </w:r>
            <w:r w:rsidR="002122CF" w:rsidRPr="002122CF">
              <w:rPr>
                <w:rFonts w:asciiTheme="minorHAnsi" w:eastAsia="DengXian" w:hAnsiTheme="minorHAnsi" w:cstheme="minorHAnsi"/>
                <w:lang w:eastAsia="zh-CN"/>
              </w:rPr>
              <w:t>在</w:t>
            </w:r>
            <w:proofErr w:type="spellStart"/>
            <w:r w:rsidR="002122CF" w:rsidRPr="002122CF">
              <w:rPr>
                <w:rFonts w:asciiTheme="minorHAnsi" w:eastAsia="DengXian" w:hAnsiTheme="minorHAnsi" w:cstheme="minorHAnsi"/>
                <w:lang w:eastAsia="ja-JP"/>
              </w:rPr>
              <w:t>zài</w:t>
            </w:r>
            <w:proofErr w:type="spellEnd"/>
            <w:r w:rsidR="002122CF" w:rsidRPr="002122CF">
              <w:rPr>
                <w:rFonts w:asciiTheme="minorHAnsi" w:eastAsia="DengXian" w:hAnsiTheme="minorHAnsi" w:cstheme="minorHAnsi"/>
                <w:lang w:eastAsia="zh-CN"/>
              </w:rPr>
              <w:t xml:space="preserve"> (in/on/at) before the </w:t>
            </w:r>
            <w:r w:rsidR="0052630D">
              <w:rPr>
                <w:rFonts w:asciiTheme="minorHAnsi" w:eastAsia="DengXian" w:hAnsiTheme="minorHAnsi" w:cstheme="minorHAnsi"/>
                <w:lang w:eastAsia="zh-CN"/>
              </w:rPr>
              <w:t>destination</w:t>
            </w:r>
          </w:p>
          <w:p w14:paraId="088D2FAE" w14:textId="2844AF64" w:rsidR="0052630D" w:rsidRPr="0052630D" w:rsidRDefault="00A34A11" w:rsidP="0052630D">
            <w:pPr>
              <w:pStyle w:val="ListParagraph"/>
              <w:numPr>
                <w:ilvl w:val="0"/>
                <w:numId w:val="39"/>
              </w:numPr>
              <w:rPr>
                <w:rFonts w:eastAsia="Yu Mincho"/>
                <w:lang w:eastAsia="ja-JP"/>
              </w:rPr>
            </w:pPr>
            <w:r>
              <w:rPr>
                <w:rFonts w:asciiTheme="minorHAnsi" w:eastAsia="DengXian" w:hAnsiTheme="minorHAnsi" w:cstheme="minorHAnsi"/>
                <w:lang w:eastAsia="zh-CN"/>
              </w:rPr>
              <w:t xml:space="preserve">the </w:t>
            </w:r>
            <w:r w:rsidR="002122CF" w:rsidRPr="002122CF">
              <w:rPr>
                <w:rFonts w:asciiTheme="minorHAnsi" w:eastAsia="DengXian" w:hAnsiTheme="minorHAnsi" w:cstheme="minorHAnsi"/>
                <w:lang w:eastAsia="zh-CN"/>
              </w:rPr>
              <w:t xml:space="preserve">verb </w:t>
            </w:r>
            <w:r w:rsidR="002122CF" w:rsidRPr="002122CF">
              <w:rPr>
                <w:rFonts w:asciiTheme="minorHAnsi" w:eastAsia="DengXian" w:hAnsiTheme="minorHAnsi" w:cstheme="minorHAnsi"/>
                <w:lang w:eastAsia="zh-CN"/>
              </w:rPr>
              <w:t>可以</w:t>
            </w:r>
            <w:proofErr w:type="spellStart"/>
            <w:r w:rsidR="002122CF" w:rsidRPr="002122CF">
              <w:rPr>
                <w:rFonts w:asciiTheme="minorHAnsi" w:eastAsia="DengXian" w:hAnsiTheme="minorHAnsi" w:cstheme="minorHAnsi"/>
                <w:lang w:eastAsia="ja-JP"/>
              </w:rPr>
              <w:t>kěyǐ</w:t>
            </w:r>
            <w:proofErr w:type="spellEnd"/>
            <w:r w:rsidR="002122CF" w:rsidRPr="002122CF">
              <w:rPr>
                <w:rFonts w:asciiTheme="minorHAnsi" w:eastAsia="DengXian" w:hAnsiTheme="minorHAnsi" w:cstheme="minorHAnsi"/>
                <w:lang w:eastAsia="ja-JP"/>
              </w:rPr>
              <w:t xml:space="preserve"> (may/can) </w:t>
            </w:r>
            <w:r w:rsidR="0052630D">
              <w:rPr>
                <w:rFonts w:asciiTheme="minorHAnsi" w:eastAsia="DengXian" w:hAnsiTheme="minorHAnsi" w:cstheme="minorHAnsi"/>
                <w:lang w:eastAsia="ja-JP"/>
              </w:rPr>
              <w:t xml:space="preserve">before stating the </w:t>
            </w:r>
            <w:proofErr w:type="gramStart"/>
            <w:r w:rsidR="0052630D">
              <w:rPr>
                <w:rFonts w:asciiTheme="minorHAnsi" w:eastAsia="DengXian" w:hAnsiTheme="minorHAnsi" w:cstheme="minorHAnsi"/>
                <w:lang w:eastAsia="ja-JP"/>
              </w:rPr>
              <w:t>activity</w:t>
            </w:r>
            <w:proofErr w:type="gramEnd"/>
          </w:p>
          <w:p w14:paraId="67747638" w14:textId="7D3708EC" w:rsidR="002122CF" w:rsidRPr="001F2044" w:rsidRDefault="00A34A11" w:rsidP="0052630D">
            <w:pPr>
              <w:pStyle w:val="ListParagraph"/>
              <w:numPr>
                <w:ilvl w:val="0"/>
                <w:numId w:val="39"/>
              </w:numPr>
              <w:rPr>
                <w:rFonts w:eastAsia="Yu Mincho"/>
                <w:lang w:eastAsia="ja-JP"/>
              </w:rPr>
            </w:pPr>
            <w:r>
              <w:rPr>
                <w:rFonts w:asciiTheme="minorHAnsi" w:eastAsia="DengXian" w:hAnsiTheme="minorHAnsi" w:cstheme="minorHAnsi"/>
                <w:lang w:eastAsia="zh-CN"/>
              </w:rPr>
              <w:t xml:space="preserve">the </w:t>
            </w:r>
            <w:r w:rsidR="002122CF" w:rsidRPr="002122CF">
              <w:rPr>
                <w:rFonts w:asciiTheme="minorHAnsi" w:eastAsia="DengXian" w:hAnsiTheme="minorHAnsi" w:cstheme="minorHAnsi"/>
                <w:lang w:eastAsia="zh-CN"/>
              </w:rPr>
              <w:t xml:space="preserve">conjunction </w:t>
            </w:r>
            <w:r w:rsidR="002122CF" w:rsidRPr="002122CF">
              <w:rPr>
                <w:rFonts w:asciiTheme="minorHAnsi" w:eastAsia="DengXian" w:hAnsiTheme="minorHAnsi" w:cstheme="minorHAnsi"/>
                <w:lang w:eastAsia="zh-CN"/>
              </w:rPr>
              <w:t>或是</w:t>
            </w:r>
            <w:proofErr w:type="spellStart"/>
            <w:r w:rsidR="002122CF" w:rsidRPr="002122CF">
              <w:rPr>
                <w:rFonts w:asciiTheme="minorHAnsi" w:eastAsia="DengXian" w:hAnsiTheme="minorHAnsi" w:cstheme="minorHAnsi"/>
                <w:lang w:eastAsia="ja-JP"/>
              </w:rPr>
              <w:t>huòshì</w:t>
            </w:r>
            <w:proofErr w:type="spellEnd"/>
            <w:r w:rsidR="002122CF" w:rsidRPr="002122CF">
              <w:rPr>
                <w:rFonts w:asciiTheme="minorHAnsi" w:eastAsia="DengXian" w:hAnsiTheme="minorHAnsi" w:cstheme="minorHAnsi"/>
                <w:lang w:eastAsia="ja-JP"/>
              </w:rPr>
              <w:t xml:space="preserve"> (or) when there are multiple types of transportation. </w:t>
            </w:r>
          </w:p>
        </w:tc>
        <w:tc>
          <w:tcPr>
            <w:tcW w:w="3415" w:type="dxa"/>
          </w:tcPr>
          <w:p w14:paraId="7C20E119" w14:textId="77777777" w:rsidR="002122CF" w:rsidRDefault="002122CF" w:rsidP="002122CF">
            <w:pPr>
              <w:spacing w:after="0"/>
              <w:rPr>
                <w:rFonts w:asciiTheme="minorHAnsi" w:hAnsiTheme="minorHAnsi" w:cstheme="minorHAnsi"/>
                <w:bCs/>
              </w:rPr>
            </w:pPr>
            <w:r w:rsidRPr="00B33237">
              <w:rPr>
                <w:rFonts w:asciiTheme="minorHAnsi" w:hAnsiTheme="minorHAnsi" w:cstheme="minorHAnsi"/>
                <w:b/>
              </w:rPr>
              <w:t>Pronunciations:</w:t>
            </w:r>
            <w:r>
              <w:rPr>
                <w:rFonts w:asciiTheme="minorHAnsi" w:hAnsiTheme="minorHAnsi" w:cstheme="minorHAnsi"/>
                <w:bCs/>
              </w:rPr>
              <w:t xml:space="preserve"> Pronounce each character clearly and accurately.</w:t>
            </w:r>
          </w:p>
          <w:p w14:paraId="146866C8" w14:textId="77777777" w:rsidR="002122CF" w:rsidRDefault="002122CF" w:rsidP="002122CF">
            <w:pPr>
              <w:spacing w:after="0"/>
              <w:rPr>
                <w:rFonts w:asciiTheme="minorHAnsi" w:hAnsiTheme="minorHAnsi" w:cstheme="minorHAnsi"/>
                <w:bCs/>
              </w:rPr>
            </w:pPr>
            <w:r w:rsidRPr="00B33237">
              <w:rPr>
                <w:rFonts w:asciiTheme="minorHAnsi" w:hAnsiTheme="minorHAnsi" w:cstheme="minorHAnsi"/>
                <w:b/>
              </w:rPr>
              <w:t>Tones:</w:t>
            </w:r>
            <w:r>
              <w:rPr>
                <w:rFonts w:asciiTheme="minorHAnsi" w:hAnsiTheme="minorHAnsi" w:cstheme="minorHAnsi"/>
                <w:bCs/>
              </w:rPr>
              <w:t xml:space="preserve"> Say each tone correctly and separately.</w:t>
            </w:r>
          </w:p>
          <w:p w14:paraId="63AD0E36" w14:textId="043BD350" w:rsidR="002122CF" w:rsidRPr="00B33237" w:rsidRDefault="002122CF" w:rsidP="002122CF">
            <w:pPr>
              <w:spacing w:after="0"/>
              <w:rPr>
                <w:rFonts w:asciiTheme="minorHAnsi" w:hAnsiTheme="minorHAnsi" w:cstheme="minorHAnsi"/>
                <w:bCs/>
              </w:rPr>
            </w:pPr>
            <w:r w:rsidRPr="00B33237">
              <w:rPr>
                <w:rFonts w:asciiTheme="minorHAnsi" w:hAnsiTheme="minorHAnsi" w:cstheme="minorHAnsi"/>
                <w:b/>
              </w:rPr>
              <w:t>Speech</w:t>
            </w:r>
            <w:r>
              <w:rPr>
                <w:rFonts w:asciiTheme="minorHAnsi" w:hAnsiTheme="minorHAnsi" w:cstheme="minorHAnsi"/>
                <w:bCs/>
              </w:rPr>
              <w:t>: Keep your speech clear and slow. There is no need to rush.</w:t>
            </w:r>
          </w:p>
        </w:tc>
      </w:tr>
    </w:tbl>
    <w:p w14:paraId="410146F8" w14:textId="5E5CF35A" w:rsidR="006D4A9B" w:rsidRDefault="006D4A9B" w:rsidP="00FB7426">
      <w:pPr>
        <w:pStyle w:val="ListParagraph"/>
        <w:numPr>
          <w:ilvl w:val="0"/>
          <w:numId w:val="37"/>
        </w:numPr>
        <w:spacing w:before="100" w:beforeAutospacing="1" w:after="240" w:line="240" w:lineRule="auto"/>
        <w:rPr>
          <w:rFonts w:cs="Calibri"/>
        </w:rPr>
      </w:pPr>
      <w:r w:rsidRPr="00537590">
        <w:rPr>
          <w:rFonts w:cs="Calibri"/>
        </w:rPr>
        <w:t xml:space="preserve">Record yourself </w:t>
      </w:r>
      <w:r>
        <w:rPr>
          <w:rFonts w:cs="Calibri"/>
        </w:rPr>
        <w:t>saying the following</w:t>
      </w:r>
      <w:r w:rsidR="00A34A11">
        <w:rPr>
          <w:rFonts w:cs="Calibri"/>
        </w:rPr>
        <w:t>:</w:t>
      </w:r>
      <w:r>
        <w:rPr>
          <w:rFonts w:cs="Calibri"/>
        </w:rPr>
        <w:t xml:space="preserve"> (</w:t>
      </w:r>
      <w:r w:rsidR="00A34A11">
        <w:rPr>
          <w:rFonts w:cs="Calibri"/>
        </w:rPr>
        <w:t>T</w:t>
      </w:r>
      <w:r>
        <w:rPr>
          <w:rFonts w:cs="Calibri"/>
        </w:rPr>
        <w:t>hey can be in separate videos</w:t>
      </w:r>
      <w:r w:rsidR="00450513">
        <w:rPr>
          <w:rFonts w:cs="Calibri"/>
        </w:rPr>
        <w:t>/audios</w:t>
      </w:r>
      <w:r>
        <w:rPr>
          <w:rFonts w:cs="Calibri"/>
        </w:rPr>
        <w:t xml:space="preserve"> or the same video</w:t>
      </w:r>
      <w:r w:rsidR="00450513">
        <w:rPr>
          <w:rFonts w:cs="Calibri"/>
        </w:rPr>
        <w:t>/audio</w:t>
      </w:r>
      <w:r w:rsidR="00A34A11">
        <w:rPr>
          <w:rFonts w:cs="Calibri"/>
        </w:rPr>
        <w:t>,</w:t>
      </w:r>
      <w:r>
        <w:rPr>
          <w:rFonts w:cs="Calibri"/>
        </w:rPr>
        <w:t xml:space="preserve"> depending on whether you are collaborating </w:t>
      </w:r>
      <w:r w:rsidRPr="0049227F">
        <w:t>synchronously or asynchronously</w:t>
      </w:r>
      <w:r>
        <w:rPr>
          <w:rFonts w:cs="Calibri"/>
        </w:rPr>
        <w:t>)</w:t>
      </w:r>
    </w:p>
    <w:p w14:paraId="59233B8E" w14:textId="77777777" w:rsidR="006C012E" w:rsidRPr="00624A50" w:rsidRDefault="006C012E" w:rsidP="006C012E">
      <w:pPr>
        <w:pStyle w:val="ListParagraph"/>
        <w:spacing w:before="100" w:beforeAutospacing="1" w:after="240"/>
        <w:rPr>
          <w:rFonts w:cs="Calibri"/>
        </w:rPr>
      </w:pPr>
    </w:p>
    <w:p w14:paraId="37B0A328" w14:textId="2EF0A361" w:rsidR="006C012E" w:rsidRPr="00624A50" w:rsidRDefault="00A34A11" w:rsidP="00A95432">
      <w:pPr>
        <w:pStyle w:val="ListParagraph"/>
        <w:numPr>
          <w:ilvl w:val="0"/>
          <w:numId w:val="14"/>
        </w:numPr>
        <w:spacing w:before="100" w:beforeAutospacing="1" w:after="240" w:line="240" w:lineRule="auto"/>
        <w:rPr>
          <w:rFonts w:cs="Calibri"/>
        </w:rPr>
      </w:pPr>
      <w:r>
        <w:rPr>
          <w:rFonts w:cs="Calibri"/>
        </w:rPr>
        <w:t>Say y</w:t>
      </w:r>
      <w:r w:rsidR="006C012E" w:rsidRPr="00624A50">
        <w:rPr>
          <w:rFonts w:cs="Calibri"/>
        </w:rPr>
        <w:t xml:space="preserve">our </w:t>
      </w:r>
      <w:r w:rsidR="00AB5035" w:rsidRPr="00624A50">
        <w:rPr>
          <w:rFonts w:cs="Calibri"/>
        </w:rPr>
        <w:t>portion of the</w:t>
      </w:r>
      <w:r w:rsidR="0052630D">
        <w:rPr>
          <w:rFonts w:cs="Calibri"/>
        </w:rPr>
        <w:t xml:space="preserve"> </w:t>
      </w:r>
      <w:r w:rsidR="007577DB">
        <w:rPr>
          <w:rFonts w:cs="Calibri"/>
        </w:rPr>
        <w:t>transportation</w:t>
      </w:r>
      <w:r w:rsidR="0052630D">
        <w:rPr>
          <w:rFonts w:cs="Calibri"/>
        </w:rPr>
        <w:t xml:space="preserve"> station announcement</w:t>
      </w:r>
      <w:r>
        <w:rPr>
          <w:rFonts w:cs="Calibri"/>
        </w:rPr>
        <w:t>.</w:t>
      </w:r>
    </w:p>
    <w:p w14:paraId="0E7016F1" w14:textId="435E372D" w:rsidR="006C012E" w:rsidRDefault="00FB7426" w:rsidP="00A95432">
      <w:pPr>
        <w:pStyle w:val="ListParagraph"/>
        <w:numPr>
          <w:ilvl w:val="0"/>
          <w:numId w:val="14"/>
        </w:numPr>
        <w:spacing w:before="100" w:beforeAutospacing="1" w:after="240" w:line="240" w:lineRule="auto"/>
        <w:rPr>
          <w:rFonts w:cs="Calibri"/>
        </w:rPr>
      </w:pPr>
      <w:r>
        <w:rPr>
          <w:rFonts w:cs="Calibri"/>
        </w:rPr>
        <w:t xml:space="preserve">Ask </w:t>
      </w:r>
      <w:r w:rsidR="006C012E" w:rsidRPr="00624A50">
        <w:rPr>
          <w:rFonts w:cs="Calibri"/>
        </w:rPr>
        <w:t>your partner</w:t>
      </w:r>
      <w:r>
        <w:rPr>
          <w:rFonts w:cs="Calibri"/>
        </w:rPr>
        <w:t xml:space="preserve"> two questions</w:t>
      </w:r>
      <w:r w:rsidR="00A34A11">
        <w:rPr>
          <w:rFonts w:cs="Calibri"/>
        </w:rPr>
        <w:t>.</w:t>
      </w:r>
    </w:p>
    <w:p w14:paraId="3BD2886C" w14:textId="1077937D" w:rsidR="006C012E" w:rsidRPr="00FB7426" w:rsidRDefault="00FB7426" w:rsidP="006C012E">
      <w:pPr>
        <w:pStyle w:val="ListParagraph"/>
        <w:numPr>
          <w:ilvl w:val="0"/>
          <w:numId w:val="14"/>
        </w:numPr>
        <w:spacing w:before="100" w:beforeAutospacing="1" w:after="240" w:line="240" w:lineRule="auto"/>
        <w:rPr>
          <w:rFonts w:cs="Calibri"/>
        </w:rPr>
      </w:pPr>
      <w:r>
        <w:rPr>
          <w:rFonts w:cs="Calibri"/>
        </w:rPr>
        <w:t>Answer two questions from your partner</w:t>
      </w:r>
      <w:r w:rsidR="00A34A11">
        <w:rPr>
          <w:rFonts w:cs="Calibri"/>
        </w:rPr>
        <w:t>.</w:t>
      </w:r>
    </w:p>
    <w:p w14:paraId="16C86516" w14:textId="77777777" w:rsidR="006C012E" w:rsidRPr="00624A50" w:rsidRDefault="006C012E" w:rsidP="006C012E">
      <w:pPr>
        <w:pStyle w:val="Heading2"/>
        <w:rPr>
          <w:rFonts w:asciiTheme="majorHAnsi" w:hAnsiTheme="majorHAnsi" w:cstheme="majorHAnsi"/>
          <w:color w:val="0070C0"/>
        </w:rPr>
      </w:pPr>
      <w:r w:rsidRPr="00624A50">
        <w:rPr>
          <w:rFonts w:asciiTheme="majorHAnsi" w:hAnsiTheme="majorHAnsi" w:cstheme="majorHAnsi"/>
          <w:color w:val="0070C0"/>
        </w:rPr>
        <w:t>Part 3: Peer and Self-Evaluation</w:t>
      </w:r>
    </w:p>
    <w:p w14:paraId="20DACC45" w14:textId="6FB29D8C" w:rsidR="006C012E" w:rsidRPr="00624A50" w:rsidRDefault="006C012E" w:rsidP="006C012E">
      <w:pPr>
        <w:widowControl w:val="0"/>
        <w:autoSpaceDE w:val="0"/>
        <w:autoSpaceDN w:val="0"/>
        <w:adjustRightInd w:val="0"/>
        <w:spacing w:after="400"/>
        <w:rPr>
          <w:rFonts w:asciiTheme="minorHAnsi" w:hAnsiTheme="minorHAnsi" w:cstheme="minorHAnsi"/>
        </w:rPr>
      </w:pPr>
      <w:r w:rsidRPr="00624A50">
        <w:rPr>
          <w:rFonts w:asciiTheme="minorHAnsi" w:hAnsiTheme="minorHAnsi" w:cstheme="minorHAnsi"/>
        </w:rPr>
        <w:t>Rate yourself and your team as a whole</w:t>
      </w:r>
      <w:r w:rsidR="00A34A11">
        <w:rPr>
          <w:rFonts w:asciiTheme="minorHAnsi" w:hAnsiTheme="minorHAnsi" w:cstheme="minorHAnsi"/>
        </w:rPr>
        <w:t>,</w:t>
      </w:r>
      <w:r w:rsidRPr="00624A50">
        <w:rPr>
          <w:rFonts w:asciiTheme="minorHAnsi" w:hAnsiTheme="minorHAnsi" w:cstheme="minorHAnsi"/>
        </w:rPr>
        <w:t xml:space="preserve"> according to each of the performance criteria below.</w:t>
      </w:r>
    </w:p>
    <w:p w14:paraId="04DB2D4A" w14:textId="77777777" w:rsidR="006C012E" w:rsidRPr="00537590" w:rsidRDefault="006C012E" w:rsidP="006C012E">
      <w:pPr>
        <w:widowControl w:val="0"/>
        <w:autoSpaceDE w:val="0"/>
        <w:autoSpaceDN w:val="0"/>
        <w:adjustRightInd w:val="0"/>
        <w:spacing w:after="400"/>
        <w:rPr>
          <w:rFonts w:asciiTheme="minorHAnsi" w:hAnsiTheme="minorHAnsi" w:cstheme="minorHAnsi"/>
        </w:rPr>
      </w:pPr>
      <w:r w:rsidRPr="00624A50">
        <w:rPr>
          <w:rFonts w:asciiTheme="minorHAnsi" w:hAnsiTheme="minorHAnsi" w:cstheme="minorHAnsi"/>
          <w:b/>
          <w:bCs/>
        </w:rPr>
        <w:t>3=Always 2=Usually 1=Sometimes 0=Never</w:t>
      </w:r>
    </w:p>
    <w:tbl>
      <w:tblPr>
        <w:tblW w:w="5000" w:type="pct"/>
        <w:tblBorders>
          <w:top w:val="single" w:sz="8" w:space="0" w:color="D5D5D5"/>
          <w:right w:val="single" w:sz="8" w:space="0" w:color="D5D5D5"/>
        </w:tblBorders>
        <w:tblLook w:val="0000" w:firstRow="0" w:lastRow="0" w:firstColumn="0" w:lastColumn="0" w:noHBand="0" w:noVBand="0"/>
      </w:tblPr>
      <w:tblGrid>
        <w:gridCol w:w="2932"/>
        <w:gridCol w:w="2141"/>
        <w:gridCol w:w="2253"/>
        <w:gridCol w:w="3454"/>
      </w:tblGrid>
      <w:tr w:rsidR="00380A2A" w:rsidRPr="00624A50" w14:paraId="04C62EC9" w14:textId="77777777" w:rsidTr="0024359D">
        <w:trPr>
          <w:trHeight w:val="295"/>
        </w:trPr>
        <w:tc>
          <w:tcPr>
            <w:tcW w:w="5000" w:type="pct"/>
            <w:gridSpan w:val="4"/>
            <w:tcBorders>
              <w:top w:val="single" w:sz="8" w:space="0" w:color="D5D5D5"/>
              <w:left w:val="single" w:sz="8" w:space="0" w:color="D5D5D5"/>
            </w:tcBorders>
          </w:tcPr>
          <w:p w14:paraId="2441A0E5" w14:textId="77777777" w:rsidR="00380A2A" w:rsidRPr="00624A50" w:rsidRDefault="00380A2A" w:rsidP="0024359D">
            <w:pPr>
              <w:widowControl w:val="0"/>
              <w:autoSpaceDE w:val="0"/>
              <w:autoSpaceDN w:val="0"/>
              <w:adjustRightInd w:val="0"/>
              <w:spacing w:after="400"/>
              <w:jc w:val="center"/>
              <w:rPr>
                <w:rFonts w:asciiTheme="minorHAnsi" w:hAnsiTheme="minorHAnsi" w:cstheme="minorHAnsi"/>
              </w:rPr>
            </w:pPr>
            <w:r w:rsidRPr="00624A50">
              <w:rPr>
                <w:rFonts w:asciiTheme="minorHAnsi" w:hAnsiTheme="minorHAnsi" w:cstheme="minorHAnsi"/>
                <w:b/>
                <w:bCs/>
              </w:rPr>
              <w:t>Peer and Self-Evaluation</w:t>
            </w:r>
          </w:p>
        </w:tc>
      </w:tr>
      <w:tr w:rsidR="00380A2A" w:rsidRPr="00624A50" w14:paraId="50E0C3AF" w14:textId="77777777" w:rsidTr="00380A2A">
        <w:tblPrEx>
          <w:tblBorders>
            <w:top w:val="none" w:sz="0" w:space="0" w:color="auto"/>
          </w:tblBorders>
        </w:tblPrEx>
        <w:tc>
          <w:tcPr>
            <w:tcW w:w="1360" w:type="pct"/>
            <w:tcBorders>
              <w:top w:val="single" w:sz="8" w:space="0" w:color="D5D5D5"/>
              <w:left w:val="single" w:sz="8" w:space="0" w:color="D5D5D5"/>
            </w:tcBorders>
          </w:tcPr>
          <w:p w14:paraId="41FD9456" w14:textId="77777777" w:rsidR="00380A2A" w:rsidRPr="00624A50" w:rsidRDefault="00380A2A" w:rsidP="0024359D">
            <w:pPr>
              <w:widowControl w:val="0"/>
              <w:autoSpaceDE w:val="0"/>
              <w:autoSpaceDN w:val="0"/>
              <w:adjustRightInd w:val="0"/>
              <w:spacing w:after="400"/>
              <w:rPr>
                <w:rFonts w:asciiTheme="minorHAnsi" w:hAnsiTheme="minorHAnsi" w:cstheme="minorHAnsi"/>
              </w:rPr>
            </w:pPr>
            <w:r w:rsidRPr="00624A50">
              <w:rPr>
                <w:rFonts w:asciiTheme="minorHAnsi" w:hAnsiTheme="minorHAnsi" w:cstheme="minorHAnsi"/>
                <w:b/>
                <w:bCs/>
              </w:rPr>
              <w:t> </w:t>
            </w:r>
          </w:p>
        </w:tc>
        <w:tc>
          <w:tcPr>
            <w:tcW w:w="993" w:type="pct"/>
            <w:tcBorders>
              <w:top w:val="single" w:sz="8" w:space="0" w:color="D5D5D5"/>
              <w:left w:val="single" w:sz="8" w:space="0" w:color="D5D5D5"/>
            </w:tcBorders>
          </w:tcPr>
          <w:p w14:paraId="38306D60" w14:textId="77777777" w:rsidR="00380A2A" w:rsidRPr="00624A50" w:rsidRDefault="00380A2A" w:rsidP="0024359D">
            <w:pPr>
              <w:widowControl w:val="0"/>
              <w:autoSpaceDE w:val="0"/>
              <w:autoSpaceDN w:val="0"/>
              <w:adjustRightInd w:val="0"/>
              <w:spacing w:after="400"/>
              <w:rPr>
                <w:rFonts w:asciiTheme="minorHAnsi" w:hAnsiTheme="minorHAnsi" w:cstheme="minorHAnsi"/>
              </w:rPr>
            </w:pPr>
            <w:r w:rsidRPr="00624A50">
              <w:rPr>
                <w:rFonts w:asciiTheme="minorHAnsi" w:hAnsiTheme="minorHAnsi" w:cstheme="minorHAnsi"/>
                <w:b/>
                <w:bCs/>
              </w:rPr>
              <w:t>Rating for You</w:t>
            </w:r>
          </w:p>
        </w:tc>
        <w:tc>
          <w:tcPr>
            <w:tcW w:w="1045" w:type="pct"/>
            <w:tcBorders>
              <w:top w:val="single" w:sz="8" w:space="0" w:color="D5D5D5"/>
              <w:left w:val="single" w:sz="8" w:space="0" w:color="D5D5D5"/>
            </w:tcBorders>
          </w:tcPr>
          <w:p w14:paraId="34E0D650" w14:textId="77777777" w:rsidR="00380A2A" w:rsidRPr="00624A50" w:rsidRDefault="00380A2A" w:rsidP="0024359D">
            <w:pPr>
              <w:widowControl w:val="0"/>
              <w:autoSpaceDE w:val="0"/>
              <w:autoSpaceDN w:val="0"/>
              <w:adjustRightInd w:val="0"/>
              <w:spacing w:after="400"/>
              <w:rPr>
                <w:rFonts w:asciiTheme="minorHAnsi" w:hAnsiTheme="minorHAnsi" w:cstheme="minorHAnsi"/>
              </w:rPr>
            </w:pPr>
            <w:r w:rsidRPr="00624A50">
              <w:rPr>
                <w:rFonts w:asciiTheme="minorHAnsi" w:hAnsiTheme="minorHAnsi" w:cstheme="minorHAnsi"/>
                <w:b/>
                <w:bCs/>
              </w:rPr>
              <w:t>Rating for the Team</w:t>
            </w:r>
          </w:p>
        </w:tc>
        <w:tc>
          <w:tcPr>
            <w:tcW w:w="1602" w:type="pct"/>
            <w:tcBorders>
              <w:top w:val="single" w:sz="8" w:space="0" w:color="D5D5D5"/>
              <w:left w:val="single" w:sz="8" w:space="0" w:color="D5D5D5"/>
            </w:tcBorders>
          </w:tcPr>
          <w:p w14:paraId="308A9E1E" w14:textId="77777777" w:rsidR="00380A2A" w:rsidRPr="00624A50" w:rsidRDefault="00380A2A" w:rsidP="0024359D">
            <w:pPr>
              <w:widowControl w:val="0"/>
              <w:autoSpaceDE w:val="0"/>
              <w:autoSpaceDN w:val="0"/>
              <w:adjustRightInd w:val="0"/>
              <w:spacing w:after="400"/>
              <w:rPr>
                <w:rFonts w:asciiTheme="minorHAnsi" w:hAnsiTheme="minorHAnsi" w:cstheme="minorHAnsi"/>
              </w:rPr>
            </w:pPr>
            <w:r w:rsidRPr="00624A50">
              <w:rPr>
                <w:rFonts w:asciiTheme="minorHAnsi" w:hAnsiTheme="minorHAnsi" w:cstheme="minorHAnsi"/>
                <w:b/>
                <w:bCs/>
              </w:rPr>
              <w:t>Reasons for Ratings and Other Comments</w:t>
            </w:r>
          </w:p>
        </w:tc>
      </w:tr>
      <w:tr w:rsidR="00380A2A" w:rsidRPr="00624A50" w14:paraId="155295E1" w14:textId="77777777" w:rsidTr="00380A2A">
        <w:tblPrEx>
          <w:tblBorders>
            <w:top w:val="none" w:sz="0" w:space="0" w:color="auto"/>
          </w:tblBorders>
        </w:tblPrEx>
        <w:tc>
          <w:tcPr>
            <w:tcW w:w="1360" w:type="pct"/>
            <w:tcBorders>
              <w:top w:val="single" w:sz="8" w:space="0" w:color="D5D5D5"/>
              <w:left w:val="single" w:sz="8" w:space="0" w:color="D5D5D5"/>
            </w:tcBorders>
          </w:tcPr>
          <w:p w14:paraId="59BFE1CC" w14:textId="77777777" w:rsidR="00380A2A" w:rsidRPr="00624A50" w:rsidRDefault="00380A2A" w:rsidP="0024359D">
            <w:pPr>
              <w:widowControl w:val="0"/>
              <w:autoSpaceDE w:val="0"/>
              <w:autoSpaceDN w:val="0"/>
              <w:adjustRightInd w:val="0"/>
              <w:spacing w:after="400"/>
              <w:rPr>
                <w:rFonts w:asciiTheme="minorHAnsi" w:hAnsiTheme="minorHAnsi" w:cstheme="minorHAnsi"/>
              </w:rPr>
            </w:pPr>
            <w:r w:rsidRPr="00624A50">
              <w:rPr>
                <w:rFonts w:asciiTheme="minorHAnsi" w:hAnsiTheme="minorHAnsi" w:cstheme="minorHAnsi"/>
                <w:b/>
                <w:bCs/>
              </w:rPr>
              <w:t>Collaborated well with others</w:t>
            </w:r>
          </w:p>
        </w:tc>
        <w:tc>
          <w:tcPr>
            <w:tcW w:w="993" w:type="pct"/>
            <w:tcBorders>
              <w:top w:val="single" w:sz="8" w:space="0" w:color="D5D5D5"/>
              <w:left w:val="single" w:sz="8" w:space="0" w:color="D5D5D5"/>
            </w:tcBorders>
          </w:tcPr>
          <w:p w14:paraId="3146250E" w14:textId="77777777" w:rsidR="00380A2A" w:rsidRPr="00624A50" w:rsidRDefault="00380A2A" w:rsidP="0024359D">
            <w:pPr>
              <w:widowControl w:val="0"/>
              <w:autoSpaceDE w:val="0"/>
              <w:autoSpaceDN w:val="0"/>
              <w:adjustRightInd w:val="0"/>
              <w:spacing w:after="400"/>
              <w:rPr>
                <w:rFonts w:asciiTheme="minorHAnsi" w:hAnsiTheme="minorHAnsi" w:cstheme="minorHAnsi"/>
              </w:rPr>
            </w:pPr>
            <w:r w:rsidRPr="00624A50">
              <w:rPr>
                <w:rFonts w:asciiTheme="minorHAnsi" w:hAnsiTheme="minorHAnsi" w:cstheme="minorHAnsi"/>
              </w:rPr>
              <w:t> </w:t>
            </w:r>
          </w:p>
        </w:tc>
        <w:tc>
          <w:tcPr>
            <w:tcW w:w="1045" w:type="pct"/>
            <w:tcBorders>
              <w:top w:val="single" w:sz="8" w:space="0" w:color="D5D5D5"/>
              <w:left w:val="single" w:sz="8" w:space="0" w:color="D5D5D5"/>
            </w:tcBorders>
          </w:tcPr>
          <w:p w14:paraId="6B084AAC" w14:textId="77777777" w:rsidR="00380A2A" w:rsidRPr="00624A50" w:rsidRDefault="00380A2A" w:rsidP="0024359D">
            <w:pPr>
              <w:widowControl w:val="0"/>
              <w:autoSpaceDE w:val="0"/>
              <w:autoSpaceDN w:val="0"/>
              <w:adjustRightInd w:val="0"/>
              <w:spacing w:after="400"/>
              <w:rPr>
                <w:rFonts w:asciiTheme="minorHAnsi" w:hAnsiTheme="minorHAnsi" w:cstheme="minorHAnsi"/>
              </w:rPr>
            </w:pPr>
            <w:r w:rsidRPr="00624A50">
              <w:rPr>
                <w:rFonts w:asciiTheme="minorHAnsi" w:hAnsiTheme="minorHAnsi" w:cstheme="minorHAnsi"/>
              </w:rPr>
              <w:t> </w:t>
            </w:r>
          </w:p>
        </w:tc>
        <w:tc>
          <w:tcPr>
            <w:tcW w:w="1602" w:type="pct"/>
            <w:tcBorders>
              <w:top w:val="single" w:sz="8" w:space="0" w:color="D5D5D5"/>
              <w:left w:val="single" w:sz="8" w:space="0" w:color="D5D5D5"/>
            </w:tcBorders>
          </w:tcPr>
          <w:p w14:paraId="3825985A" w14:textId="77777777" w:rsidR="00380A2A" w:rsidRPr="00624A50" w:rsidRDefault="00380A2A" w:rsidP="0024359D">
            <w:pPr>
              <w:widowControl w:val="0"/>
              <w:autoSpaceDE w:val="0"/>
              <w:autoSpaceDN w:val="0"/>
              <w:adjustRightInd w:val="0"/>
              <w:spacing w:after="400"/>
              <w:rPr>
                <w:rFonts w:asciiTheme="minorHAnsi" w:hAnsiTheme="minorHAnsi" w:cstheme="minorHAnsi"/>
              </w:rPr>
            </w:pPr>
            <w:r w:rsidRPr="00624A50">
              <w:rPr>
                <w:rFonts w:asciiTheme="minorHAnsi" w:hAnsiTheme="minorHAnsi" w:cstheme="minorHAnsi"/>
              </w:rPr>
              <w:t> </w:t>
            </w:r>
          </w:p>
        </w:tc>
      </w:tr>
      <w:tr w:rsidR="00380A2A" w:rsidRPr="00624A50" w14:paraId="1CBA22AC" w14:textId="77777777" w:rsidTr="00380A2A">
        <w:tblPrEx>
          <w:tblBorders>
            <w:top w:val="none" w:sz="0" w:space="0" w:color="auto"/>
          </w:tblBorders>
        </w:tblPrEx>
        <w:tc>
          <w:tcPr>
            <w:tcW w:w="1360" w:type="pct"/>
            <w:tcBorders>
              <w:top w:val="single" w:sz="8" w:space="0" w:color="D5D5D5"/>
              <w:left w:val="single" w:sz="8" w:space="0" w:color="D5D5D5"/>
            </w:tcBorders>
          </w:tcPr>
          <w:p w14:paraId="1C4CA2C5" w14:textId="77777777" w:rsidR="00380A2A" w:rsidRPr="00624A50" w:rsidRDefault="00380A2A" w:rsidP="0024359D">
            <w:pPr>
              <w:widowControl w:val="0"/>
              <w:autoSpaceDE w:val="0"/>
              <w:autoSpaceDN w:val="0"/>
              <w:adjustRightInd w:val="0"/>
              <w:spacing w:after="400"/>
              <w:rPr>
                <w:rFonts w:asciiTheme="minorHAnsi" w:hAnsiTheme="minorHAnsi" w:cstheme="minorHAnsi"/>
              </w:rPr>
            </w:pPr>
            <w:r w:rsidRPr="00624A50">
              <w:rPr>
                <w:rFonts w:asciiTheme="minorHAnsi" w:hAnsiTheme="minorHAnsi" w:cstheme="minorHAnsi"/>
                <w:b/>
                <w:bCs/>
              </w:rPr>
              <w:t>Showed respect for others’ opinions</w:t>
            </w:r>
          </w:p>
        </w:tc>
        <w:tc>
          <w:tcPr>
            <w:tcW w:w="993" w:type="pct"/>
            <w:tcBorders>
              <w:top w:val="single" w:sz="8" w:space="0" w:color="D5D5D5"/>
              <w:left w:val="single" w:sz="8" w:space="0" w:color="D5D5D5"/>
            </w:tcBorders>
          </w:tcPr>
          <w:p w14:paraId="430D24BA" w14:textId="77777777" w:rsidR="00380A2A" w:rsidRPr="00624A50" w:rsidRDefault="00380A2A" w:rsidP="0024359D">
            <w:pPr>
              <w:widowControl w:val="0"/>
              <w:autoSpaceDE w:val="0"/>
              <w:autoSpaceDN w:val="0"/>
              <w:adjustRightInd w:val="0"/>
              <w:spacing w:after="400"/>
              <w:rPr>
                <w:rFonts w:asciiTheme="minorHAnsi" w:hAnsiTheme="minorHAnsi" w:cstheme="minorHAnsi"/>
              </w:rPr>
            </w:pPr>
            <w:r w:rsidRPr="00624A50">
              <w:rPr>
                <w:rFonts w:asciiTheme="minorHAnsi" w:hAnsiTheme="minorHAnsi" w:cstheme="minorHAnsi"/>
              </w:rPr>
              <w:t> </w:t>
            </w:r>
          </w:p>
        </w:tc>
        <w:tc>
          <w:tcPr>
            <w:tcW w:w="1045" w:type="pct"/>
            <w:tcBorders>
              <w:top w:val="single" w:sz="8" w:space="0" w:color="D5D5D5"/>
              <w:left w:val="single" w:sz="8" w:space="0" w:color="D5D5D5"/>
            </w:tcBorders>
          </w:tcPr>
          <w:p w14:paraId="6A46C025" w14:textId="77777777" w:rsidR="00380A2A" w:rsidRPr="00624A50" w:rsidRDefault="00380A2A" w:rsidP="0024359D">
            <w:pPr>
              <w:widowControl w:val="0"/>
              <w:autoSpaceDE w:val="0"/>
              <w:autoSpaceDN w:val="0"/>
              <w:adjustRightInd w:val="0"/>
              <w:spacing w:after="400"/>
              <w:rPr>
                <w:rFonts w:asciiTheme="minorHAnsi" w:hAnsiTheme="minorHAnsi" w:cstheme="minorHAnsi"/>
              </w:rPr>
            </w:pPr>
            <w:r w:rsidRPr="00624A50">
              <w:rPr>
                <w:rFonts w:asciiTheme="minorHAnsi" w:hAnsiTheme="minorHAnsi" w:cstheme="minorHAnsi"/>
              </w:rPr>
              <w:t> </w:t>
            </w:r>
          </w:p>
        </w:tc>
        <w:tc>
          <w:tcPr>
            <w:tcW w:w="1602" w:type="pct"/>
            <w:tcBorders>
              <w:top w:val="single" w:sz="8" w:space="0" w:color="D5D5D5"/>
              <w:left w:val="single" w:sz="8" w:space="0" w:color="D5D5D5"/>
            </w:tcBorders>
          </w:tcPr>
          <w:p w14:paraId="37463DB5" w14:textId="77777777" w:rsidR="00380A2A" w:rsidRPr="00624A50" w:rsidRDefault="00380A2A" w:rsidP="0024359D">
            <w:pPr>
              <w:widowControl w:val="0"/>
              <w:autoSpaceDE w:val="0"/>
              <w:autoSpaceDN w:val="0"/>
              <w:adjustRightInd w:val="0"/>
              <w:spacing w:after="400"/>
              <w:rPr>
                <w:rFonts w:asciiTheme="minorHAnsi" w:hAnsiTheme="minorHAnsi" w:cstheme="minorHAnsi"/>
              </w:rPr>
            </w:pPr>
            <w:r w:rsidRPr="00624A50">
              <w:rPr>
                <w:rFonts w:asciiTheme="minorHAnsi" w:hAnsiTheme="minorHAnsi" w:cstheme="minorHAnsi"/>
              </w:rPr>
              <w:t> </w:t>
            </w:r>
          </w:p>
        </w:tc>
      </w:tr>
      <w:tr w:rsidR="00380A2A" w:rsidRPr="00624A50" w14:paraId="0ACBDEA2" w14:textId="77777777" w:rsidTr="00380A2A">
        <w:tblPrEx>
          <w:tblBorders>
            <w:top w:val="none" w:sz="0" w:space="0" w:color="auto"/>
          </w:tblBorders>
        </w:tblPrEx>
        <w:tc>
          <w:tcPr>
            <w:tcW w:w="1360" w:type="pct"/>
            <w:tcBorders>
              <w:top w:val="single" w:sz="8" w:space="0" w:color="D5D5D5"/>
              <w:left w:val="single" w:sz="8" w:space="0" w:color="D5D5D5"/>
            </w:tcBorders>
          </w:tcPr>
          <w:p w14:paraId="2BD0D2C3" w14:textId="77777777" w:rsidR="00380A2A" w:rsidRPr="00624A50" w:rsidRDefault="00380A2A" w:rsidP="0024359D">
            <w:pPr>
              <w:widowControl w:val="0"/>
              <w:autoSpaceDE w:val="0"/>
              <w:autoSpaceDN w:val="0"/>
              <w:adjustRightInd w:val="0"/>
              <w:spacing w:after="400"/>
              <w:rPr>
                <w:rFonts w:asciiTheme="minorHAnsi" w:hAnsiTheme="minorHAnsi" w:cstheme="minorHAnsi"/>
              </w:rPr>
            </w:pPr>
            <w:r w:rsidRPr="00624A50">
              <w:rPr>
                <w:rFonts w:asciiTheme="minorHAnsi" w:hAnsiTheme="minorHAnsi" w:cstheme="minorHAnsi"/>
                <w:b/>
                <w:bCs/>
              </w:rPr>
              <w:t>Completed assigned duties</w:t>
            </w:r>
          </w:p>
        </w:tc>
        <w:tc>
          <w:tcPr>
            <w:tcW w:w="993" w:type="pct"/>
            <w:tcBorders>
              <w:top w:val="single" w:sz="8" w:space="0" w:color="D5D5D5"/>
              <w:left w:val="single" w:sz="8" w:space="0" w:color="D5D5D5"/>
            </w:tcBorders>
          </w:tcPr>
          <w:p w14:paraId="0532581D" w14:textId="77777777" w:rsidR="00380A2A" w:rsidRPr="00624A50" w:rsidRDefault="00380A2A" w:rsidP="0024359D">
            <w:pPr>
              <w:widowControl w:val="0"/>
              <w:autoSpaceDE w:val="0"/>
              <w:autoSpaceDN w:val="0"/>
              <w:adjustRightInd w:val="0"/>
              <w:spacing w:after="400"/>
              <w:rPr>
                <w:rFonts w:asciiTheme="minorHAnsi" w:hAnsiTheme="minorHAnsi" w:cstheme="minorHAnsi"/>
              </w:rPr>
            </w:pPr>
            <w:r w:rsidRPr="00624A50">
              <w:rPr>
                <w:rFonts w:asciiTheme="minorHAnsi" w:hAnsiTheme="minorHAnsi" w:cstheme="minorHAnsi"/>
              </w:rPr>
              <w:t> </w:t>
            </w:r>
          </w:p>
        </w:tc>
        <w:tc>
          <w:tcPr>
            <w:tcW w:w="1045" w:type="pct"/>
            <w:tcBorders>
              <w:top w:val="single" w:sz="8" w:space="0" w:color="D5D5D5"/>
              <w:left w:val="single" w:sz="8" w:space="0" w:color="D5D5D5"/>
            </w:tcBorders>
          </w:tcPr>
          <w:p w14:paraId="776AF8C5" w14:textId="77777777" w:rsidR="00380A2A" w:rsidRPr="00624A50" w:rsidRDefault="00380A2A" w:rsidP="0024359D">
            <w:pPr>
              <w:widowControl w:val="0"/>
              <w:autoSpaceDE w:val="0"/>
              <w:autoSpaceDN w:val="0"/>
              <w:adjustRightInd w:val="0"/>
              <w:spacing w:after="400"/>
              <w:rPr>
                <w:rFonts w:asciiTheme="minorHAnsi" w:hAnsiTheme="minorHAnsi" w:cstheme="minorHAnsi"/>
              </w:rPr>
            </w:pPr>
            <w:r w:rsidRPr="00624A50">
              <w:rPr>
                <w:rFonts w:asciiTheme="minorHAnsi" w:hAnsiTheme="minorHAnsi" w:cstheme="minorHAnsi"/>
              </w:rPr>
              <w:t> </w:t>
            </w:r>
          </w:p>
        </w:tc>
        <w:tc>
          <w:tcPr>
            <w:tcW w:w="1602" w:type="pct"/>
            <w:tcBorders>
              <w:top w:val="single" w:sz="8" w:space="0" w:color="D5D5D5"/>
              <w:left w:val="single" w:sz="8" w:space="0" w:color="D5D5D5"/>
            </w:tcBorders>
          </w:tcPr>
          <w:p w14:paraId="5DD68C29" w14:textId="77777777" w:rsidR="00380A2A" w:rsidRPr="00624A50" w:rsidRDefault="00380A2A" w:rsidP="0024359D">
            <w:pPr>
              <w:widowControl w:val="0"/>
              <w:autoSpaceDE w:val="0"/>
              <w:autoSpaceDN w:val="0"/>
              <w:adjustRightInd w:val="0"/>
              <w:spacing w:after="400"/>
              <w:rPr>
                <w:rFonts w:asciiTheme="minorHAnsi" w:hAnsiTheme="minorHAnsi" w:cstheme="minorHAnsi"/>
              </w:rPr>
            </w:pPr>
            <w:r w:rsidRPr="00624A50">
              <w:rPr>
                <w:rFonts w:asciiTheme="minorHAnsi" w:hAnsiTheme="minorHAnsi" w:cstheme="minorHAnsi"/>
              </w:rPr>
              <w:t> </w:t>
            </w:r>
          </w:p>
        </w:tc>
      </w:tr>
      <w:tr w:rsidR="00380A2A" w:rsidRPr="00624A50" w14:paraId="2D451C30" w14:textId="77777777" w:rsidTr="00380A2A">
        <w:tblPrEx>
          <w:tblBorders>
            <w:top w:val="none" w:sz="0" w:space="0" w:color="auto"/>
          </w:tblBorders>
        </w:tblPrEx>
        <w:tc>
          <w:tcPr>
            <w:tcW w:w="1360" w:type="pct"/>
            <w:tcBorders>
              <w:top w:val="single" w:sz="8" w:space="0" w:color="D5D5D5"/>
              <w:left w:val="single" w:sz="8" w:space="0" w:color="D5D5D5"/>
            </w:tcBorders>
          </w:tcPr>
          <w:p w14:paraId="4A28A93E" w14:textId="77777777" w:rsidR="00380A2A" w:rsidRPr="00624A50" w:rsidRDefault="00380A2A" w:rsidP="0024359D">
            <w:pPr>
              <w:widowControl w:val="0"/>
              <w:autoSpaceDE w:val="0"/>
              <w:autoSpaceDN w:val="0"/>
              <w:adjustRightInd w:val="0"/>
              <w:spacing w:after="400"/>
              <w:rPr>
                <w:rFonts w:asciiTheme="minorHAnsi" w:hAnsiTheme="minorHAnsi" w:cstheme="minorHAnsi"/>
              </w:rPr>
            </w:pPr>
            <w:r w:rsidRPr="00624A50">
              <w:rPr>
                <w:rFonts w:asciiTheme="minorHAnsi" w:hAnsiTheme="minorHAnsi" w:cstheme="minorHAnsi"/>
                <w:b/>
                <w:bCs/>
              </w:rPr>
              <w:lastRenderedPageBreak/>
              <w:t>Participated in discussions</w:t>
            </w:r>
          </w:p>
        </w:tc>
        <w:tc>
          <w:tcPr>
            <w:tcW w:w="993" w:type="pct"/>
            <w:tcBorders>
              <w:top w:val="single" w:sz="8" w:space="0" w:color="D5D5D5"/>
              <w:left w:val="single" w:sz="8" w:space="0" w:color="D5D5D5"/>
            </w:tcBorders>
          </w:tcPr>
          <w:p w14:paraId="14F198CD" w14:textId="77777777" w:rsidR="00380A2A" w:rsidRPr="00624A50" w:rsidRDefault="00380A2A" w:rsidP="0024359D">
            <w:pPr>
              <w:widowControl w:val="0"/>
              <w:autoSpaceDE w:val="0"/>
              <w:autoSpaceDN w:val="0"/>
              <w:adjustRightInd w:val="0"/>
              <w:spacing w:after="400"/>
              <w:rPr>
                <w:rFonts w:asciiTheme="minorHAnsi" w:hAnsiTheme="minorHAnsi" w:cstheme="minorHAnsi"/>
              </w:rPr>
            </w:pPr>
            <w:r w:rsidRPr="00624A50">
              <w:rPr>
                <w:rFonts w:asciiTheme="minorHAnsi" w:hAnsiTheme="minorHAnsi" w:cstheme="minorHAnsi"/>
              </w:rPr>
              <w:t> </w:t>
            </w:r>
          </w:p>
        </w:tc>
        <w:tc>
          <w:tcPr>
            <w:tcW w:w="1045" w:type="pct"/>
            <w:tcBorders>
              <w:top w:val="single" w:sz="8" w:space="0" w:color="D5D5D5"/>
              <w:left w:val="single" w:sz="8" w:space="0" w:color="D5D5D5"/>
            </w:tcBorders>
          </w:tcPr>
          <w:p w14:paraId="137FABD2" w14:textId="77777777" w:rsidR="00380A2A" w:rsidRPr="00624A50" w:rsidRDefault="00380A2A" w:rsidP="0024359D">
            <w:pPr>
              <w:widowControl w:val="0"/>
              <w:autoSpaceDE w:val="0"/>
              <w:autoSpaceDN w:val="0"/>
              <w:adjustRightInd w:val="0"/>
              <w:spacing w:after="400"/>
              <w:rPr>
                <w:rFonts w:asciiTheme="minorHAnsi" w:hAnsiTheme="minorHAnsi" w:cstheme="minorHAnsi"/>
              </w:rPr>
            </w:pPr>
            <w:r w:rsidRPr="00624A50">
              <w:rPr>
                <w:rFonts w:asciiTheme="minorHAnsi" w:hAnsiTheme="minorHAnsi" w:cstheme="minorHAnsi"/>
              </w:rPr>
              <w:t> </w:t>
            </w:r>
          </w:p>
        </w:tc>
        <w:tc>
          <w:tcPr>
            <w:tcW w:w="1602" w:type="pct"/>
            <w:tcBorders>
              <w:top w:val="single" w:sz="8" w:space="0" w:color="D5D5D5"/>
              <w:left w:val="single" w:sz="8" w:space="0" w:color="D5D5D5"/>
            </w:tcBorders>
          </w:tcPr>
          <w:p w14:paraId="23EF455F" w14:textId="77777777" w:rsidR="00380A2A" w:rsidRPr="00624A50" w:rsidRDefault="00380A2A" w:rsidP="0024359D">
            <w:pPr>
              <w:widowControl w:val="0"/>
              <w:autoSpaceDE w:val="0"/>
              <w:autoSpaceDN w:val="0"/>
              <w:adjustRightInd w:val="0"/>
              <w:spacing w:after="400"/>
              <w:rPr>
                <w:rFonts w:asciiTheme="minorHAnsi" w:hAnsiTheme="minorHAnsi" w:cstheme="minorHAnsi"/>
              </w:rPr>
            </w:pPr>
            <w:r w:rsidRPr="00624A50">
              <w:rPr>
                <w:rFonts w:asciiTheme="minorHAnsi" w:hAnsiTheme="minorHAnsi" w:cstheme="minorHAnsi"/>
              </w:rPr>
              <w:t> </w:t>
            </w:r>
          </w:p>
        </w:tc>
      </w:tr>
      <w:tr w:rsidR="00380A2A" w:rsidRPr="00624A50" w14:paraId="04EE8A6B" w14:textId="77777777" w:rsidTr="00380A2A">
        <w:tblPrEx>
          <w:tblBorders>
            <w:top w:val="none" w:sz="0" w:space="0" w:color="auto"/>
          </w:tblBorders>
        </w:tblPrEx>
        <w:tc>
          <w:tcPr>
            <w:tcW w:w="1360" w:type="pct"/>
            <w:tcBorders>
              <w:top w:val="single" w:sz="8" w:space="0" w:color="D5D5D5"/>
              <w:left w:val="single" w:sz="8" w:space="0" w:color="D5D5D5"/>
            </w:tcBorders>
          </w:tcPr>
          <w:p w14:paraId="4F572CA3" w14:textId="77777777" w:rsidR="00380A2A" w:rsidRPr="00624A50" w:rsidRDefault="00380A2A" w:rsidP="0024359D">
            <w:pPr>
              <w:widowControl w:val="0"/>
              <w:autoSpaceDE w:val="0"/>
              <w:autoSpaceDN w:val="0"/>
              <w:adjustRightInd w:val="0"/>
              <w:spacing w:after="400"/>
              <w:rPr>
                <w:rFonts w:asciiTheme="minorHAnsi" w:hAnsiTheme="minorHAnsi" w:cstheme="minorHAnsi"/>
              </w:rPr>
            </w:pPr>
            <w:r w:rsidRPr="00624A50">
              <w:rPr>
                <w:rFonts w:asciiTheme="minorHAnsi" w:hAnsiTheme="minorHAnsi" w:cstheme="minorHAnsi"/>
                <w:b/>
                <w:bCs/>
              </w:rPr>
              <w:t>Stayed on task</w:t>
            </w:r>
          </w:p>
        </w:tc>
        <w:tc>
          <w:tcPr>
            <w:tcW w:w="993" w:type="pct"/>
            <w:tcBorders>
              <w:top w:val="single" w:sz="8" w:space="0" w:color="D5D5D5"/>
              <w:left w:val="single" w:sz="8" w:space="0" w:color="D5D5D5"/>
            </w:tcBorders>
          </w:tcPr>
          <w:p w14:paraId="5E5842D4" w14:textId="77777777" w:rsidR="00380A2A" w:rsidRPr="00624A50" w:rsidRDefault="00380A2A" w:rsidP="0024359D">
            <w:pPr>
              <w:widowControl w:val="0"/>
              <w:autoSpaceDE w:val="0"/>
              <w:autoSpaceDN w:val="0"/>
              <w:adjustRightInd w:val="0"/>
              <w:spacing w:after="400"/>
              <w:rPr>
                <w:rFonts w:asciiTheme="minorHAnsi" w:hAnsiTheme="minorHAnsi" w:cstheme="minorHAnsi"/>
              </w:rPr>
            </w:pPr>
            <w:r w:rsidRPr="00624A50">
              <w:rPr>
                <w:rFonts w:asciiTheme="minorHAnsi" w:hAnsiTheme="minorHAnsi" w:cstheme="minorHAnsi"/>
              </w:rPr>
              <w:t> </w:t>
            </w:r>
          </w:p>
        </w:tc>
        <w:tc>
          <w:tcPr>
            <w:tcW w:w="1045" w:type="pct"/>
            <w:tcBorders>
              <w:top w:val="single" w:sz="8" w:space="0" w:color="D5D5D5"/>
              <w:left w:val="single" w:sz="8" w:space="0" w:color="D5D5D5"/>
            </w:tcBorders>
          </w:tcPr>
          <w:p w14:paraId="7B08A224" w14:textId="77777777" w:rsidR="00380A2A" w:rsidRPr="00624A50" w:rsidRDefault="00380A2A" w:rsidP="0024359D">
            <w:pPr>
              <w:widowControl w:val="0"/>
              <w:autoSpaceDE w:val="0"/>
              <w:autoSpaceDN w:val="0"/>
              <w:adjustRightInd w:val="0"/>
              <w:spacing w:after="400"/>
              <w:rPr>
                <w:rFonts w:asciiTheme="minorHAnsi" w:hAnsiTheme="minorHAnsi" w:cstheme="minorHAnsi"/>
              </w:rPr>
            </w:pPr>
            <w:r w:rsidRPr="00624A50">
              <w:rPr>
                <w:rFonts w:asciiTheme="minorHAnsi" w:hAnsiTheme="minorHAnsi" w:cstheme="minorHAnsi"/>
              </w:rPr>
              <w:t> </w:t>
            </w:r>
          </w:p>
        </w:tc>
        <w:tc>
          <w:tcPr>
            <w:tcW w:w="1602" w:type="pct"/>
            <w:tcBorders>
              <w:top w:val="single" w:sz="8" w:space="0" w:color="D5D5D5"/>
              <w:left w:val="single" w:sz="8" w:space="0" w:color="D5D5D5"/>
            </w:tcBorders>
          </w:tcPr>
          <w:p w14:paraId="15414B32" w14:textId="77777777" w:rsidR="00380A2A" w:rsidRPr="00624A50" w:rsidRDefault="00380A2A" w:rsidP="0024359D">
            <w:pPr>
              <w:widowControl w:val="0"/>
              <w:autoSpaceDE w:val="0"/>
              <w:autoSpaceDN w:val="0"/>
              <w:adjustRightInd w:val="0"/>
              <w:spacing w:after="400"/>
              <w:rPr>
                <w:rFonts w:asciiTheme="minorHAnsi" w:hAnsiTheme="minorHAnsi" w:cstheme="minorHAnsi"/>
              </w:rPr>
            </w:pPr>
            <w:r w:rsidRPr="00624A50">
              <w:rPr>
                <w:rFonts w:asciiTheme="minorHAnsi" w:hAnsiTheme="minorHAnsi" w:cstheme="minorHAnsi"/>
              </w:rPr>
              <w:t> </w:t>
            </w:r>
          </w:p>
        </w:tc>
      </w:tr>
      <w:tr w:rsidR="00380A2A" w:rsidRPr="00624A50" w14:paraId="05B494A7" w14:textId="77777777" w:rsidTr="00380A2A">
        <w:tblPrEx>
          <w:tblBorders>
            <w:top w:val="none" w:sz="0" w:space="0" w:color="auto"/>
          </w:tblBorders>
        </w:tblPrEx>
        <w:tc>
          <w:tcPr>
            <w:tcW w:w="1360" w:type="pct"/>
            <w:tcBorders>
              <w:top w:val="single" w:sz="8" w:space="0" w:color="D5D5D5"/>
              <w:left w:val="single" w:sz="8" w:space="0" w:color="D5D5D5"/>
            </w:tcBorders>
          </w:tcPr>
          <w:p w14:paraId="4E40E8C3" w14:textId="77777777" w:rsidR="00380A2A" w:rsidRPr="00624A50" w:rsidRDefault="00380A2A" w:rsidP="0024359D">
            <w:pPr>
              <w:widowControl w:val="0"/>
              <w:autoSpaceDE w:val="0"/>
              <w:autoSpaceDN w:val="0"/>
              <w:adjustRightInd w:val="0"/>
              <w:spacing w:after="400"/>
              <w:rPr>
                <w:rFonts w:asciiTheme="minorHAnsi" w:hAnsiTheme="minorHAnsi" w:cstheme="minorHAnsi"/>
              </w:rPr>
            </w:pPr>
            <w:r w:rsidRPr="00624A50">
              <w:rPr>
                <w:rFonts w:asciiTheme="minorHAnsi" w:hAnsiTheme="minorHAnsi" w:cstheme="minorHAnsi"/>
                <w:b/>
                <w:bCs/>
              </w:rPr>
              <w:t>Offered relevant information</w:t>
            </w:r>
          </w:p>
        </w:tc>
        <w:tc>
          <w:tcPr>
            <w:tcW w:w="993" w:type="pct"/>
            <w:tcBorders>
              <w:top w:val="single" w:sz="8" w:space="0" w:color="D5D5D5"/>
              <w:left w:val="single" w:sz="8" w:space="0" w:color="D5D5D5"/>
            </w:tcBorders>
          </w:tcPr>
          <w:p w14:paraId="2B2E5C07" w14:textId="77777777" w:rsidR="00380A2A" w:rsidRPr="00624A50" w:rsidRDefault="00380A2A" w:rsidP="0024359D">
            <w:pPr>
              <w:widowControl w:val="0"/>
              <w:autoSpaceDE w:val="0"/>
              <w:autoSpaceDN w:val="0"/>
              <w:adjustRightInd w:val="0"/>
              <w:spacing w:after="400"/>
              <w:rPr>
                <w:rFonts w:asciiTheme="minorHAnsi" w:hAnsiTheme="minorHAnsi" w:cstheme="minorHAnsi"/>
              </w:rPr>
            </w:pPr>
            <w:r w:rsidRPr="00624A50">
              <w:rPr>
                <w:rFonts w:asciiTheme="minorHAnsi" w:hAnsiTheme="minorHAnsi" w:cstheme="minorHAnsi"/>
              </w:rPr>
              <w:t> </w:t>
            </w:r>
          </w:p>
        </w:tc>
        <w:tc>
          <w:tcPr>
            <w:tcW w:w="1045" w:type="pct"/>
            <w:tcBorders>
              <w:top w:val="single" w:sz="8" w:space="0" w:color="D5D5D5"/>
              <w:left w:val="single" w:sz="8" w:space="0" w:color="D5D5D5"/>
            </w:tcBorders>
          </w:tcPr>
          <w:p w14:paraId="2C8D548E" w14:textId="77777777" w:rsidR="00380A2A" w:rsidRPr="00624A50" w:rsidRDefault="00380A2A" w:rsidP="0024359D">
            <w:pPr>
              <w:widowControl w:val="0"/>
              <w:autoSpaceDE w:val="0"/>
              <w:autoSpaceDN w:val="0"/>
              <w:adjustRightInd w:val="0"/>
              <w:spacing w:after="400"/>
              <w:rPr>
                <w:rFonts w:asciiTheme="minorHAnsi" w:hAnsiTheme="minorHAnsi" w:cstheme="minorHAnsi"/>
              </w:rPr>
            </w:pPr>
            <w:r w:rsidRPr="00624A50">
              <w:rPr>
                <w:rFonts w:asciiTheme="minorHAnsi" w:hAnsiTheme="minorHAnsi" w:cstheme="minorHAnsi"/>
              </w:rPr>
              <w:t> </w:t>
            </w:r>
          </w:p>
        </w:tc>
        <w:tc>
          <w:tcPr>
            <w:tcW w:w="1602" w:type="pct"/>
            <w:tcBorders>
              <w:top w:val="single" w:sz="8" w:space="0" w:color="D5D5D5"/>
              <w:left w:val="single" w:sz="8" w:space="0" w:color="D5D5D5"/>
            </w:tcBorders>
          </w:tcPr>
          <w:p w14:paraId="44F1A786" w14:textId="77777777" w:rsidR="00380A2A" w:rsidRPr="00624A50" w:rsidRDefault="00380A2A" w:rsidP="0024359D">
            <w:pPr>
              <w:widowControl w:val="0"/>
              <w:autoSpaceDE w:val="0"/>
              <w:autoSpaceDN w:val="0"/>
              <w:adjustRightInd w:val="0"/>
              <w:spacing w:after="400"/>
              <w:rPr>
                <w:rFonts w:asciiTheme="minorHAnsi" w:hAnsiTheme="minorHAnsi" w:cstheme="minorHAnsi"/>
              </w:rPr>
            </w:pPr>
            <w:r w:rsidRPr="00624A50">
              <w:rPr>
                <w:rFonts w:asciiTheme="minorHAnsi" w:hAnsiTheme="minorHAnsi" w:cstheme="minorHAnsi"/>
              </w:rPr>
              <w:t> </w:t>
            </w:r>
          </w:p>
        </w:tc>
      </w:tr>
      <w:tr w:rsidR="00380A2A" w:rsidRPr="00624A50" w14:paraId="01BAC45E" w14:textId="77777777" w:rsidTr="00380A2A">
        <w:tblPrEx>
          <w:tblBorders>
            <w:top w:val="none" w:sz="0" w:space="0" w:color="auto"/>
          </w:tblBorders>
        </w:tblPrEx>
        <w:tc>
          <w:tcPr>
            <w:tcW w:w="1360" w:type="pct"/>
            <w:tcBorders>
              <w:top w:val="single" w:sz="8" w:space="0" w:color="D5D5D5"/>
              <w:left w:val="single" w:sz="8" w:space="0" w:color="D5D5D5"/>
            </w:tcBorders>
          </w:tcPr>
          <w:p w14:paraId="7BB77D64" w14:textId="77777777" w:rsidR="00380A2A" w:rsidRPr="00624A50" w:rsidRDefault="00380A2A" w:rsidP="0024359D">
            <w:pPr>
              <w:widowControl w:val="0"/>
              <w:autoSpaceDE w:val="0"/>
              <w:autoSpaceDN w:val="0"/>
              <w:adjustRightInd w:val="0"/>
              <w:spacing w:after="400"/>
              <w:rPr>
                <w:rFonts w:asciiTheme="minorHAnsi" w:hAnsiTheme="minorHAnsi" w:cstheme="minorHAnsi"/>
              </w:rPr>
            </w:pPr>
            <w:r w:rsidRPr="00624A50">
              <w:rPr>
                <w:rFonts w:asciiTheme="minorHAnsi" w:hAnsiTheme="minorHAnsi" w:cstheme="minorHAnsi"/>
                <w:b/>
                <w:bCs/>
              </w:rPr>
              <w:t>Completed work adequately</w:t>
            </w:r>
          </w:p>
        </w:tc>
        <w:tc>
          <w:tcPr>
            <w:tcW w:w="993" w:type="pct"/>
            <w:tcBorders>
              <w:top w:val="single" w:sz="8" w:space="0" w:color="D5D5D5"/>
              <w:left w:val="single" w:sz="8" w:space="0" w:color="D5D5D5"/>
            </w:tcBorders>
          </w:tcPr>
          <w:p w14:paraId="49526468" w14:textId="77777777" w:rsidR="00380A2A" w:rsidRPr="00624A50" w:rsidRDefault="00380A2A" w:rsidP="0024359D">
            <w:pPr>
              <w:widowControl w:val="0"/>
              <w:autoSpaceDE w:val="0"/>
              <w:autoSpaceDN w:val="0"/>
              <w:adjustRightInd w:val="0"/>
              <w:spacing w:after="400"/>
              <w:rPr>
                <w:rFonts w:asciiTheme="minorHAnsi" w:hAnsiTheme="minorHAnsi" w:cstheme="minorHAnsi"/>
              </w:rPr>
            </w:pPr>
            <w:r w:rsidRPr="00624A50">
              <w:rPr>
                <w:rFonts w:asciiTheme="minorHAnsi" w:hAnsiTheme="minorHAnsi" w:cstheme="minorHAnsi"/>
              </w:rPr>
              <w:t> </w:t>
            </w:r>
          </w:p>
        </w:tc>
        <w:tc>
          <w:tcPr>
            <w:tcW w:w="1045" w:type="pct"/>
            <w:tcBorders>
              <w:top w:val="single" w:sz="8" w:space="0" w:color="D5D5D5"/>
              <w:left w:val="single" w:sz="8" w:space="0" w:color="D5D5D5"/>
            </w:tcBorders>
          </w:tcPr>
          <w:p w14:paraId="78E2C604" w14:textId="77777777" w:rsidR="00380A2A" w:rsidRPr="00624A50" w:rsidRDefault="00380A2A" w:rsidP="0024359D">
            <w:pPr>
              <w:widowControl w:val="0"/>
              <w:autoSpaceDE w:val="0"/>
              <w:autoSpaceDN w:val="0"/>
              <w:adjustRightInd w:val="0"/>
              <w:spacing w:after="400"/>
              <w:rPr>
                <w:rFonts w:asciiTheme="minorHAnsi" w:hAnsiTheme="minorHAnsi" w:cstheme="minorHAnsi"/>
              </w:rPr>
            </w:pPr>
            <w:r w:rsidRPr="00624A50">
              <w:rPr>
                <w:rFonts w:asciiTheme="minorHAnsi" w:hAnsiTheme="minorHAnsi" w:cstheme="minorHAnsi"/>
              </w:rPr>
              <w:t> </w:t>
            </w:r>
          </w:p>
        </w:tc>
        <w:tc>
          <w:tcPr>
            <w:tcW w:w="1602" w:type="pct"/>
            <w:tcBorders>
              <w:top w:val="single" w:sz="8" w:space="0" w:color="D5D5D5"/>
              <w:left w:val="single" w:sz="8" w:space="0" w:color="D5D5D5"/>
            </w:tcBorders>
          </w:tcPr>
          <w:p w14:paraId="2ED3784C" w14:textId="77777777" w:rsidR="00380A2A" w:rsidRPr="00624A50" w:rsidRDefault="00380A2A" w:rsidP="0024359D">
            <w:pPr>
              <w:widowControl w:val="0"/>
              <w:autoSpaceDE w:val="0"/>
              <w:autoSpaceDN w:val="0"/>
              <w:adjustRightInd w:val="0"/>
              <w:spacing w:after="400"/>
              <w:rPr>
                <w:rFonts w:asciiTheme="minorHAnsi" w:hAnsiTheme="minorHAnsi" w:cstheme="minorHAnsi"/>
              </w:rPr>
            </w:pPr>
            <w:r w:rsidRPr="00624A50">
              <w:rPr>
                <w:rFonts w:asciiTheme="minorHAnsi" w:hAnsiTheme="minorHAnsi" w:cstheme="minorHAnsi"/>
              </w:rPr>
              <w:t> </w:t>
            </w:r>
          </w:p>
        </w:tc>
      </w:tr>
      <w:tr w:rsidR="00380A2A" w:rsidRPr="00624A50" w14:paraId="369B6A3C" w14:textId="77777777" w:rsidTr="00380A2A">
        <w:tblPrEx>
          <w:tblBorders>
            <w:top w:val="none" w:sz="0" w:space="0" w:color="auto"/>
          </w:tblBorders>
        </w:tblPrEx>
        <w:tc>
          <w:tcPr>
            <w:tcW w:w="1360" w:type="pct"/>
            <w:tcBorders>
              <w:top w:val="single" w:sz="8" w:space="0" w:color="D5D5D5"/>
              <w:left w:val="single" w:sz="8" w:space="0" w:color="D5D5D5"/>
            </w:tcBorders>
          </w:tcPr>
          <w:p w14:paraId="750C0BEF" w14:textId="77777777" w:rsidR="00380A2A" w:rsidRPr="00624A50" w:rsidRDefault="00380A2A" w:rsidP="0024359D">
            <w:pPr>
              <w:widowControl w:val="0"/>
              <w:autoSpaceDE w:val="0"/>
              <w:autoSpaceDN w:val="0"/>
              <w:adjustRightInd w:val="0"/>
              <w:spacing w:after="400"/>
              <w:rPr>
                <w:rFonts w:asciiTheme="minorHAnsi" w:hAnsiTheme="minorHAnsi" w:cstheme="minorHAnsi"/>
              </w:rPr>
            </w:pPr>
            <w:r w:rsidRPr="00624A50">
              <w:rPr>
                <w:rFonts w:asciiTheme="minorHAnsi" w:hAnsiTheme="minorHAnsi" w:cstheme="minorHAnsi"/>
                <w:b/>
                <w:bCs/>
              </w:rPr>
              <w:t xml:space="preserve">Completed work on time </w:t>
            </w:r>
          </w:p>
        </w:tc>
        <w:tc>
          <w:tcPr>
            <w:tcW w:w="993" w:type="pct"/>
            <w:tcBorders>
              <w:top w:val="single" w:sz="8" w:space="0" w:color="D5D5D5"/>
              <w:left w:val="single" w:sz="8" w:space="0" w:color="D5D5D5"/>
            </w:tcBorders>
          </w:tcPr>
          <w:p w14:paraId="6A32BC18" w14:textId="77777777" w:rsidR="00380A2A" w:rsidRPr="00624A50" w:rsidRDefault="00380A2A" w:rsidP="0024359D">
            <w:pPr>
              <w:widowControl w:val="0"/>
              <w:autoSpaceDE w:val="0"/>
              <w:autoSpaceDN w:val="0"/>
              <w:adjustRightInd w:val="0"/>
              <w:spacing w:after="400"/>
              <w:rPr>
                <w:rFonts w:asciiTheme="minorHAnsi" w:hAnsiTheme="minorHAnsi" w:cstheme="minorHAnsi"/>
              </w:rPr>
            </w:pPr>
            <w:r w:rsidRPr="00624A50">
              <w:rPr>
                <w:rFonts w:asciiTheme="minorHAnsi" w:hAnsiTheme="minorHAnsi" w:cstheme="minorHAnsi"/>
              </w:rPr>
              <w:t> </w:t>
            </w:r>
          </w:p>
        </w:tc>
        <w:tc>
          <w:tcPr>
            <w:tcW w:w="1045" w:type="pct"/>
            <w:tcBorders>
              <w:top w:val="single" w:sz="8" w:space="0" w:color="D5D5D5"/>
              <w:left w:val="single" w:sz="8" w:space="0" w:color="D5D5D5"/>
            </w:tcBorders>
          </w:tcPr>
          <w:p w14:paraId="3766E79F" w14:textId="77777777" w:rsidR="00380A2A" w:rsidRPr="00624A50" w:rsidRDefault="00380A2A" w:rsidP="0024359D">
            <w:pPr>
              <w:widowControl w:val="0"/>
              <w:autoSpaceDE w:val="0"/>
              <w:autoSpaceDN w:val="0"/>
              <w:adjustRightInd w:val="0"/>
              <w:spacing w:after="400"/>
              <w:rPr>
                <w:rFonts w:asciiTheme="minorHAnsi" w:hAnsiTheme="minorHAnsi" w:cstheme="minorHAnsi"/>
              </w:rPr>
            </w:pPr>
            <w:r w:rsidRPr="00624A50">
              <w:rPr>
                <w:rFonts w:asciiTheme="minorHAnsi" w:hAnsiTheme="minorHAnsi" w:cstheme="minorHAnsi"/>
              </w:rPr>
              <w:t> </w:t>
            </w:r>
          </w:p>
        </w:tc>
        <w:tc>
          <w:tcPr>
            <w:tcW w:w="1602" w:type="pct"/>
            <w:tcBorders>
              <w:top w:val="single" w:sz="8" w:space="0" w:color="D5D5D5"/>
              <w:left w:val="single" w:sz="8" w:space="0" w:color="D5D5D5"/>
            </w:tcBorders>
          </w:tcPr>
          <w:p w14:paraId="01D07EC1" w14:textId="77777777" w:rsidR="00380A2A" w:rsidRPr="00624A50" w:rsidRDefault="00380A2A" w:rsidP="0024359D">
            <w:pPr>
              <w:widowControl w:val="0"/>
              <w:autoSpaceDE w:val="0"/>
              <w:autoSpaceDN w:val="0"/>
              <w:adjustRightInd w:val="0"/>
              <w:spacing w:after="400"/>
              <w:rPr>
                <w:rFonts w:asciiTheme="minorHAnsi" w:hAnsiTheme="minorHAnsi" w:cstheme="minorHAnsi"/>
              </w:rPr>
            </w:pPr>
            <w:r w:rsidRPr="00624A50">
              <w:rPr>
                <w:rFonts w:asciiTheme="minorHAnsi" w:hAnsiTheme="minorHAnsi" w:cstheme="minorHAnsi"/>
              </w:rPr>
              <w:t> </w:t>
            </w:r>
          </w:p>
        </w:tc>
      </w:tr>
      <w:tr w:rsidR="00380A2A" w:rsidRPr="00624A50" w14:paraId="6E30C09E" w14:textId="77777777" w:rsidTr="00380A2A">
        <w:tblPrEx>
          <w:tblBorders>
            <w:top w:val="none" w:sz="0" w:space="0" w:color="auto"/>
            <w:bottom w:val="single" w:sz="8" w:space="0" w:color="D5D5D5"/>
          </w:tblBorders>
        </w:tblPrEx>
        <w:tc>
          <w:tcPr>
            <w:tcW w:w="1360" w:type="pct"/>
            <w:tcBorders>
              <w:top w:val="single" w:sz="8" w:space="0" w:color="D5D5D5"/>
              <w:left w:val="single" w:sz="8" w:space="0" w:color="D5D5D5"/>
              <w:bottom w:val="single" w:sz="8" w:space="0" w:color="D5D5D5"/>
            </w:tcBorders>
          </w:tcPr>
          <w:p w14:paraId="03475B84" w14:textId="77777777" w:rsidR="00380A2A" w:rsidRPr="00624A50" w:rsidRDefault="00380A2A" w:rsidP="0024359D">
            <w:pPr>
              <w:widowControl w:val="0"/>
              <w:autoSpaceDE w:val="0"/>
              <w:autoSpaceDN w:val="0"/>
              <w:adjustRightInd w:val="0"/>
              <w:spacing w:after="400"/>
              <w:rPr>
                <w:rFonts w:asciiTheme="minorHAnsi" w:hAnsiTheme="minorHAnsi" w:cstheme="minorHAnsi"/>
              </w:rPr>
            </w:pPr>
            <w:r w:rsidRPr="00624A50">
              <w:rPr>
                <w:rFonts w:asciiTheme="minorHAnsi" w:hAnsiTheme="minorHAnsi" w:cstheme="minorHAnsi"/>
                <w:b/>
                <w:bCs/>
              </w:rPr>
              <w:t>Offered appropriate feedback when necessary</w:t>
            </w:r>
          </w:p>
        </w:tc>
        <w:tc>
          <w:tcPr>
            <w:tcW w:w="993" w:type="pct"/>
            <w:tcBorders>
              <w:top w:val="single" w:sz="8" w:space="0" w:color="D5D5D5"/>
              <w:left w:val="single" w:sz="8" w:space="0" w:color="D5D5D5"/>
              <w:bottom w:val="single" w:sz="8" w:space="0" w:color="D5D5D5"/>
            </w:tcBorders>
          </w:tcPr>
          <w:p w14:paraId="638E87A8" w14:textId="77777777" w:rsidR="00380A2A" w:rsidRPr="00624A50" w:rsidRDefault="00380A2A" w:rsidP="0024359D">
            <w:pPr>
              <w:widowControl w:val="0"/>
              <w:autoSpaceDE w:val="0"/>
              <w:autoSpaceDN w:val="0"/>
              <w:adjustRightInd w:val="0"/>
              <w:spacing w:after="400"/>
              <w:rPr>
                <w:rFonts w:asciiTheme="minorHAnsi" w:hAnsiTheme="minorHAnsi" w:cstheme="minorHAnsi"/>
              </w:rPr>
            </w:pPr>
            <w:r w:rsidRPr="00624A50">
              <w:rPr>
                <w:rFonts w:asciiTheme="minorHAnsi" w:hAnsiTheme="minorHAnsi" w:cstheme="minorHAnsi"/>
              </w:rPr>
              <w:t> </w:t>
            </w:r>
          </w:p>
        </w:tc>
        <w:tc>
          <w:tcPr>
            <w:tcW w:w="1045" w:type="pct"/>
            <w:tcBorders>
              <w:top w:val="single" w:sz="8" w:space="0" w:color="D5D5D5"/>
              <w:left w:val="single" w:sz="8" w:space="0" w:color="D5D5D5"/>
              <w:bottom w:val="single" w:sz="8" w:space="0" w:color="D5D5D5"/>
            </w:tcBorders>
          </w:tcPr>
          <w:p w14:paraId="6DF7146B" w14:textId="77777777" w:rsidR="00380A2A" w:rsidRPr="00624A50" w:rsidRDefault="00380A2A" w:rsidP="0024359D">
            <w:pPr>
              <w:widowControl w:val="0"/>
              <w:autoSpaceDE w:val="0"/>
              <w:autoSpaceDN w:val="0"/>
              <w:adjustRightInd w:val="0"/>
              <w:spacing w:after="400"/>
              <w:rPr>
                <w:rFonts w:asciiTheme="minorHAnsi" w:hAnsiTheme="minorHAnsi" w:cstheme="minorHAnsi"/>
              </w:rPr>
            </w:pPr>
            <w:r w:rsidRPr="00624A50">
              <w:rPr>
                <w:rFonts w:asciiTheme="minorHAnsi" w:hAnsiTheme="minorHAnsi" w:cstheme="minorHAnsi"/>
              </w:rPr>
              <w:t> </w:t>
            </w:r>
          </w:p>
        </w:tc>
        <w:tc>
          <w:tcPr>
            <w:tcW w:w="1602" w:type="pct"/>
            <w:tcBorders>
              <w:top w:val="single" w:sz="8" w:space="0" w:color="D5D5D5"/>
              <w:left w:val="single" w:sz="8" w:space="0" w:color="D5D5D5"/>
              <w:bottom w:val="single" w:sz="8" w:space="0" w:color="D5D5D5"/>
            </w:tcBorders>
          </w:tcPr>
          <w:p w14:paraId="3AD73C4A" w14:textId="77777777" w:rsidR="00380A2A" w:rsidRPr="00624A50" w:rsidRDefault="00380A2A" w:rsidP="0024359D">
            <w:pPr>
              <w:widowControl w:val="0"/>
              <w:autoSpaceDE w:val="0"/>
              <w:autoSpaceDN w:val="0"/>
              <w:adjustRightInd w:val="0"/>
              <w:spacing w:after="400"/>
              <w:rPr>
                <w:rFonts w:asciiTheme="minorHAnsi" w:hAnsiTheme="minorHAnsi" w:cstheme="minorHAnsi"/>
              </w:rPr>
            </w:pPr>
            <w:r w:rsidRPr="00624A50">
              <w:rPr>
                <w:rFonts w:asciiTheme="minorHAnsi" w:hAnsiTheme="minorHAnsi" w:cstheme="minorHAnsi"/>
              </w:rPr>
              <w:t> </w:t>
            </w:r>
          </w:p>
        </w:tc>
      </w:tr>
    </w:tbl>
    <w:p w14:paraId="52C3C3ED" w14:textId="77777777" w:rsidR="006C012E" w:rsidRPr="00537590" w:rsidRDefault="006C012E" w:rsidP="006C012E">
      <w:pPr>
        <w:widowControl w:val="0"/>
        <w:autoSpaceDE w:val="0"/>
        <w:autoSpaceDN w:val="0"/>
        <w:adjustRightInd w:val="0"/>
        <w:rPr>
          <w:rFonts w:asciiTheme="minorHAnsi" w:hAnsiTheme="minorHAnsi" w:cstheme="minorHAnsi"/>
        </w:rPr>
      </w:pPr>
    </w:p>
    <w:p w14:paraId="3B403E3A" w14:textId="77777777" w:rsidR="006C012E" w:rsidRPr="00624A50" w:rsidRDefault="006C012E" w:rsidP="006C012E">
      <w:pPr>
        <w:pStyle w:val="Heading2"/>
        <w:rPr>
          <w:rFonts w:asciiTheme="majorHAnsi" w:hAnsiTheme="majorHAnsi" w:cstheme="majorHAnsi"/>
          <w:color w:val="0070C0"/>
        </w:rPr>
      </w:pPr>
      <w:r w:rsidRPr="00624A50">
        <w:rPr>
          <w:rFonts w:asciiTheme="majorHAnsi" w:hAnsiTheme="majorHAnsi" w:cstheme="majorHAnsi"/>
          <w:color w:val="0070C0"/>
        </w:rPr>
        <w:t>Part 4: Self-Reflection</w:t>
      </w:r>
    </w:p>
    <w:p w14:paraId="2AA01CD3" w14:textId="77777777" w:rsidR="006C012E" w:rsidRPr="00624A50" w:rsidRDefault="006C012E" w:rsidP="006C012E">
      <w:pPr>
        <w:pStyle w:val="ListParagraph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0"/>
        <w:rPr>
          <w:rFonts w:cs="Calibri"/>
          <w:bCs/>
          <w:i/>
        </w:rPr>
      </w:pPr>
      <w:r w:rsidRPr="00624A50">
        <w:rPr>
          <w:rFonts w:cs="Calibri"/>
          <w:bCs/>
          <w:i/>
        </w:rPr>
        <w:t xml:space="preserve">Reflect on your collaboration experience. Answer the following questions. </w:t>
      </w:r>
    </w:p>
    <w:p w14:paraId="5B7E97C1" w14:textId="60797858" w:rsidR="006C012E" w:rsidRPr="00624A50" w:rsidRDefault="006C012E" w:rsidP="006C012E">
      <w:pPr>
        <w:spacing w:before="100" w:beforeAutospacing="1" w:after="100" w:afterAutospacing="1"/>
        <w:rPr>
          <w:rFonts w:cs="Calibri"/>
        </w:rPr>
      </w:pPr>
      <w:r w:rsidRPr="00624A50">
        <w:rPr>
          <w:rFonts w:cs="Calibri"/>
        </w:rPr>
        <w:t>Respond to the following questions with at least three sentences for each</w:t>
      </w:r>
      <w:r w:rsidR="00EB0D70">
        <w:rPr>
          <w:rFonts w:cs="Calibri"/>
        </w:rPr>
        <w:t>:</w:t>
      </w:r>
      <w:r w:rsidRPr="00624A50">
        <w:rPr>
          <w:rFonts w:cs="Calibri"/>
        </w:rPr>
        <w:t xml:space="preserve"> </w:t>
      </w:r>
    </w:p>
    <w:p w14:paraId="6B824E2F" w14:textId="00FE5392" w:rsidR="007C40B6" w:rsidRDefault="006C012E" w:rsidP="007C40B6">
      <w:pPr>
        <w:pStyle w:val="ListParagraph"/>
        <w:numPr>
          <w:ilvl w:val="0"/>
          <w:numId w:val="17"/>
        </w:numPr>
        <w:spacing w:before="100" w:beforeAutospacing="1" w:after="240" w:line="240" w:lineRule="auto"/>
        <w:rPr>
          <w:rFonts w:cs="Calibri"/>
        </w:rPr>
      </w:pPr>
      <w:r w:rsidRPr="00624A50">
        <w:rPr>
          <w:rFonts w:cs="Calibri"/>
        </w:rPr>
        <w:t>What did you enjoy most about working with others on this lesson/task?</w:t>
      </w:r>
    </w:p>
    <w:p w14:paraId="37D8AA22" w14:textId="0E03A6A2" w:rsidR="007C40B6" w:rsidRDefault="007C40B6" w:rsidP="007C40B6">
      <w:pPr>
        <w:pStyle w:val="ListParagraph"/>
        <w:spacing w:before="100" w:beforeAutospacing="1" w:after="240" w:line="240" w:lineRule="auto"/>
        <w:rPr>
          <w:rFonts w:cs="Calibri"/>
        </w:rPr>
      </w:pPr>
    </w:p>
    <w:p w14:paraId="3D1C5058" w14:textId="0243225B" w:rsidR="007C40B6" w:rsidRDefault="007C40B6" w:rsidP="007C40B6">
      <w:pPr>
        <w:pStyle w:val="ListParagraph"/>
        <w:spacing w:before="100" w:beforeAutospacing="1" w:after="240" w:line="240" w:lineRule="auto"/>
        <w:rPr>
          <w:rFonts w:cs="Calibri"/>
        </w:rPr>
      </w:pPr>
    </w:p>
    <w:p w14:paraId="64899D20" w14:textId="0E5DCAF1" w:rsidR="007C40B6" w:rsidRDefault="007C40B6" w:rsidP="007C40B6">
      <w:pPr>
        <w:pStyle w:val="ListParagraph"/>
        <w:spacing w:before="100" w:beforeAutospacing="1" w:after="240" w:line="240" w:lineRule="auto"/>
        <w:rPr>
          <w:rFonts w:cs="Calibri"/>
        </w:rPr>
      </w:pPr>
    </w:p>
    <w:p w14:paraId="3F3F42C3" w14:textId="78F10A0E" w:rsidR="007C40B6" w:rsidRDefault="007C40B6" w:rsidP="007C40B6">
      <w:pPr>
        <w:pStyle w:val="ListParagraph"/>
        <w:spacing w:before="100" w:beforeAutospacing="1" w:after="240" w:line="240" w:lineRule="auto"/>
        <w:rPr>
          <w:rFonts w:cs="Calibri"/>
        </w:rPr>
      </w:pPr>
    </w:p>
    <w:p w14:paraId="521BA569" w14:textId="09A57D65" w:rsidR="007C40B6" w:rsidRDefault="007C40B6" w:rsidP="007C40B6">
      <w:pPr>
        <w:pStyle w:val="ListParagraph"/>
        <w:spacing w:before="100" w:beforeAutospacing="1" w:after="240" w:line="240" w:lineRule="auto"/>
        <w:rPr>
          <w:rFonts w:cs="Calibri"/>
        </w:rPr>
      </w:pPr>
    </w:p>
    <w:p w14:paraId="2CC853C6" w14:textId="1C42A2BB" w:rsidR="007C40B6" w:rsidRDefault="007C40B6" w:rsidP="007C40B6">
      <w:pPr>
        <w:pStyle w:val="ListParagraph"/>
        <w:spacing w:before="100" w:beforeAutospacing="1" w:after="240" w:line="240" w:lineRule="auto"/>
        <w:rPr>
          <w:rFonts w:cs="Calibri"/>
        </w:rPr>
      </w:pPr>
    </w:p>
    <w:p w14:paraId="4369A491" w14:textId="77777777" w:rsidR="007C40B6" w:rsidRDefault="007C40B6" w:rsidP="007C40B6">
      <w:pPr>
        <w:pStyle w:val="ListParagraph"/>
        <w:spacing w:before="100" w:beforeAutospacing="1" w:after="240" w:line="240" w:lineRule="auto"/>
        <w:rPr>
          <w:rFonts w:cs="Calibri"/>
        </w:rPr>
      </w:pPr>
    </w:p>
    <w:p w14:paraId="5989A6E0" w14:textId="58F28918" w:rsidR="00372E4C" w:rsidRPr="007C40B6" w:rsidRDefault="006C012E" w:rsidP="007C40B6">
      <w:pPr>
        <w:pStyle w:val="ListParagraph"/>
        <w:numPr>
          <w:ilvl w:val="0"/>
          <w:numId w:val="17"/>
        </w:numPr>
        <w:spacing w:before="100" w:beforeAutospacing="1" w:after="240" w:line="240" w:lineRule="auto"/>
        <w:rPr>
          <w:rStyle w:val="IntenseReference"/>
          <w:rFonts w:cs="Calibri"/>
          <w:b w:val="0"/>
          <w:bCs w:val="0"/>
          <w:smallCaps w:val="0"/>
          <w:color w:val="auto"/>
          <w:spacing w:val="0"/>
          <w:u w:val="none"/>
        </w:rPr>
      </w:pPr>
      <w:r w:rsidRPr="007C40B6">
        <w:rPr>
          <w:rFonts w:cs="Calibri"/>
        </w:rPr>
        <w:t>What will you do differently, if anything, in your next collaboration opportunity?</w:t>
      </w:r>
      <w:r w:rsidRPr="007C40B6">
        <w:rPr>
          <w:rFonts w:cs="Calibri"/>
        </w:rPr>
        <w:br/>
      </w:r>
      <w:r w:rsidRPr="007C40B6">
        <w:rPr>
          <w:rFonts w:cs="Calibri"/>
        </w:rPr>
        <w:br/>
      </w:r>
      <w:bookmarkEnd w:id="0"/>
    </w:p>
    <w:sectPr w:rsidR="00372E4C" w:rsidRPr="007C40B6" w:rsidSect="00902D71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F230568" w14:textId="77777777" w:rsidR="00C32F69" w:rsidRDefault="00C32F69" w:rsidP="00C32F69">
      <w:pPr>
        <w:spacing w:after="0" w:line="240" w:lineRule="auto"/>
      </w:pPr>
      <w:r>
        <w:separator/>
      </w:r>
    </w:p>
  </w:endnote>
  <w:endnote w:type="continuationSeparator" w:id="0">
    <w:p w14:paraId="0CB006D6" w14:textId="77777777" w:rsidR="00C32F69" w:rsidRDefault="00C32F69" w:rsidP="00C32F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F513E6" w14:textId="68FAEB9F" w:rsidR="007C40B6" w:rsidRDefault="007C40B6" w:rsidP="007C40B6">
    <w:pPr>
      <w:pStyle w:val="Footer"/>
    </w:pPr>
    <w:r>
      <w:ptab w:relativeTo="margin" w:alignment="center" w:leader="none"/>
    </w:r>
    <w:r>
      <w:t>Unless Otherwise Noted All Content © 2021 Florida Virtual School</w:t>
    </w:r>
    <w:r>
      <w:ptab w:relativeTo="margin" w:alignment="right" w:leader="none"/>
    </w:r>
  </w:p>
  <w:p w14:paraId="3A4569F7" w14:textId="7C191300" w:rsidR="00C32F69" w:rsidRDefault="00C32F69">
    <w:pPr>
      <w:pStyle w:val="Footer"/>
    </w:pPr>
  </w:p>
  <w:p w14:paraId="73713864" w14:textId="77777777" w:rsidR="00C32F69" w:rsidRDefault="00C32F6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B2637B" w14:textId="77777777" w:rsidR="00C32F69" w:rsidRDefault="00C32F69" w:rsidP="00C32F69">
      <w:pPr>
        <w:spacing w:after="0" w:line="240" w:lineRule="auto"/>
      </w:pPr>
      <w:r>
        <w:separator/>
      </w:r>
    </w:p>
  </w:footnote>
  <w:footnote w:type="continuationSeparator" w:id="0">
    <w:p w14:paraId="5D3D6607" w14:textId="77777777" w:rsidR="00C32F69" w:rsidRDefault="00C32F69" w:rsidP="00C32F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3A6835"/>
    <w:multiLevelType w:val="hybridMultilevel"/>
    <w:tmpl w:val="093A762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72A7668"/>
    <w:multiLevelType w:val="hybridMultilevel"/>
    <w:tmpl w:val="9AF2D5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103C17"/>
    <w:multiLevelType w:val="multilevel"/>
    <w:tmpl w:val="219CDB4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565D44"/>
    <w:multiLevelType w:val="hybridMultilevel"/>
    <w:tmpl w:val="6A7C905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1372B2A"/>
    <w:multiLevelType w:val="multilevel"/>
    <w:tmpl w:val="69B00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4959A0"/>
    <w:multiLevelType w:val="hybridMultilevel"/>
    <w:tmpl w:val="1D548296"/>
    <w:lvl w:ilvl="0" w:tplc="A5DED0F8">
      <w:start w:val="1"/>
      <w:numFmt w:val="bullet"/>
      <w:suff w:val="space"/>
      <w:lvlText w:val=""/>
      <w:lvlJc w:val="left"/>
      <w:pPr>
        <w:ind w:left="0" w:firstLine="14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AD0D2A"/>
    <w:multiLevelType w:val="multilevel"/>
    <w:tmpl w:val="8B5CBC7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 w:hint="default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cs="Times New Roman" w:hint="default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cs="Times New Roman" w:hint="default"/>
      </w:rPr>
    </w:lvl>
  </w:abstractNum>
  <w:abstractNum w:abstractNumId="7" w15:restartNumberingAfterBreak="0">
    <w:nsid w:val="25DD4271"/>
    <w:multiLevelType w:val="hybridMultilevel"/>
    <w:tmpl w:val="6D90C0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E303319"/>
    <w:multiLevelType w:val="multilevel"/>
    <w:tmpl w:val="219CDB4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3753BAD"/>
    <w:multiLevelType w:val="hybridMultilevel"/>
    <w:tmpl w:val="50ECEE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E840EE"/>
    <w:multiLevelType w:val="hybridMultilevel"/>
    <w:tmpl w:val="37AE78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5EA1300"/>
    <w:multiLevelType w:val="multilevel"/>
    <w:tmpl w:val="26A60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8AF5C01"/>
    <w:multiLevelType w:val="hybridMultilevel"/>
    <w:tmpl w:val="570276BA"/>
    <w:lvl w:ilvl="0" w:tplc="A5DED0F8">
      <w:start w:val="1"/>
      <w:numFmt w:val="bullet"/>
      <w:suff w:val="space"/>
      <w:lvlText w:val=""/>
      <w:lvlJc w:val="left"/>
      <w:pPr>
        <w:ind w:left="0" w:firstLine="14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0C3324"/>
    <w:multiLevelType w:val="hybridMultilevel"/>
    <w:tmpl w:val="0D1ADF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E4F1FBB"/>
    <w:multiLevelType w:val="multilevel"/>
    <w:tmpl w:val="219CDB4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FB24F21"/>
    <w:multiLevelType w:val="hybridMultilevel"/>
    <w:tmpl w:val="B256FD2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1661D34"/>
    <w:multiLevelType w:val="hybridMultilevel"/>
    <w:tmpl w:val="2EC6E1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18B38D9"/>
    <w:multiLevelType w:val="hybridMultilevel"/>
    <w:tmpl w:val="1772D3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1CC6011"/>
    <w:multiLevelType w:val="multilevel"/>
    <w:tmpl w:val="4C0CC2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9" w15:restartNumberingAfterBreak="0">
    <w:nsid w:val="43072817"/>
    <w:multiLevelType w:val="hybridMultilevel"/>
    <w:tmpl w:val="10608510"/>
    <w:lvl w:ilvl="0" w:tplc="C938041C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4176026"/>
    <w:multiLevelType w:val="multilevel"/>
    <w:tmpl w:val="219CDB4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FBC279E"/>
    <w:multiLevelType w:val="multilevel"/>
    <w:tmpl w:val="11EE1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0C025C9"/>
    <w:multiLevelType w:val="hybridMultilevel"/>
    <w:tmpl w:val="A920A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26D57D0"/>
    <w:multiLevelType w:val="hybridMultilevel"/>
    <w:tmpl w:val="37EA9E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502ADF"/>
    <w:multiLevelType w:val="hybridMultilevel"/>
    <w:tmpl w:val="F8E27B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1721EF9"/>
    <w:multiLevelType w:val="hybridMultilevel"/>
    <w:tmpl w:val="38AC98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56061EE"/>
    <w:multiLevelType w:val="multilevel"/>
    <w:tmpl w:val="8B5CBC7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 w:hint="default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cs="Times New Roman" w:hint="default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cs="Times New Roman" w:hint="default"/>
      </w:rPr>
    </w:lvl>
  </w:abstractNum>
  <w:abstractNum w:abstractNumId="27" w15:restartNumberingAfterBreak="0">
    <w:nsid w:val="675E3E58"/>
    <w:multiLevelType w:val="hybridMultilevel"/>
    <w:tmpl w:val="E4BEDD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A8D78BC"/>
    <w:multiLevelType w:val="hybridMultilevel"/>
    <w:tmpl w:val="25A2051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6A9776DB"/>
    <w:multiLevelType w:val="multilevel"/>
    <w:tmpl w:val="219CDB4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C8B5E6D"/>
    <w:multiLevelType w:val="hybridMultilevel"/>
    <w:tmpl w:val="786EBA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6D5E0CF2"/>
    <w:multiLevelType w:val="hybridMultilevel"/>
    <w:tmpl w:val="ED3E0584"/>
    <w:lvl w:ilvl="0" w:tplc="8E1432C4">
      <w:start w:val="26"/>
      <w:numFmt w:val="bullet"/>
      <w:lvlText w:val="-"/>
      <w:lvlJc w:val="left"/>
      <w:pPr>
        <w:ind w:left="720" w:hanging="360"/>
      </w:pPr>
      <w:rPr>
        <w:rFonts w:ascii="Calibri" w:eastAsia="MS Mincho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1D43347"/>
    <w:multiLevelType w:val="hybridMultilevel"/>
    <w:tmpl w:val="323C8F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5CD7B50"/>
    <w:multiLevelType w:val="multilevel"/>
    <w:tmpl w:val="238648F0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 w:hint="default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cs="Times New Roman" w:hint="default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cs="Times New Roman" w:hint="default"/>
      </w:rPr>
    </w:lvl>
  </w:abstractNum>
  <w:abstractNum w:abstractNumId="34" w15:restartNumberingAfterBreak="0">
    <w:nsid w:val="7E26405B"/>
    <w:multiLevelType w:val="hybridMultilevel"/>
    <w:tmpl w:val="024A2E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0"/>
  </w:num>
  <w:num w:numId="3">
    <w:abstractNumId w:val="25"/>
  </w:num>
  <w:num w:numId="4">
    <w:abstractNumId w:val="9"/>
  </w:num>
  <w:num w:numId="5">
    <w:abstractNumId w:val="28"/>
  </w:num>
  <w:num w:numId="6">
    <w:abstractNumId w:val="16"/>
  </w:num>
  <w:num w:numId="7">
    <w:abstractNumId w:val="8"/>
  </w:num>
  <w:num w:numId="8">
    <w:abstractNumId w:val="4"/>
  </w:num>
  <w:num w:numId="9">
    <w:abstractNumId w:val="21"/>
  </w:num>
  <w:num w:numId="10">
    <w:abstractNumId w:val="11"/>
  </w:num>
  <w:num w:numId="11">
    <w:abstractNumId w:val="18"/>
  </w:num>
  <w:num w:numId="12">
    <w:abstractNumId w:val="6"/>
  </w:num>
  <w:num w:numId="13">
    <w:abstractNumId w:val="24"/>
  </w:num>
  <w:num w:numId="14">
    <w:abstractNumId w:val="7"/>
  </w:num>
  <w:num w:numId="15">
    <w:abstractNumId w:val="27"/>
  </w:num>
  <w:num w:numId="16">
    <w:abstractNumId w:val="30"/>
  </w:num>
  <w:num w:numId="17">
    <w:abstractNumId w:val="13"/>
  </w:num>
  <w:num w:numId="18">
    <w:abstractNumId w:val="34"/>
  </w:num>
  <w:num w:numId="19">
    <w:abstractNumId w:val="24"/>
  </w:num>
  <w:num w:numId="20">
    <w:abstractNumId w:val="12"/>
  </w:num>
  <w:num w:numId="21">
    <w:abstractNumId w:val="5"/>
  </w:num>
  <w:num w:numId="22">
    <w:abstractNumId w:val="31"/>
  </w:num>
  <w:num w:numId="23">
    <w:abstractNumId w:val="19"/>
  </w:num>
  <w:num w:numId="24">
    <w:abstractNumId w:val="5"/>
  </w:num>
  <w:num w:numId="25">
    <w:abstractNumId w:val="12"/>
  </w:num>
  <w:num w:numId="26">
    <w:abstractNumId w:val="11"/>
  </w:num>
  <w:num w:numId="27">
    <w:abstractNumId w:val="17"/>
  </w:num>
  <w:num w:numId="28">
    <w:abstractNumId w:val="23"/>
  </w:num>
  <w:num w:numId="29">
    <w:abstractNumId w:val="32"/>
  </w:num>
  <w:num w:numId="30">
    <w:abstractNumId w:val="3"/>
  </w:num>
  <w:num w:numId="31">
    <w:abstractNumId w:val="1"/>
  </w:num>
  <w:num w:numId="32">
    <w:abstractNumId w:val="20"/>
  </w:num>
  <w:num w:numId="33">
    <w:abstractNumId w:val="29"/>
  </w:num>
  <w:num w:numId="34">
    <w:abstractNumId w:val="26"/>
  </w:num>
  <w:num w:numId="35">
    <w:abstractNumId w:val="2"/>
  </w:num>
  <w:num w:numId="36">
    <w:abstractNumId w:val="14"/>
  </w:num>
  <w:num w:numId="37">
    <w:abstractNumId w:val="33"/>
  </w:num>
  <w:num w:numId="38">
    <w:abstractNumId w:val="10"/>
  </w:num>
  <w:num w:numId="39">
    <w:abstractNumId w:val="15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attachedTemplate r:id="rId1"/>
  <w:doNotTrackMoves/>
  <w:documentProtection w:edit="trackedChanges" w:enforcement="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0CCA"/>
    <w:rsid w:val="0000147D"/>
    <w:rsid w:val="00001776"/>
    <w:rsid w:val="00002CAE"/>
    <w:rsid w:val="00004599"/>
    <w:rsid w:val="00005446"/>
    <w:rsid w:val="000079E8"/>
    <w:rsid w:val="00010DFD"/>
    <w:rsid w:val="0001385F"/>
    <w:rsid w:val="00020EF9"/>
    <w:rsid w:val="00021592"/>
    <w:rsid w:val="00022A73"/>
    <w:rsid w:val="00023616"/>
    <w:rsid w:val="000318A0"/>
    <w:rsid w:val="00033840"/>
    <w:rsid w:val="00034A22"/>
    <w:rsid w:val="00034F98"/>
    <w:rsid w:val="000364C4"/>
    <w:rsid w:val="000369FB"/>
    <w:rsid w:val="00037013"/>
    <w:rsid w:val="00040081"/>
    <w:rsid w:val="000403B1"/>
    <w:rsid w:val="000405BC"/>
    <w:rsid w:val="00041E6A"/>
    <w:rsid w:val="000426E2"/>
    <w:rsid w:val="00042DA4"/>
    <w:rsid w:val="00043D15"/>
    <w:rsid w:val="00043E59"/>
    <w:rsid w:val="00043EA0"/>
    <w:rsid w:val="0005085B"/>
    <w:rsid w:val="0005123A"/>
    <w:rsid w:val="000537DC"/>
    <w:rsid w:val="00053A58"/>
    <w:rsid w:val="00054EE2"/>
    <w:rsid w:val="00057AE8"/>
    <w:rsid w:val="000609E6"/>
    <w:rsid w:val="00061504"/>
    <w:rsid w:val="0006182F"/>
    <w:rsid w:val="0006317B"/>
    <w:rsid w:val="00063A6D"/>
    <w:rsid w:val="00063FB4"/>
    <w:rsid w:val="00065613"/>
    <w:rsid w:val="00065F23"/>
    <w:rsid w:val="00066017"/>
    <w:rsid w:val="000665E7"/>
    <w:rsid w:val="00067B74"/>
    <w:rsid w:val="00072EEA"/>
    <w:rsid w:val="00074CC3"/>
    <w:rsid w:val="00077BDD"/>
    <w:rsid w:val="00077C69"/>
    <w:rsid w:val="00081541"/>
    <w:rsid w:val="00081E00"/>
    <w:rsid w:val="0008605D"/>
    <w:rsid w:val="0008665A"/>
    <w:rsid w:val="00091890"/>
    <w:rsid w:val="000925D4"/>
    <w:rsid w:val="00097303"/>
    <w:rsid w:val="000A2AB8"/>
    <w:rsid w:val="000A4EA1"/>
    <w:rsid w:val="000A6630"/>
    <w:rsid w:val="000A6CC9"/>
    <w:rsid w:val="000A77A4"/>
    <w:rsid w:val="000B0CD0"/>
    <w:rsid w:val="000B20F8"/>
    <w:rsid w:val="000B6D65"/>
    <w:rsid w:val="000B7052"/>
    <w:rsid w:val="000B7783"/>
    <w:rsid w:val="000C07C5"/>
    <w:rsid w:val="000C11D2"/>
    <w:rsid w:val="000C3825"/>
    <w:rsid w:val="000C3D44"/>
    <w:rsid w:val="000C664C"/>
    <w:rsid w:val="000D2EDF"/>
    <w:rsid w:val="000D3916"/>
    <w:rsid w:val="000D3BDF"/>
    <w:rsid w:val="000D5ACB"/>
    <w:rsid w:val="000D5BB0"/>
    <w:rsid w:val="000D5CCF"/>
    <w:rsid w:val="000D6447"/>
    <w:rsid w:val="000D6636"/>
    <w:rsid w:val="000E36A1"/>
    <w:rsid w:val="000E56E4"/>
    <w:rsid w:val="000E7CA6"/>
    <w:rsid w:val="000E7DFC"/>
    <w:rsid w:val="000F1B99"/>
    <w:rsid w:val="000F56F8"/>
    <w:rsid w:val="000F60EB"/>
    <w:rsid w:val="000F6A7B"/>
    <w:rsid w:val="000F79BF"/>
    <w:rsid w:val="001024AF"/>
    <w:rsid w:val="001057BE"/>
    <w:rsid w:val="00110A57"/>
    <w:rsid w:val="00110B60"/>
    <w:rsid w:val="0011123B"/>
    <w:rsid w:val="001126EF"/>
    <w:rsid w:val="00113AF8"/>
    <w:rsid w:val="00116AB3"/>
    <w:rsid w:val="001207BC"/>
    <w:rsid w:val="00120EFF"/>
    <w:rsid w:val="00121273"/>
    <w:rsid w:val="00124CA2"/>
    <w:rsid w:val="00127B23"/>
    <w:rsid w:val="00136358"/>
    <w:rsid w:val="00137460"/>
    <w:rsid w:val="0013761E"/>
    <w:rsid w:val="00143DE7"/>
    <w:rsid w:val="00144728"/>
    <w:rsid w:val="001457FB"/>
    <w:rsid w:val="001462C3"/>
    <w:rsid w:val="00147D19"/>
    <w:rsid w:val="001528D8"/>
    <w:rsid w:val="00153933"/>
    <w:rsid w:val="00153F8B"/>
    <w:rsid w:val="00161A7E"/>
    <w:rsid w:val="00162707"/>
    <w:rsid w:val="0016409D"/>
    <w:rsid w:val="00165099"/>
    <w:rsid w:val="00166114"/>
    <w:rsid w:val="00166917"/>
    <w:rsid w:val="0017121B"/>
    <w:rsid w:val="0017253C"/>
    <w:rsid w:val="00174AB1"/>
    <w:rsid w:val="0017523F"/>
    <w:rsid w:val="001755EB"/>
    <w:rsid w:val="00175DE9"/>
    <w:rsid w:val="0017759A"/>
    <w:rsid w:val="00181B48"/>
    <w:rsid w:val="00183178"/>
    <w:rsid w:val="00184BAB"/>
    <w:rsid w:val="001858AB"/>
    <w:rsid w:val="001865DD"/>
    <w:rsid w:val="001865E1"/>
    <w:rsid w:val="00187B89"/>
    <w:rsid w:val="001973F8"/>
    <w:rsid w:val="00197BC7"/>
    <w:rsid w:val="001A2476"/>
    <w:rsid w:val="001A3CE8"/>
    <w:rsid w:val="001A4C3E"/>
    <w:rsid w:val="001A5107"/>
    <w:rsid w:val="001A5684"/>
    <w:rsid w:val="001A7176"/>
    <w:rsid w:val="001A7C58"/>
    <w:rsid w:val="001B0AA7"/>
    <w:rsid w:val="001B131A"/>
    <w:rsid w:val="001B15EF"/>
    <w:rsid w:val="001B2AFE"/>
    <w:rsid w:val="001B2F04"/>
    <w:rsid w:val="001B6574"/>
    <w:rsid w:val="001B7CBE"/>
    <w:rsid w:val="001B7F8A"/>
    <w:rsid w:val="001C07AD"/>
    <w:rsid w:val="001C0A5B"/>
    <w:rsid w:val="001C4C32"/>
    <w:rsid w:val="001C6B29"/>
    <w:rsid w:val="001D002F"/>
    <w:rsid w:val="001D09EA"/>
    <w:rsid w:val="001D1707"/>
    <w:rsid w:val="001D3A95"/>
    <w:rsid w:val="001D4F70"/>
    <w:rsid w:val="001D57A7"/>
    <w:rsid w:val="001D6DF4"/>
    <w:rsid w:val="001E07D0"/>
    <w:rsid w:val="001E567F"/>
    <w:rsid w:val="001F2019"/>
    <w:rsid w:val="001F2044"/>
    <w:rsid w:val="001F22D2"/>
    <w:rsid w:val="001F2723"/>
    <w:rsid w:val="001F2EAC"/>
    <w:rsid w:val="001F3364"/>
    <w:rsid w:val="001F3B0D"/>
    <w:rsid w:val="001F5956"/>
    <w:rsid w:val="001F5D11"/>
    <w:rsid w:val="001F6B8F"/>
    <w:rsid w:val="001F6F5E"/>
    <w:rsid w:val="001F7EF6"/>
    <w:rsid w:val="00201117"/>
    <w:rsid w:val="002012C2"/>
    <w:rsid w:val="00202442"/>
    <w:rsid w:val="0020558F"/>
    <w:rsid w:val="0020628C"/>
    <w:rsid w:val="00206FA5"/>
    <w:rsid w:val="0021031B"/>
    <w:rsid w:val="00210D7C"/>
    <w:rsid w:val="002122CF"/>
    <w:rsid w:val="00213222"/>
    <w:rsid w:val="00216603"/>
    <w:rsid w:val="00222273"/>
    <w:rsid w:val="00222523"/>
    <w:rsid w:val="002229CF"/>
    <w:rsid w:val="00222CD8"/>
    <w:rsid w:val="00223789"/>
    <w:rsid w:val="00223B96"/>
    <w:rsid w:val="00223D57"/>
    <w:rsid w:val="0022408D"/>
    <w:rsid w:val="002247F5"/>
    <w:rsid w:val="00225855"/>
    <w:rsid w:val="00226C58"/>
    <w:rsid w:val="00226CB7"/>
    <w:rsid w:val="002270E7"/>
    <w:rsid w:val="00230512"/>
    <w:rsid w:val="00234E23"/>
    <w:rsid w:val="0023535D"/>
    <w:rsid w:val="00235799"/>
    <w:rsid w:val="002411BE"/>
    <w:rsid w:val="0024359D"/>
    <w:rsid w:val="00253735"/>
    <w:rsid w:val="00254F4A"/>
    <w:rsid w:val="0025527D"/>
    <w:rsid w:val="00256C10"/>
    <w:rsid w:val="002604EF"/>
    <w:rsid w:val="002614C7"/>
    <w:rsid w:val="002614DB"/>
    <w:rsid w:val="0026321E"/>
    <w:rsid w:val="00263D51"/>
    <w:rsid w:val="00264264"/>
    <w:rsid w:val="002649FB"/>
    <w:rsid w:val="00266A91"/>
    <w:rsid w:val="002676CE"/>
    <w:rsid w:val="002676EA"/>
    <w:rsid w:val="00267BA3"/>
    <w:rsid w:val="00267C8C"/>
    <w:rsid w:val="00270A75"/>
    <w:rsid w:val="00271072"/>
    <w:rsid w:val="002721BE"/>
    <w:rsid w:val="002733EE"/>
    <w:rsid w:val="00273827"/>
    <w:rsid w:val="00276CF9"/>
    <w:rsid w:val="002810F8"/>
    <w:rsid w:val="00281B1F"/>
    <w:rsid w:val="00283434"/>
    <w:rsid w:val="0028555D"/>
    <w:rsid w:val="002856FF"/>
    <w:rsid w:val="00285BEE"/>
    <w:rsid w:val="00291F3D"/>
    <w:rsid w:val="00292ADF"/>
    <w:rsid w:val="002932AA"/>
    <w:rsid w:val="002941B9"/>
    <w:rsid w:val="00294546"/>
    <w:rsid w:val="00294A2B"/>
    <w:rsid w:val="002958FE"/>
    <w:rsid w:val="00296627"/>
    <w:rsid w:val="00297257"/>
    <w:rsid w:val="002A63E9"/>
    <w:rsid w:val="002A7842"/>
    <w:rsid w:val="002B1495"/>
    <w:rsid w:val="002B14E8"/>
    <w:rsid w:val="002B23BE"/>
    <w:rsid w:val="002B2448"/>
    <w:rsid w:val="002B2E0C"/>
    <w:rsid w:val="002B481F"/>
    <w:rsid w:val="002B77F5"/>
    <w:rsid w:val="002C2A1F"/>
    <w:rsid w:val="002C37B4"/>
    <w:rsid w:val="002C6DC8"/>
    <w:rsid w:val="002D0083"/>
    <w:rsid w:val="002D0CCA"/>
    <w:rsid w:val="002D1C34"/>
    <w:rsid w:val="002D2277"/>
    <w:rsid w:val="002D6F82"/>
    <w:rsid w:val="002D791D"/>
    <w:rsid w:val="002E2471"/>
    <w:rsid w:val="002E61BD"/>
    <w:rsid w:val="002F1331"/>
    <w:rsid w:val="002F203D"/>
    <w:rsid w:val="002F270E"/>
    <w:rsid w:val="002F54DA"/>
    <w:rsid w:val="002F5C83"/>
    <w:rsid w:val="002F7F0F"/>
    <w:rsid w:val="0030008D"/>
    <w:rsid w:val="00302AE6"/>
    <w:rsid w:val="0030451A"/>
    <w:rsid w:val="003052E4"/>
    <w:rsid w:val="003068F4"/>
    <w:rsid w:val="0030736C"/>
    <w:rsid w:val="003078FD"/>
    <w:rsid w:val="00310893"/>
    <w:rsid w:val="00310A81"/>
    <w:rsid w:val="00311BD5"/>
    <w:rsid w:val="00312D2D"/>
    <w:rsid w:val="00314122"/>
    <w:rsid w:val="00315886"/>
    <w:rsid w:val="00317333"/>
    <w:rsid w:val="00324BA5"/>
    <w:rsid w:val="0032629B"/>
    <w:rsid w:val="00330A41"/>
    <w:rsid w:val="003316A1"/>
    <w:rsid w:val="00331B4F"/>
    <w:rsid w:val="0033367F"/>
    <w:rsid w:val="00340033"/>
    <w:rsid w:val="00343AA3"/>
    <w:rsid w:val="00345B9A"/>
    <w:rsid w:val="00347DB8"/>
    <w:rsid w:val="0035159F"/>
    <w:rsid w:val="0035375D"/>
    <w:rsid w:val="003554C3"/>
    <w:rsid w:val="003567AF"/>
    <w:rsid w:val="00356A27"/>
    <w:rsid w:val="00360777"/>
    <w:rsid w:val="00361376"/>
    <w:rsid w:val="00361485"/>
    <w:rsid w:val="00361703"/>
    <w:rsid w:val="00362485"/>
    <w:rsid w:val="003625AF"/>
    <w:rsid w:val="003649AF"/>
    <w:rsid w:val="00364C13"/>
    <w:rsid w:val="00366C60"/>
    <w:rsid w:val="003724A3"/>
    <w:rsid w:val="00372E4C"/>
    <w:rsid w:val="00373629"/>
    <w:rsid w:val="00374834"/>
    <w:rsid w:val="00374835"/>
    <w:rsid w:val="00374ABC"/>
    <w:rsid w:val="00376FE0"/>
    <w:rsid w:val="00377032"/>
    <w:rsid w:val="00377827"/>
    <w:rsid w:val="00380A2A"/>
    <w:rsid w:val="00381546"/>
    <w:rsid w:val="00383D63"/>
    <w:rsid w:val="003848DD"/>
    <w:rsid w:val="00384A69"/>
    <w:rsid w:val="003915A6"/>
    <w:rsid w:val="00393C0E"/>
    <w:rsid w:val="00393C6C"/>
    <w:rsid w:val="00396498"/>
    <w:rsid w:val="0039755E"/>
    <w:rsid w:val="003A17CA"/>
    <w:rsid w:val="003A1D4C"/>
    <w:rsid w:val="003A44CC"/>
    <w:rsid w:val="003A4DFD"/>
    <w:rsid w:val="003A5AA1"/>
    <w:rsid w:val="003A6F24"/>
    <w:rsid w:val="003B0DD6"/>
    <w:rsid w:val="003B4AAE"/>
    <w:rsid w:val="003B531B"/>
    <w:rsid w:val="003B658B"/>
    <w:rsid w:val="003B6A8B"/>
    <w:rsid w:val="003B6C75"/>
    <w:rsid w:val="003B7665"/>
    <w:rsid w:val="003C0050"/>
    <w:rsid w:val="003C14F7"/>
    <w:rsid w:val="003C1866"/>
    <w:rsid w:val="003C1EB8"/>
    <w:rsid w:val="003C2457"/>
    <w:rsid w:val="003C395D"/>
    <w:rsid w:val="003C4FE0"/>
    <w:rsid w:val="003C5257"/>
    <w:rsid w:val="003C5899"/>
    <w:rsid w:val="003C5C16"/>
    <w:rsid w:val="003C5F8B"/>
    <w:rsid w:val="003C741B"/>
    <w:rsid w:val="003D2BC0"/>
    <w:rsid w:val="003D6277"/>
    <w:rsid w:val="003D6EC5"/>
    <w:rsid w:val="003E0827"/>
    <w:rsid w:val="003E150F"/>
    <w:rsid w:val="003E59F1"/>
    <w:rsid w:val="003E6394"/>
    <w:rsid w:val="003E7DD1"/>
    <w:rsid w:val="003F3E9E"/>
    <w:rsid w:val="003F68D9"/>
    <w:rsid w:val="003F701C"/>
    <w:rsid w:val="003F73AA"/>
    <w:rsid w:val="00400176"/>
    <w:rsid w:val="00400966"/>
    <w:rsid w:val="00401645"/>
    <w:rsid w:val="00402180"/>
    <w:rsid w:val="00404CB7"/>
    <w:rsid w:val="00405C14"/>
    <w:rsid w:val="00405CD8"/>
    <w:rsid w:val="00407E88"/>
    <w:rsid w:val="004108C2"/>
    <w:rsid w:val="00413CBF"/>
    <w:rsid w:val="004151F0"/>
    <w:rsid w:val="00416830"/>
    <w:rsid w:val="00417908"/>
    <w:rsid w:val="00421AA6"/>
    <w:rsid w:val="00425216"/>
    <w:rsid w:val="00425CBC"/>
    <w:rsid w:val="00427A2F"/>
    <w:rsid w:val="004325B1"/>
    <w:rsid w:val="004357FD"/>
    <w:rsid w:val="004359A8"/>
    <w:rsid w:val="00435BB2"/>
    <w:rsid w:val="0043734D"/>
    <w:rsid w:val="00441021"/>
    <w:rsid w:val="00441106"/>
    <w:rsid w:val="0044111B"/>
    <w:rsid w:val="00442D61"/>
    <w:rsid w:val="004431D9"/>
    <w:rsid w:val="0044562A"/>
    <w:rsid w:val="004457D5"/>
    <w:rsid w:val="00446118"/>
    <w:rsid w:val="004473BC"/>
    <w:rsid w:val="00450513"/>
    <w:rsid w:val="0045276F"/>
    <w:rsid w:val="00453600"/>
    <w:rsid w:val="00453C47"/>
    <w:rsid w:val="00454712"/>
    <w:rsid w:val="00460308"/>
    <w:rsid w:val="00461449"/>
    <w:rsid w:val="0046354A"/>
    <w:rsid w:val="0046596D"/>
    <w:rsid w:val="00466C73"/>
    <w:rsid w:val="00471715"/>
    <w:rsid w:val="00471EC0"/>
    <w:rsid w:val="00473625"/>
    <w:rsid w:val="004753CE"/>
    <w:rsid w:val="00480EBD"/>
    <w:rsid w:val="00482471"/>
    <w:rsid w:val="00483D6E"/>
    <w:rsid w:val="004873D2"/>
    <w:rsid w:val="004900D0"/>
    <w:rsid w:val="0049085F"/>
    <w:rsid w:val="0049227F"/>
    <w:rsid w:val="004A2AC6"/>
    <w:rsid w:val="004A4E64"/>
    <w:rsid w:val="004A77FB"/>
    <w:rsid w:val="004B3327"/>
    <w:rsid w:val="004B3BB6"/>
    <w:rsid w:val="004B3D03"/>
    <w:rsid w:val="004B62C9"/>
    <w:rsid w:val="004B711E"/>
    <w:rsid w:val="004C0ED3"/>
    <w:rsid w:val="004C10F6"/>
    <w:rsid w:val="004C117E"/>
    <w:rsid w:val="004C18DB"/>
    <w:rsid w:val="004C2190"/>
    <w:rsid w:val="004C43FD"/>
    <w:rsid w:val="004C5263"/>
    <w:rsid w:val="004C57F8"/>
    <w:rsid w:val="004C5CD0"/>
    <w:rsid w:val="004C5F77"/>
    <w:rsid w:val="004C5FEA"/>
    <w:rsid w:val="004D3CA8"/>
    <w:rsid w:val="004D49D3"/>
    <w:rsid w:val="004D5F02"/>
    <w:rsid w:val="004D6797"/>
    <w:rsid w:val="004D742A"/>
    <w:rsid w:val="004D77B6"/>
    <w:rsid w:val="004D7FD5"/>
    <w:rsid w:val="004E28B5"/>
    <w:rsid w:val="004E61FA"/>
    <w:rsid w:val="004E7235"/>
    <w:rsid w:val="004F2E72"/>
    <w:rsid w:val="004F49A8"/>
    <w:rsid w:val="004F521F"/>
    <w:rsid w:val="004F52FB"/>
    <w:rsid w:val="004F62C0"/>
    <w:rsid w:val="004F6ACB"/>
    <w:rsid w:val="005030C6"/>
    <w:rsid w:val="00503FE8"/>
    <w:rsid w:val="0050451D"/>
    <w:rsid w:val="0050478D"/>
    <w:rsid w:val="0050686C"/>
    <w:rsid w:val="005071BF"/>
    <w:rsid w:val="0050789E"/>
    <w:rsid w:val="00507BAD"/>
    <w:rsid w:val="005100F6"/>
    <w:rsid w:val="00511A83"/>
    <w:rsid w:val="00512F26"/>
    <w:rsid w:val="00513463"/>
    <w:rsid w:val="00514518"/>
    <w:rsid w:val="005220E7"/>
    <w:rsid w:val="00522447"/>
    <w:rsid w:val="0052630D"/>
    <w:rsid w:val="00531105"/>
    <w:rsid w:val="00533AF9"/>
    <w:rsid w:val="00533CDC"/>
    <w:rsid w:val="00534213"/>
    <w:rsid w:val="005345DB"/>
    <w:rsid w:val="00534CC4"/>
    <w:rsid w:val="00534DA2"/>
    <w:rsid w:val="00535F35"/>
    <w:rsid w:val="00537590"/>
    <w:rsid w:val="00537D18"/>
    <w:rsid w:val="00543FCB"/>
    <w:rsid w:val="005444BC"/>
    <w:rsid w:val="00547D53"/>
    <w:rsid w:val="0055202A"/>
    <w:rsid w:val="00552674"/>
    <w:rsid w:val="005526DD"/>
    <w:rsid w:val="00552EB6"/>
    <w:rsid w:val="00553849"/>
    <w:rsid w:val="005546F0"/>
    <w:rsid w:val="00560EA9"/>
    <w:rsid w:val="00562BD3"/>
    <w:rsid w:val="00562E39"/>
    <w:rsid w:val="00563345"/>
    <w:rsid w:val="0056340E"/>
    <w:rsid w:val="0056372E"/>
    <w:rsid w:val="005639D0"/>
    <w:rsid w:val="00564942"/>
    <w:rsid w:val="00565227"/>
    <w:rsid w:val="005663EA"/>
    <w:rsid w:val="0056708C"/>
    <w:rsid w:val="0056776E"/>
    <w:rsid w:val="00567B9E"/>
    <w:rsid w:val="00567E63"/>
    <w:rsid w:val="005706DA"/>
    <w:rsid w:val="00570ED3"/>
    <w:rsid w:val="00571E91"/>
    <w:rsid w:val="00573984"/>
    <w:rsid w:val="005750CF"/>
    <w:rsid w:val="005751E8"/>
    <w:rsid w:val="00575402"/>
    <w:rsid w:val="00581EB4"/>
    <w:rsid w:val="00582A35"/>
    <w:rsid w:val="005842D8"/>
    <w:rsid w:val="0058593F"/>
    <w:rsid w:val="00585C7B"/>
    <w:rsid w:val="00585DB0"/>
    <w:rsid w:val="0058642D"/>
    <w:rsid w:val="00587182"/>
    <w:rsid w:val="005907C1"/>
    <w:rsid w:val="005950DF"/>
    <w:rsid w:val="005966F6"/>
    <w:rsid w:val="0059752F"/>
    <w:rsid w:val="00597A2B"/>
    <w:rsid w:val="005A0747"/>
    <w:rsid w:val="005A0E06"/>
    <w:rsid w:val="005A2F6A"/>
    <w:rsid w:val="005A51B0"/>
    <w:rsid w:val="005A5DBF"/>
    <w:rsid w:val="005A6E84"/>
    <w:rsid w:val="005A6FDD"/>
    <w:rsid w:val="005A760C"/>
    <w:rsid w:val="005A7746"/>
    <w:rsid w:val="005B04A4"/>
    <w:rsid w:val="005B2A4F"/>
    <w:rsid w:val="005B38A4"/>
    <w:rsid w:val="005B50A5"/>
    <w:rsid w:val="005B6BCE"/>
    <w:rsid w:val="005C0522"/>
    <w:rsid w:val="005C06CC"/>
    <w:rsid w:val="005C37A4"/>
    <w:rsid w:val="005C6C27"/>
    <w:rsid w:val="005D5F2B"/>
    <w:rsid w:val="005D70A2"/>
    <w:rsid w:val="005D75B9"/>
    <w:rsid w:val="005E327C"/>
    <w:rsid w:val="005E7F5A"/>
    <w:rsid w:val="005F0A89"/>
    <w:rsid w:val="005F1E92"/>
    <w:rsid w:val="005F23A6"/>
    <w:rsid w:val="005F2837"/>
    <w:rsid w:val="005F4B33"/>
    <w:rsid w:val="005F6626"/>
    <w:rsid w:val="005F7D76"/>
    <w:rsid w:val="00601859"/>
    <w:rsid w:val="00601BD1"/>
    <w:rsid w:val="00601DB9"/>
    <w:rsid w:val="0060270F"/>
    <w:rsid w:val="006033CB"/>
    <w:rsid w:val="00604987"/>
    <w:rsid w:val="00604E70"/>
    <w:rsid w:val="00605EEF"/>
    <w:rsid w:val="00607AB7"/>
    <w:rsid w:val="00613CAB"/>
    <w:rsid w:val="00613CBA"/>
    <w:rsid w:val="0061567B"/>
    <w:rsid w:val="0061780F"/>
    <w:rsid w:val="00617837"/>
    <w:rsid w:val="00617F68"/>
    <w:rsid w:val="00623002"/>
    <w:rsid w:val="00624A50"/>
    <w:rsid w:val="00627072"/>
    <w:rsid w:val="00630690"/>
    <w:rsid w:val="00633374"/>
    <w:rsid w:val="00633752"/>
    <w:rsid w:val="00633F4E"/>
    <w:rsid w:val="00633FC9"/>
    <w:rsid w:val="006402C3"/>
    <w:rsid w:val="006406E8"/>
    <w:rsid w:val="006424D5"/>
    <w:rsid w:val="00642855"/>
    <w:rsid w:val="00643601"/>
    <w:rsid w:val="00643DBB"/>
    <w:rsid w:val="00644A57"/>
    <w:rsid w:val="00646942"/>
    <w:rsid w:val="00646D87"/>
    <w:rsid w:val="00650ACE"/>
    <w:rsid w:val="00652B32"/>
    <w:rsid w:val="00653773"/>
    <w:rsid w:val="00654F95"/>
    <w:rsid w:val="00656717"/>
    <w:rsid w:val="00657CEB"/>
    <w:rsid w:val="0066006E"/>
    <w:rsid w:val="00661424"/>
    <w:rsid w:val="00661AF7"/>
    <w:rsid w:val="00662060"/>
    <w:rsid w:val="006634FA"/>
    <w:rsid w:val="006665C2"/>
    <w:rsid w:val="0066663F"/>
    <w:rsid w:val="00671865"/>
    <w:rsid w:val="00671CC1"/>
    <w:rsid w:val="006729C6"/>
    <w:rsid w:val="00673D83"/>
    <w:rsid w:val="0067445F"/>
    <w:rsid w:val="006755E8"/>
    <w:rsid w:val="00675A44"/>
    <w:rsid w:val="00675AD8"/>
    <w:rsid w:val="006859D4"/>
    <w:rsid w:val="00686001"/>
    <w:rsid w:val="00686011"/>
    <w:rsid w:val="00686982"/>
    <w:rsid w:val="0069339A"/>
    <w:rsid w:val="00694F08"/>
    <w:rsid w:val="00695BDF"/>
    <w:rsid w:val="006964B7"/>
    <w:rsid w:val="0069716B"/>
    <w:rsid w:val="006A1A64"/>
    <w:rsid w:val="006A2147"/>
    <w:rsid w:val="006A30AC"/>
    <w:rsid w:val="006A33EE"/>
    <w:rsid w:val="006A3991"/>
    <w:rsid w:val="006A5A2A"/>
    <w:rsid w:val="006A6DE6"/>
    <w:rsid w:val="006A7A10"/>
    <w:rsid w:val="006B0FB3"/>
    <w:rsid w:val="006B2537"/>
    <w:rsid w:val="006B3E96"/>
    <w:rsid w:val="006B4381"/>
    <w:rsid w:val="006B6201"/>
    <w:rsid w:val="006B6835"/>
    <w:rsid w:val="006B747B"/>
    <w:rsid w:val="006B79B7"/>
    <w:rsid w:val="006C012E"/>
    <w:rsid w:val="006C01CE"/>
    <w:rsid w:val="006C1809"/>
    <w:rsid w:val="006C31AD"/>
    <w:rsid w:val="006C326C"/>
    <w:rsid w:val="006C37B9"/>
    <w:rsid w:val="006C4947"/>
    <w:rsid w:val="006C4970"/>
    <w:rsid w:val="006C5B89"/>
    <w:rsid w:val="006C619D"/>
    <w:rsid w:val="006C6282"/>
    <w:rsid w:val="006D1701"/>
    <w:rsid w:val="006D4A9B"/>
    <w:rsid w:val="006E1745"/>
    <w:rsid w:val="006E2332"/>
    <w:rsid w:val="006E318B"/>
    <w:rsid w:val="006E4867"/>
    <w:rsid w:val="006E5756"/>
    <w:rsid w:val="006E65A6"/>
    <w:rsid w:val="006E7C01"/>
    <w:rsid w:val="006F2F83"/>
    <w:rsid w:val="006F5A6E"/>
    <w:rsid w:val="006F5C09"/>
    <w:rsid w:val="006F6117"/>
    <w:rsid w:val="006F6E42"/>
    <w:rsid w:val="007015AD"/>
    <w:rsid w:val="0070620D"/>
    <w:rsid w:val="007105F7"/>
    <w:rsid w:val="0071068C"/>
    <w:rsid w:val="0071469A"/>
    <w:rsid w:val="00715368"/>
    <w:rsid w:val="00715A4D"/>
    <w:rsid w:val="0071614D"/>
    <w:rsid w:val="00720469"/>
    <w:rsid w:val="00721E29"/>
    <w:rsid w:val="007227FA"/>
    <w:rsid w:val="007237B2"/>
    <w:rsid w:val="0072436E"/>
    <w:rsid w:val="00726F9F"/>
    <w:rsid w:val="00731C95"/>
    <w:rsid w:val="0073217E"/>
    <w:rsid w:val="0073286A"/>
    <w:rsid w:val="00732C00"/>
    <w:rsid w:val="00732CD2"/>
    <w:rsid w:val="007349A4"/>
    <w:rsid w:val="00734DCE"/>
    <w:rsid w:val="00735F73"/>
    <w:rsid w:val="00737B83"/>
    <w:rsid w:val="00741CD8"/>
    <w:rsid w:val="007425AC"/>
    <w:rsid w:val="00745227"/>
    <w:rsid w:val="007459E6"/>
    <w:rsid w:val="007466D7"/>
    <w:rsid w:val="00746F77"/>
    <w:rsid w:val="0074740B"/>
    <w:rsid w:val="00747854"/>
    <w:rsid w:val="00747CAC"/>
    <w:rsid w:val="00752EBE"/>
    <w:rsid w:val="00755C05"/>
    <w:rsid w:val="0075732E"/>
    <w:rsid w:val="007577DB"/>
    <w:rsid w:val="00760271"/>
    <w:rsid w:val="00763E91"/>
    <w:rsid w:val="00764084"/>
    <w:rsid w:val="00766BA6"/>
    <w:rsid w:val="00772DD9"/>
    <w:rsid w:val="00776156"/>
    <w:rsid w:val="0078201E"/>
    <w:rsid w:val="007833BD"/>
    <w:rsid w:val="00783E83"/>
    <w:rsid w:val="00784A4C"/>
    <w:rsid w:val="007877BB"/>
    <w:rsid w:val="00790798"/>
    <w:rsid w:val="00791724"/>
    <w:rsid w:val="00792DBB"/>
    <w:rsid w:val="00792DFD"/>
    <w:rsid w:val="00793D17"/>
    <w:rsid w:val="00793E39"/>
    <w:rsid w:val="00794D67"/>
    <w:rsid w:val="007A0BBA"/>
    <w:rsid w:val="007A2498"/>
    <w:rsid w:val="007A33B0"/>
    <w:rsid w:val="007B2CDB"/>
    <w:rsid w:val="007B5160"/>
    <w:rsid w:val="007B6935"/>
    <w:rsid w:val="007B6DBA"/>
    <w:rsid w:val="007C35A9"/>
    <w:rsid w:val="007C3B46"/>
    <w:rsid w:val="007C40B6"/>
    <w:rsid w:val="007C417A"/>
    <w:rsid w:val="007C4B85"/>
    <w:rsid w:val="007C67E2"/>
    <w:rsid w:val="007C74EC"/>
    <w:rsid w:val="007D09DB"/>
    <w:rsid w:val="007D1F29"/>
    <w:rsid w:val="007D35D7"/>
    <w:rsid w:val="007D50FD"/>
    <w:rsid w:val="007D6F27"/>
    <w:rsid w:val="007F0253"/>
    <w:rsid w:val="007F2340"/>
    <w:rsid w:val="007F59F1"/>
    <w:rsid w:val="0080182B"/>
    <w:rsid w:val="00801FFA"/>
    <w:rsid w:val="0080324E"/>
    <w:rsid w:val="008045F5"/>
    <w:rsid w:val="0080666A"/>
    <w:rsid w:val="00810937"/>
    <w:rsid w:val="00811F84"/>
    <w:rsid w:val="00814FAF"/>
    <w:rsid w:val="0082059A"/>
    <w:rsid w:val="00820BC8"/>
    <w:rsid w:val="008216D7"/>
    <w:rsid w:val="00821FD6"/>
    <w:rsid w:val="0082391C"/>
    <w:rsid w:val="008260D4"/>
    <w:rsid w:val="00826BB6"/>
    <w:rsid w:val="00827798"/>
    <w:rsid w:val="0082789C"/>
    <w:rsid w:val="00831B1B"/>
    <w:rsid w:val="00831B95"/>
    <w:rsid w:val="00832311"/>
    <w:rsid w:val="00833EFF"/>
    <w:rsid w:val="00834DF8"/>
    <w:rsid w:val="008353E1"/>
    <w:rsid w:val="00835715"/>
    <w:rsid w:val="00840823"/>
    <w:rsid w:val="00840C7C"/>
    <w:rsid w:val="00840DA8"/>
    <w:rsid w:val="008418C1"/>
    <w:rsid w:val="00843201"/>
    <w:rsid w:val="008435E7"/>
    <w:rsid w:val="008443D1"/>
    <w:rsid w:val="008456BC"/>
    <w:rsid w:val="00846A4E"/>
    <w:rsid w:val="00850174"/>
    <w:rsid w:val="00851DBB"/>
    <w:rsid w:val="00851DD7"/>
    <w:rsid w:val="00852134"/>
    <w:rsid w:val="0085476D"/>
    <w:rsid w:val="00856629"/>
    <w:rsid w:val="008602F2"/>
    <w:rsid w:val="008605D3"/>
    <w:rsid w:val="00861EBF"/>
    <w:rsid w:val="00862EB9"/>
    <w:rsid w:val="00863CA4"/>
    <w:rsid w:val="00865494"/>
    <w:rsid w:val="00865679"/>
    <w:rsid w:val="00866030"/>
    <w:rsid w:val="00867B33"/>
    <w:rsid w:val="008708E2"/>
    <w:rsid w:val="008717AB"/>
    <w:rsid w:val="00871F7B"/>
    <w:rsid w:val="00872C6A"/>
    <w:rsid w:val="00872E50"/>
    <w:rsid w:val="00872E92"/>
    <w:rsid w:val="00874BC8"/>
    <w:rsid w:val="008755DE"/>
    <w:rsid w:val="00875687"/>
    <w:rsid w:val="008766AB"/>
    <w:rsid w:val="00880E39"/>
    <w:rsid w:val="00882294"/>
    <w:rsid w:val="00883412"/>
    <w:rsid w:val="0088376D"/>
    <w:rsid w:val="008837C4"/>
    <w:rsid w:val="00883A2E"/>
    <w:rsid w:val="0088536F"/>
    <w:rsid w:val="0088541D"/>
    <w:rsid w:val="008914FA"/>
    <w:rsid w:val="00892AF1"/>
    <w:rsid w:val="00893AF6"/>
    <w:rsid w:val="00893F62"/>
    <w:rsid w:val="00895769"/>
    <w:rsid w:val="00895D8C"/>
    <w:rsid w:val="00897787"/>
    <w:rsid w:val="008A0EE6"/>
    <w:rsid w:val="008A0F18"/>
    <w:rsid w:val="008A1E26"/>
    <w:rsid w:val="008A264E"/>
    <w:rsid w:val="008A4D97"/>
    <w:rsid w:val="008A531D"/>
    <w:rsid w:val="008B1E1B"/>
    <w:rsid w:val="008B1E5A"/>
    <w:rsid w:val="008B2591"/>
    <w:rsid w:val="008B2D7E"/>
    <w:rsid w:val="008B4C05"/>
    <w:rsid w:val="008B4C63"/>
    <w:rsid w:val="008B7DE0"/>
    <w:rsid w:val="008C12E1"/>
    <w:rsid w:val="008C1B29"/>
    <w:rsid w:val="008C4AD6"/>
    <w:rsid w:val="008C5D9B"/>
    <w:rsid w:val="008C6BB9"/>
    <w:rsid w:val="008D03A9"/>
    <w:rsid w:val="008D21DB"/>
    <w:rsid w:val="008D3FAD"/>
    <w:rsid w:val="008D512A"/>
    <w:rsid w:val="008D594E"/>
    <w:rsid w:val="008D75F1"/>
    <w:rsid w:val="008E0449"/>
    <w:rsid w:val="008E0E5E"/>
    <w:rsid w:val="008E1F11"/>
    <w:rsid w:val="008E2344"/>
    <w:rsid w:val="008E3DF9"/>
    <w:rsid w:val="008E4DCA"/>
    <w:rsid w:val="008F2A3D"/>
    <w:rsid w:val="008F310B"/>
    <w:rsid w:val="008F3491"/>
    <w:rsid w:val="008F790E"/>
    <w:rsid w:val="00900A4A"/>
    <w:rsid w:val="00902D71"/>
    <w:rsid w:val="00905CF0"/>
    <w:rsid w:val="00905FA2"/>
    <w:rsid w:val="0091002C"/>
    <w:rsid w:val="00910FD8"/>
    <w:rsid w:val="00911DAA"/>
    <w:rsid w:val="00914CB8"/>
    <w:rsid w:val="00916337"/>
    <w:rsid w:val="00921C19"/>
    <w:rsid w:val="00921C8D"/>
    <w:rsid w:val="009222F8"/>
    <w:rsid w:val="0092506F"/>
    <w:rsid w:val="00926BB5"/>
    <w:rsid w:val="00927AD8"/>
    <w:rsid w:val="00931B54"/>
    <w:rsid w:val="00931FC9"/>
    <w:rsid w:val="0093419A"/>
    <w:rsid w:val="0093490B"/>
    <w:rsid w:val="00934CA8"/>
    <w:rsid w:val="009365FB"/>
    <w:rsid w:val="009440AD"/>
    <w:rsid w:val="00947CAB"/>
    <w:rsid w:val="0095011A"/>
    <w:rsid w:val="009505A6"/>
    <w:rsid w:val="00950FD4"/>
    <w:rsid w:val="009528B3"/>
    <w:rsid w:val="00952F31"/>
    <w:rsid w:val="009530B7"/>
    <w:rsid w:val="009539E7"/>
    <w:rsid w:val="00954ADA"/>
    <w:rsid w:val="00954DCB"/>
    <w:rsid w:val="00960F5C"/>
    <w:rsid w:val="0096165D"/>
    <w:rsid w:val="00963D99"/>
    <w:rsid w:val="009667C3"/>
    <w:rsid w:val="00967671"/>
    <w:rsid w:val="0097010D"/>
    <w:rsid w:val="00970853"/>
    <w:rsid w:val="00970D84"/>
    <w:rsid w:val="00970F68"/>
    <w:rsid w:val="00971E93"/>
    <w:rsid w:val="00973326"/>
    <w:rsid w:val="009742EF"/>
    <w:rsid w:val="00974C74"/>
    <w:rsid w:val="00975A2A"/>
    <w:rsid w:val="00976671"/>
    <w:rsid w:val="00981B65"/>
    <w:rsid w:val="00981DF8"/>
    <w:rsid w:val="00987530"/>
    <w:rsid w:val="00990096"/>
    <w:rsid w:val="009919FD"/>
    <w:rsid w:val="00991BB8"/>
    <w:rsid w:val="009924EF"/>
    <w:rsid w:val="00993CC0"/>
    <w:rsid w:val="00993DA5"/>
    <w:rsid w:val="00994F3F"/>
    <w:rsid w:val="009970BD"/>
    <w:rsid w:val="009A0294"/>
    <w:rsid w:val="009A1955"/>
    <w:rsid w:val="009A23CF"/>
    <w:rsid w:val="009A316F"/>
    <w:rsid w:val="009A352A"/>
    <w:rsid w:val="009A4680"/>
    <w:rsid w:val="009A5D34"/>
    <w:rsid w:val="009A5F8E"/>
    <w:rsid w:val="009A603C"/>
    <w:rsid w:val="009A632B"/>
    <w:rsid w:val="009A6BB7"/>
    <w:rsid w:val="009B1639"/>
    <w:rsid w:val="009B19B5"/>
    <w:rsid w:val="009B2A50"/>
    <w:rsid w:val="009B4005"/>
    <w:rsid w:val="009B5399"/>
    <w:rsid w:val="009B71C6"/>
    <w:rsid w:val="009B7B24"/>
    <w:rsid w:val="009C0987"/>
    <w:rsid w:val="009C0AC7"/>
    <w:rsid w:val="009C11D6"/>
    <w:rsid w:val="009C1465"/>
    <w:rsid w:val="009C22E5"/>
    <w:rsid w:val="009C3247"/>
    <w:rsid w:val="009C532B"/>
    <w:rsid w:val="009C69B5"/>
    <w:rsid w:val="009C7590"/>
    <w:rsid w:val="009D3B4F"/>
    <w:rsid w:val="009D3E38"/>
    <w:rsid w:val="009D72DA"/>
    <w:rsid w:val="009E0388"/>
    <w:rsid w:val="009E0CCF"/>
    <w:rsid w:val="009E3680"/>
    <w:rsid w:val="009E43C5"/>
    <w:rsid w:val="009E5B14"/>
    <w:rsid w:val="009E7F78"/>
    <w:rsid w:val="009F0F2B"/>
    <w:rsid w:val="009F1080"/>
    <w:rsid w:val="009F1824"/>
    <w:rsid w:val="009F23C6"/>
    <w:rsid w:val="009F2990"/>
    <w:rsid w:val="009F69B5"/>
    <w:rsid w:val="00A011BE"/>
    <w:rsid w:val="00A0214C"/>
    <w:rsid w:val="00A02554"/>
    <w:rsid w:val="00A037EB"/>
    <w:rsid w:val="00A03D13"/>
    <w:rsid w:val="00A03FD7"/>
    <w:rsid w:val="00A0487B"/>
    <w:rsid w:val="00A06AD8"/>
    <w:rsid w:val="00A10526"/>
    <w:rsid w:val="00A126D1"/>
    <w:rsid w:val="00A17172"/>
    <w:rsid w:val="00A17AF0"/>
    <w:rsid w:val="00A21663"/>
    <w:rsid w:val="00A21EFA"/>
    <w:rsid w:val="00A22163"/>
    <w:rsid w:val="00A230CB"/>
    <w:rsid w:val="00A2399B"/>
    <w:rsid w:val="00A23BEB"/>
    <w:rsid w:val="00A25241"/>
    <w:rsid w:val="00A319C9"/>
    <w:rsid w:val="00A31CBB"/>
    <w:rsid w:val="00A328CB"/>
    <w:rsid w:val="00A34A11"/>
    <w:rsid w:val="00A351D2"/>
    <w:rsid w:val="00A400D9"/>
    <w:rsid w:val="00A40CDB"/>
    <w:rsid w:val="00A40FD6"/>
    <w:rsid w:val="00A42223"/>
    <w:rsid w:val="00A44BA7"/>
    <w:rsid w:val="00A45AFE"/>
    <w:rsid w:val="00A4698A"/>
    <w:rsid w:val="00A50C51"/>
    <w:rsid w:val="00A533A3"/>
    <w:rsid w:val="00A57552"/>
    <w:rsid w:val="00A57A04"/>
    <w:rsid w:val="00A63BCD"/>
    <w:rsid w:val="00A6517C"/>
    <w:rsid w:val="00A65D4D"/>
    <w:rsid w:val="00A66C48"/>
    <w:rsid w:val="00A67788"/>
    <w:rsid w:val="00A7117E"/>
    <w:rsid w:val="00A71B22"/>
    <w:rsid w:val="00A73B68"/>
    <w:rsid w:val="00A740C6"/>
    <w:rsid w:val="00A7581B"/>
    <w:rsid w:val="00A765C8"/>
    <w:rsid w:val="00A80B10"/>
    <w:rsid w:val="00A815E1"/>
    <w:rsid w:val="00A81A14"/>
    <w:rsid w:val="00A86B5F"/>
    <w:rsid w:val="00A86D5B"/>
    <w:rsid w:val="00A86E7F"/>
    <w:rsid w:val="00A90140"/>
    <w:rsid w:val="00A90DD6"/>
    <w:rsid w:val="00A90F4E"/>
    <w:rsid w:val="00A913A4"/>
    <w:rsid w:val="00A914DF"/>
    <w:rsid w:val="00A935F8"/>
    <w:rsid w:val="00A9440C"/>
    <w:rsid w:val="00A95432"/>
    <w:rsid w:val="00A96AC7"/>
    <w:rsid w:val="00A97A9E"/>
    <w:rsid w:val="00AA38E8"/>
    <w:rsid w:val="00AA3F71"/>
    <w:rsid w:val="00AA41C8"/>
    <w:rsid w:val="00AA448F"/>
    <w:rsid w:val="00AA6A34"/>
    <w:rsid w:val="00AA707D"/>
    <w:rsid w:val="00AB1E1F"/>
    <w:rsid w:val="00AB2668"/>
    <w:rsid w:val="00AB5035"/>
    <w:rsid w:val="00AB641A"/>
    <w:rsid w:val="00AB7EE3"/>
    <w:rsid w:val="00AC0FDC"/>
    <w:rsid w:val="00AC2CAA"/>
    <w:rsid w:val="00AC4452"/>
    <w:rsid w:val="00AD02C6"/>
    <w:rsid w:val="00AD0641"/>
    <w:rsid w:val="00AD2D71"/>
    <w:rsid w:val="00AD4022"/>
    <w:rsid w:val="00AD445E"/>
    <w:rsid w:val="00AD47C8"/>
    <w:rsid w:val="00AD7A9F"/>
    <w:rsid w:val="00AE12B9"/>
    <w:rsid w:val="00AE3F14"/>
    <w:rsid w:val="00AE5995"/>
    <w:rsid w:val="00AF00E7"/>
    <w:rsid w:val="00AF231F"/>
    <w:rsid w:val="00AF45DE"/>
    <w:rsid w:val="00AF4C1D"/>
    <w:rsid w:val="00AF4EE7"/>
    <w:rsid w:val="00AF5A2F"/>
    <w:rsid w:val="00AF71FF"/>
    <w:rsid w:val="00B0044D"/>
    <w:rsid w:val="00B04439"/>
    <w:rsid w:val="00B04917"/>
    <w:rsid w:val="00B04E66"/>
    <w:rsid w:val="00B056C1"/>
    <w:rsid w:val="00B0621A"/>
    <w:rsid w:val="00B11362"/>
    <w:rsid w:val="00B11450"/>
    <w:rsid w:val="00B11AF6"/>
    <w:rsid w:val="00B11E62"/>
    <w:rsid w:val="00B12BC0"/>
    <w:rsid w:val="00B14CA3"/>
    <w:rsid w:val="00B20D28"/>
    <w:rsid w:val="00B20FB4"/>
    <w:rsid w:val="00B21D6F"/>
    <w:rsid w:val="00B21F35"/>
    <w:rsid w:val="00B2202E"/>
    <w:rsid w:val="00B2212C"/>
    <w:rsid w:val="00B23A48"/>
    <w:rsid w:val="00B25A23"/>
    <w:rsid w:val="00B26DE0"/>
    <w:rsid w:val="00B313FE"/>
    <w:rsid w:val="00B33237"/>
    <w:rsid w:val="00B35C42"/>
    <w:rsid w:val="00B37645"/>
    <w:rsid w:val="00B37F01"/>
    <w:rsid w:val="00B41C67"/>
    <w:rsid w:val="00B41FB3"/>
    <w:rsid w:val="00B42977"/>
    <w:rsid w:val="00B42A32"/>
    <w:rsid w:val="00B4439B"/>
    <w:rsid w:val="00B45E47"/>
    <w:rsid w:val="00B46CE9"/>
    <w:rsid w:val="00B47454"/>
    <w:rsid w:val="00B56DD2"/>
    <w:rsid w:val="00B578FB"/>
    <w:rsid w:val="00B64406"/>
    <w:rsid w:val="00B668AF"/>
    <w:rsid w:val="00B72961"/>
    <w:rsid w:val="00B7327C"/>
    <w:rsid w:val="00B743EF"/>
    <w:rsid w:val="00B74668"/>
    <w:rsid w:val="00B74C9A"/>
    <w:rsid w:val="00B76840"/>
    <w:rsid w:val="00B77071"/>
    <w:rsid w:val="00B807F1"/>
    <w:rsid w:val="00B8217A"/>
    <w:rsid w:val="00B838AF"/>
    <w:rsid w:val="00B838F9"/>
    <w:rsid w:val="00B847CC"/>
    <w:rsid w:val="00B853B7"/>
    <w:rsid w:val="00B855D1"/>
    <w:rsid w:val="00B9081E"/>
    <w:rsid w:val="00B90933"/>
    <w:rsid w:val="00B9155E"/>
    <w:rsid w:val="00B91B97"/>
    <w:rsid w:val="00B9331D"/>
    <w:rsid w:val="00B93BAF"/>
    <w:rsid w:val="00B95BFE"/>
    <w:rsid w:val="00BA0318"/>
    <w:rsid w:val="00BA1DEA"/>
    <w:rsid w:val="00BA44F3"/>
    <w:rsid w:val="00BA4CC3"/>
    <w:rsid w:val="00BA6775"/>
    <w:rsid w:val="00BA6947"/>
    <w:rsid w:val="00BA7B6A"/>
    <w:rsid w:val="00BB34CF"/>
    <w:rsid w:val="00BB3F2C"/>
    <w:rsid w:val="00BB50C3"/>
    <w:rsid w:val="00BB600B"/>
    <w:rsid w:val="00BB68A7"/>
    <w:rsid w:val="00BB6D73"/>
    <w:rsid w:val="00BB6E72"/>
    <w:rsid w:val="00BC0405"/>
    <w:rsid w:val="00BC1EE3"/>
    <w:rsid w:val="00BC484C"/>
    <w:rsid w:val="00BC716E"/>
    <w:rsid w:val="00BD0A1F"/>
    <w:rsid w:val="00BD3951"/>
    <w:rsid w:val="00BD3E03"/>
    <w:rsid w:val="00BD4B20"/>
    <w:rsid w:val="00BD59BD"/>
    <w:rsid w:val="00BD70D4"/>
    <w:rsid w:val="00BD7587"/>
    <w:rsid w:val="00BE10CB"/>
    <w:rsid w:val="00BE1AE4"/>
    <w:rsid w:val="00BE2442"/>
    <w:rsid w:val="00BE4E52"/>
    <w:rsid w:val="00BE5A36"/>
    <w:rsid w:val="00BE6A72"/>
    <w:rsid w:val="00BE7556"/>
    <w:rsid w:val="00BF1529"/>
    <w:rsid w:val="00BF170C"/>
    <w:rsid w:val="00BF2B24"/>
    <w:rsid w:val="00BF3DC6"/>
    <w:rsid w:val="00BF453A"/>
    <w:rsid w:val="00BF4B79"/>
    <w:rsid w:val="00BF4F32"/>
    <w:rsid w:val="00BF5BC2"/>
    <w:rsid w:val="00BF7A52"/>
    <w:rsid w:val="00C0065C"/>
    <w:rsid w:val="00C02528"/>
    <w:rsid w:val="00C02F42"/>
    <w:rsid w:val="00C03EE5"/>
    <w:rsid w:val="00C0418D"/>
    <w:rsid w:val="00C06645"/>
    <w:rsid w:val="00C1266B"/>
    <w:rsid w:val="00C151DD"/>
    <w:rsid w:val="00C1645B"/>
    <w:rsid w:val="00C20B07"/>
    <w:rsid w:val="00C20E04"/>
    <w:rsid w:val="00C222C9"/>
    <w:rsid w:val="00C224EF"/>
    <w:rsid w:val="00C2299A"/>
    <w:rsid w:val="00C241A9"/>
    <w:rsid w:val="00C24912"/>
    <w:rsid w:val="00C25BA5"/>
    <w:rsid w:val="00C26B26"/>
    <w:rsid w:val="00C26E01"/>
    <w:rsid w:val="00C272DE"/>
    <w:rsid w:val="00C27D4A"/>
    <w:rsid w:val="00C32C60"/>
    <w:rsid w:val="00C32F69"/>
    <w:rsid w:val="00C33375"/>
    <w:rsid w:val="00C3425D"/>
    <w:rsid w:val="00C343CB"/>
    <w:rsid w:val="00C34495"/>
    <w:rsid w:val="00C352E6"/>
    <w:rsid w:val="00C35EF1"/>
    <w:rsid w:val="00C35F18"/>
    <w:rsid w:val="00C3722C"/>
    <w:rsid w:val="00C40898"/>
    <w:rsid w:val="00C41D10"/>
    <w:rsid w:val="00C41DEA"/>
    <w:rsid w:val="00C425B2"/>
    <w:rsid w:val="00C42679"/>
    <w:rsid w:val="00C4270D"/>
    <w:rsid w:val="00C42B27"/>
    <w:rsid w:val="00C442FC"/>
    <w:rsid w:val="00C44A77"/>
    <w:rsid w:val="00C46D6F"/>
    <w:rsid w:val="00C50E3A"/>
    <w:rsid w:val="00C522F7"/>
    <w:rsid w:val="00C530D5"/>
    <w:rsid w:val="00C53A51"/>
    <w:rsid w:val="00C55C7C"/>
    <w:rsid w:val="00C57E33"/>
    <w:rsid w:val="00C6091B"/>
    <w:rsid w:val="00C63096"/>
    <w:rsid w:val="00C63CC7"/>
    <w:rsid w:val="00C67B0C"/>
    <w:rsid w:val="00C67B35"/>
    <w:rsid w:val="00C722CD"/>
    <w:rsid w:val="00C7435B"/>
    <w:rsid w:val="00C7450A"/>
    <w:rsid w:val="00C74E64"/>
    <w:rsid w:val="00C76CD5"/>
    <w:rsid w:val="00C833B3"/>
    <w:rsid w:val="00C83D51"/>
    <w:rsid w:val="00C863F5"/>
    <w:rsid w:val="00C86FD1"/>
    <w:rsid w:val="00C8730B"/>
    <w:rsid w:val="00C87596"/>
    <w:rsid w:val="00C90E31"/>
    <w:rsid w:val="00C91918"/>
    <w:rsid w:val="00C92776"/>
    <w:rsid w:val="00C92B58"/>
    <w:rsid w:val="00C92E65"/>
    <w:rsid w:val="00C9338A"/>
    <w:rsid w:val="00C959A2"/>
    <w:rsid w:val="00C95EB3"/>
    <w:rsid w:val="00C96B3D"/>
    <w:rsid w:val="00CA06C5"/>
    <w:rsid w:val="00CA15C2"/>
    <w:rsid w:val="00CA209B"/>
    <w:rsid w:val="00CA30BB"/>
    <w:rsid w:val="00CA64F7"/>
    <w:rsid w:val="00CA750A"/>
    <w:rsid w:val="00CB1D51"/>
    <w:rsid w:val="00CB3C84"/>
    <w:rsid w:val="00CB448D"/>
    <w:rsid w:val="00CB4895"/>
    <w:rsid w:val="00CB56D6"/>
    <w:rsid w:val="00CB5A32"/>
    <w:rsid w:val="00CB5DD2"/>
    <w:rsid w:val="00CB5EF2"/>
    <w:rsid w:val="00CB68A7"/>
    <w:rsid w:val="00CC0107"/>
    <w:rsid w:val="00CC01BA"/>
    <w:rsid w:val="00CC1552"/>
    <w:rsid w:val="00CC3880"/>
    <w:rsid w:val="00CC4445"/>
    <w:rsid w:val="00CC4D4C"/>
    <w:rsid w:val="00CC4EA0"/>
    <w:rsid w:val="00CD0D41"/>
    <w:rsid w:val="00CD25CF"/>
    <w:rsid w:val="00CD2B4F"/>
    <w:rsid w:val="00CD3B63"/>
    <w:rsid w:val="00CE2EB5"/>
    <w:rsid w:val="00CE6491"/>
    <w:rsid w:val="00CE7AD1"/>
    <w:rsid w:val="00CF0FEA"/>
    <w:rsid w:val="00CF17BB"/>
    <w:rsid w:val="00CF1D09"/>
    <w:rsid w:val="00CF2679"/>
    <w:rsid w:val="00CF2D09"/>
    <w:rsid w:val="00CF62B6"/>
    <w:rsid w:val="00CF7D89"/>
    <w:rsid w:val="00D02278"/>
    <w:rsid w:val="00D035AF"/>
    <w:rsid w:val="00D065E0"/>
    <w:rsid w:val="00D1044F"/>
    <w:rsid w:val="00D12CD3"/>
    <w:rsid w:val="00D12EA5"/>
    <w:rsid w:val="00D13F91"/>
    <w:rsid w:val="00D156E0"/>
    <w:rsid w:val="00D15D37"/>
    <w:rsid w:val="00D162BB"/>
    <w:rsid w:val="00D21318"/>
    <w:rsid w:val="00D2166E"/>
    <w:rsid w:val="00D22246"/>
    <w:rsid w:val="00D222E1"/>
    <w:rsid w:val="00D2297E"/>
    <w:rsid w:val="00D23113"/>
    <w:rsid w:val="00D23EA5"/>
    <w:rsid w:val="00D256B4"/>
    <w:rsid w:val="00D27596"/>
    <w:rsid w:val="00D31003"/>
    <w:rsid w:val="00D33C2D"/>
    <w:rsid w:val="00D33EE8"/>
    <w:rsid w:val="00D3497D"/>
    <w:rsid w:val="00D3637E"/>
    <w:rsid w:val="00D40344"/>
    <w:rsid w:val="00D41EFD"/>
    <w:rsid w:val="00D460F3"/>
    <w:rsid w:val="00D50AED"/>
    <w:rsid w:val="00D518FD"/>
    <w:rsid w:val="00D5273C"/>
    <w:rsid w:val="00D53C4C"/>
    <w:rsid w:val="00D550F0"/>
    <w:rsid w:val="00D5548C"/>
    <w:rsid w:val="00D5601F"/>
    <w:rsid w:val="00D577C6"/>
    <w:rsid w:val="00D633B8"/>
    <w:rsid w:val="00D654B8"/>
    <w:rsid w:val="00D669F5"/>
    <w:rsid w:val="00D66A84"/>
    <w:rsid w:val="00D67B35"/>
    <w:rsid w:val="00D700D0"/>
    <w:rsid w:val="00D73223"/>
    <w:rsid w:val="00D743E8"/>
    <w:rsid w:val="00D74C31"/>
    <w:rsid w:val="00D74C9D"/>
    <w:rsid w:val="00D75F15"/>
    <w:rsid w:val="00D76286"/>
    <w:rsid w:val="00D76696"/>
    <w:rsid w:val="00D771C1"/>
    <w:rsid w:val="00D816A8"/>
    <w:rsid w:val="00D84A6F"/>
    <w:rsid w:val="00D85286"/>
    <w:rsid w:val="00D85B53"/>
    <w:rsid w:val="00D874A1"/>
    <w:rsid w:val="00D90A06"/>
    <w:rsid w:val="00D90A65"/>
    <w:rsid w:val="00D915C1"/>
    <w:rsid w:val="00D91CF9"/>
    <w:rsid w:val="00D921FE"/>
    <w:rsid w:val="00D92FC1"/>
    <w:rsid w:val="00D93BFB"/>
    <w:rsid w:val="00D94206"/>
    <w:rsid w:val="00DA0456"/>
    <w:rsid w:val="00DA162A"/>
    <w:rsid w:val="00DA1684"/>
    <w:rsid w:val="00DA1FF0"/>
    <w:rsid w:val="00DA2CE3"/>
    <w:rsid w:val="00DA545D"/>
    <w:rsid w:val="00DA5664"/>
    <w:rsid w:val="00DA5C6A"/>
    <w:rsid w:val="00DB0778"/>
    <w:rsid w:val="00DB1B42"/>
    <w:rsid w:val="00DB4BA7"/>
    <w:rsid w:val="00DB7D13"/>
    <w:rsid w:val="00DC0E36"/>
    <w:rsid w:val="00DC150F"/>
    <w:rsid w:val="00DC6F30"/>
    <w:rsid w:val="00DD093E"/>
    <w:rsid w:val="00DD1292"/>
    <w:rsid w:val="00DD3F34"/>
    <w:rsid w:val="00DE324A"/>
    <w:rsid w:val="00DE3BC0"/>
    <w:rsid w:val="00DE4377"/>
    <w:rsid w:val="00DE5100"/>
    <w:rsid w:val="00DE55FB"/>
    <w:rsid w:val="00DE6101"/>
    <w:rsid w:val="00DE73D2"/>
    <w:rsid w:val="00DF139F"/>
    <w:rsid w:val="00DF3176"/>
    <w:rsid w:val="00DF3E08"/>
    <w:rsid w:val="00DF3F7D"/>
    <w:rsid w:val="00DF68F3"/>
    <w:rsid w:val="00DF6CBB"/>
    <w:rsid w:val="00E008A4"/>
    <w:rsid w:val="00E008B8"/>
    <w:rsid w:val="00E0317E"/>
    <w:rsid w:val="00E04288"/>
    <w:rsid w:val="00E04BB4"/>
    <w:rsid w:val="00E04BC6"/>
    <w:rsid w:val="00E04D9F"/>
    <w:rsid w:val="00E05057"/>
    <w:rsid w:val="00E059D8"/>
    <w:rsid w:val="00E07026"/>
    <w:rsid w:val="00E07438"/>
    <w:rsid w:val="00E07A37"/>
    <w:rsid w:val="00E07D23"/>
    <w:rsid w:val="00E12217"/>
    <w:rsid w:val="00E157D9"/>
    <w:rsid w:val="00E15A31"/>
    <w:rsid w:val="00E175CB"/>
    <w:rsid w:val="00E23682"/>
    <w:rsid w:val="00E26EF2"/>
    <w:rsid w:val="00E26EF7"/>
    <w:rsid w:val="00E272EC"/>
    <w:rsid w:val="00E27CA4"/>
    <w:rsid w:val="00E30B4D"/>
    <w:rsid w:val="00E31B70"/>
    <w:rsid w:val="00E3464C"/>
    <w:rsid w:val="00E35EF4"/>
    <w:rsid w:val="00E371AB"/>
    <w:rsid w:val="00E37F81"/>
    <w:rsid w:val="00E40847"/>
    <w:rsid w:val="00E41A6F"/>
    <w:rsid w:val="00E42357"/>
    <w:rsid w:val="00E42637"/>
    <w:rsid w:val="00E4315E"/>
    <w:rsid w:val="00E438E4"/>
    <w:rsid w:val="00E44748"/>
    <w:rsid w:val="00E46A0B"/>
    <w:rsid w:val="00E50138"/>
    <w:rsid w:val="00E503DB"/>
    <w:rsid w:val="00E50946"/>
    <w:rsid w:val="00E50FE2"/>
    <w:rsid w:val="00E526DC"/>
    <w:rsid w:val="00E560C8"/>
    <w:rsid w:val="00E57A67"/>
    <w:rsid w:val="00E63722"/>
    <w:rsid w:val="00E65236"/>
    <w:rsid w:val="00E65697"/>
    <w:rsid w:val="00E666F2"/>
    <w:rsid w:val="00E67CC3"/>
    <w:rsid w:val="00E73D41"/>
    <w:rsid w:val="00E74D75"/>
    <w:rsid w:val="00E75D7C"/>
    <w:rsid w:val="00E85FA4"/>
    <w:rsid w:val="00E8708E"/>
    <w:rsid w:val="00E871A2"/>
    <w:rsid w:val="00E90DE9"/>
    <w:rsid w:val="00E9272B"/>
    <w:rsid w:val="00E95BBD"/>
    <w:rsid w:val="00E9706C"/>
    <w:rsid w:val="00E9715E"/>
    <w:rsid w:val="00EA029D"/>
    <w:rsid w:val="00EA1174"/>
    <w:rsid w:val="00EA29FB"/>
    <w:rsid w:val="00EA3D18"/>
    <w:rsid w:val="00EA56A9"/>
    <w:rsid w:val="00EA6603"/>
    <w:rsid w:val="00EA6B90"/>
    <w:rsid w:val="00EB0D70"/>
    <w:rsid w:val="00EB1976"/>
    <w:rsid w:val="00EB2AF4"/>
    <w:rsid w:val="00EB3CDB"/>
    <w:rsid w:val="00EB46FA"/>
    <w:rsid w:val="00EB79AD"/>
    <w:rsid w:val="00EC0D39"/>
    <w:rsid w:val="00EC50C0"/>
    <w:rsid w:val="00EC71B8"/>
    <w:rsid w:val="00EC7F12"/>
    <w:rsid w:val="00ED01F4"/>
    <w:rsid w:val="00ED4520"/>
    <w:rsid w:val="00ED4793"/>
    <w:rsid w:val="00ED620F"/>
    <w:rsid w:val="00ED645F"/>
    <w:rsid w:val="00ED7BFE"/>
    <w:rsid w:val="00EE4DC6"/>
    <w:rsid w:val="00EE518C"/>
    <w:rsid w:val="00EE590D"/>
    <w:rsid w:val="00EE5D9B"/>
    <w:rsid w:val="00EE63AE"/>
    <w:rsid w:val="00EE6462"/>
    <w:rsid w:val="00EE7C4B"/>
    <w:rsid w:val="00EE7F33"/>
    <w:rsid w:val="00EF0279"/>
    <w:rsid w:val="00EF0A51"/>
    <w:rsid w:val="00EF18DB"/>
    <w:rsid w:val="00EF19FB"/>
    <w:rsid w:val="00EF1FF4"/>
    <w:rsid w:val="00EF58C6"/>
    <w:rsid w:val="00EF6F81"/>
    <w:rsid w:val="00EF7212"/>
    <w:rsid w:val="00EF76E2"/>
    <w:rsid w:val="00F007B6"/>
    <w:rsid w:val="00F00A60"/>
    <w:rsid w:val="00F00DEC"/>
    <w:rsid w:val="00F01C68"/>
    <w:rsid w:val="00F02875"/>
    <w:rsid w:val="00F04D62"/>
    <w:rsid w:val="00F069AC"/>
    <w:rsid w:val="00F07CDE"/>
    <w:rsid w:val="00F110C1"/>
    <w:rsid w:val="00F11D2A"/>
    <w:rsid w:val="00F1318F"/>
    <w:rsid w:val="00F13873"/>
    <w:rsid w:val="00F13AAD"/>
    <w:rsid w:val="00F13D1A"/>
    <w:rsid w:val="00F13E15"/>
    <w:rsid w:val="00F14330"/>
    <w:rsid w:val="00F14368"/>
    <w:rsid w:val="00F1453D"/>
    <w:rsid w:val="00F1620A"/>
    <w:rsid w:val="00F16494"/>
    <w:rsid w:val="00F214E1"/>
    <w:rsid w:val="00F21C7E"/>
    <w:rsid w:val="00F22A55"/>
    <w:rsid w:val="00F24800"/>
    <w:rsid w:val="00F25A68"/>
    <w:rsid w:val="00F25DFD"/>
    <w:rsid w:val="00F311B5"/>
    <w:rsid w:val="00F31626"/>
    <w:rsid w:val="00F33681"/>
    <w:rsid w:val="00F40A4E"/>
    <w:rsid w:val="00F41F8B"/>
    <w:rsid w:val="00F4300D"/>
    <w:rsid w:val="00F4390F"/>
    <w:rsid w:val="00F445D3"/>
    <w:rsid w:val="00F44F74"/>
    <w:rsid w:val="00F45C1C"/>
    <w:rsid w:val="00F46C1A"/>
    <w:rsid w:val="00F46EAD"/>
    <w:rsid w:val="00F511F0"/>
    <w:rsid w:val="00F522DD"/>
    <w:rsid w:val="00F53B32"/>
    <w:rsid w:val="00F55763"/>
    <w:rsid w:val="00F558C8"/>
    <w:rsid w:val="00F558EC"/>
    <w:rsid w:val="00F61866"/>
    <w:rsid w:val="00F631B6"/>
    <w:rsid w:val="00F65A2F"/>
    <w:rsid w:val="00F668FA"/>
    <w:rsid w:val="00F700B7"/>
    <w:rsid w:val="00F72961"/>
    <w:rsid w:val="00F732F4"/>
    <w:rsid w:val="00F74BCF"/>
    <w:rsid w:val="00F80C4D"/>
    <w:rsid w:val="00F812DE"/>
    <w:rsid w:val="00F87794"/>
    <w:rsid w:val="00F9071F"/>
    <w:rsid w:val="00F923F0"/>
    <w:rsid w:val="00F94B61"/>
    <w:rsid w:val="00F976BE"/>
    <w:rsid w:val="00F97FA8"/>
    <w:rsid w:val="00FA298E"/>
    <w:rsid w:val="00FA54DD"/>
    <w:rsid w:val="00FA6C70"/>
    <w:rsid w:val="00FB0CB1"/>
    <w:rsid w:val="00FB2ED5"/>
    <w:rsid w:val="00FB30E6"/>
    <w:rsid w:val="00FB3C74"/>
    <w:rsid w:val="00FB6B33"/>
    <w:rsid w:val="00FB7426"/>
    <w:rsid w:val="00FC0D3A"/>
    <w:rsid w:val="00FC2196"/>
    <w:rsid w:val="00FC2F78"/>
    <w:rsid w:val="00FC4006"/>
    <w:rsid w:val="00FC60CA"/>
    <w:rsid w:val="00FC7512"/>
    <w:rsid w:val="00FD03C4"/>
    <w:rsid w:val="00FD095A"/>
    <w:rsid w:val="00FD1B34"/>
    <w:rsid w:val="00FD298B"/>
    <w:rsid w:val="00FD2B9B"/>
    <w:rsid w:val="00FD307F"/>
    <w:rsid w:val="00FD3603"/>
    <w:rsid w:val="00FD4166"/>
    <w:rsid w:val="00FD4E76"/>
    <w:rsid w:val="00FD69D6"/>
    <w:rsid w:val="00FD7426"/>
    <w:rsid w:val="00FD7FE4"/>
    <w:rsid w:val="00FE007E"/>
    <w:rsid w:val="00FE144C"/>
    <w:rsid w:val="00FE17AD"/>
    <w:rsid w:val="00FE1E42"/>
    <w:rsid w:val="00FE2BD7"/>
    <w:rsid w:val="00FE35CD"/>
    <w:rsid w:val="00FE3800"/>
    <w:rsid w:val="00FE3982"/>
    <w:rsid w:val="00FE6F67"/>
    <w:rsid w:val="00FF0B79"/>
    <w:rsid w:val="00FF24C9"/>
    <w:rsid w:val="00FF3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E699B0B"/>
  <w15:docId w15:val="{B8D20A92-ED5B-4816-9182-6E8D06EC2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MS Mincho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5BBD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760271"/>
    <w:pPr>
      <w:keepNext/>
      <w:keepLines/>
      <w:spacing w:after="120"/>
      <w:outlineLvl w:val="0"/>
    </w:pPr>
    <w:rPr>
      <w:rFonts w:ascii="Cambria" w:eastAsia="MS Gothic" w:hAnsi="Cambria"/>
      <w:b/>
      <w:bCs/>
      <w:color w:val="00B0F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60271"/>
    <w:pPr>
      <w:keepNext/>
      <w:keepLines/>
      <w:spacing w:after="120"/>
      <w:outlineLvl w:val="1"/>
    </w:pPr>
    <w:rPr>
      <w:rFonts w:ascii="Cambria" w:eastAsia="MS Gothic" w:hAnsi="Cambria"/>
      <w:b/>
      <w:bCs/>
      <w:color w:val="00B050"/>
      <w:sz w:val="24"/>
      <w:szCs w:val="26"/>
    </w:rPr>
  </w:style>
  <w:style w:type="paragraph" w:styleId="Heading3">
    <w:name w:val="heading 3"/>
    <w:aliases w:val="Interactive Heading 3"/>
    <w:basedOn w:val="Normal"/>
    <w:next w:val="Normal"/>
    <w:link w:val="Heading3Char"/>
    <w:uiPriority w:val="9"/>
    <w:unhideWhenUsed/>
    <w:rsid w:val="00613CBA"/>
    <w:pPr>
      <w:keepNext/>
      <w:keepLines/>
      <w:spacing w:before="200" w:after="0"/>
      <w:outlineLvl w:val="2"/>
    </w:pPr>
    <w:rPr>
      <w:rFonts w:ascii="Cambria" w:eastAsia="MS Gothic" w:hAnsi="Cambria"/>
      <w:b/>
      <w:bCs/>
      <w:color w:val="FFFFF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558EC"/>
    <w:pPr>
      <w:spacing w:after="120"/>
      <w:outlineLvl w:val="3"/>
    </w:pPr>
    <w:rPr>
      <w:b/>
      <w:bCs/>
      <w:color w:val="000000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74834"/>
    <w:pPr>
      <w:keepNext/>
      <w:keepLines/>
      <w:spacing w:before="200" w:after="0"/>
      <w:outlineLvl w:val="4"/>
    </w:pPr>
    <w:rPr>
      <w:rFonts w:ascii="Cambria" w:eastAsia="MS Gothic" w:hAnsi="Cambria"/>
      <w:color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5F77"/>
    <w:pPr>
      <w:keepNext/>
      <w:keepLines/>
      <w:spacing w:before="200" w:after="0"/>
      <w:outlineLvl w:val="5"/>
    </w:pPr>
    <w:rPr>
      <w:rFonts w:ascii="Cambria" w:eastAsia="MS Gothic" w:hAnsi="Cambria"/>
      <w:i/>
      <w:iCs/>
      <w:color w:val="243F6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22E5"/>
    <w:pPr>
      <w:ind w:left="720"/>
      <w:contextualSpacing/>
    </w:pPr>
  </w:style>
  <w:style w:type="character" w:customStyle="1" w:styleId="Heading1Char">
    <w:name w:val="Heading 1 Char"/>
    <w:link w:val="Heading1"/>
    <w:uiPriority w:val="9"/>
    <w:rsid w:val="00760271"/>
    <w:rPr>
      <w:rFonts w:ascii="Cambria" w:eastAsia="MS Gothic" w:hAnsi="Cambria" w:cs="Times New Roman"/>
      <w:b/>
      <w:bCs/>
      <w:color w:val="00B0F0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34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634FA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unhideWhenUsed/>
    <w:rsid w:val="00DF6CBB"/>
    <w:rPr>
      <w:color w:val="0000FF"/>
      <w:u w:val="single"/>
    </w:rPr>
  </w:style>
  <w:style w:type="character" w:customStyle="1" w:styleId="huge1">
    <w:name w:val="huge1"/>
    <w:rsid w:val="00165099"/>
    <w:rPr>
      <w:rFonts w:ascii="Verdana" w:hAnsi="Verdana" w:hint="default"/>
      <w:sz w:val="30"/>
      <w:szCs w:val="30"/>
    </w:rPr>
  </w:style>
  <w:style w:type="character" w:styleId="FollowedHyperlink">
    <w:name w:val="FollowedHyperlink"/>
    <w:uiPriority w:val="99"/>
    <w:semiHidden/>
    <w:unhideWhenUsed/>
    <w:rsid w:val="00B45E47"/>
    <w:rPr>
      <w:color w:val="800080"/>
      <w:u w:val="single"/>
    </w:rPr>
  </w:style>
  <w:style w:type="character" w:styleId="CommentReference">
    <w:name w:val="annotation reference"/>
    <w:uiPriority w:val="99"/>
    <w:unhideWhenUsed/>
    <w:rsid w:val="00A5755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57552"/>
    <w:pPr>
      <w:spacing w:line="240" w:lineRule="auto"/>
    </w:pPr>
    <w:rPr>
      <w:rFonts w:eastAsia="Calibri"/>
      <w:sz w:val="20"/>
      <w:szCs w:val="20"/>
    </w:rPr>
  </w:style>
  <w:style w:type="character" w:customStyle="1" w:styleId="CommentTextChar">
    <w:name w:val="Comment Text Char"/>
    <w:link w:val="CommentText"/>
    <w:uiPriority w:val="99"/>
    <w:rsid w:val="00A57552"/>
    <w:rPr>
      <w:rFonts w:eastAsia="Calibr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E2442"/>
    <w:rPr>
      <w:rFonts w:eastAsia="MS Mincho"/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BE2442"/>
    <w:rPr>
      <w:rFonts w:eastAsia="Calibri"/>
      <w:b/>
      <w:bCs/>
      <w:sz w:val="20"/>
      <w:szCs w:val="20"/>
    </w:rPr>
  </w:style>
  <w:style w:type="character" w:styleId="Strong">
    <w:name w:val="Strong"/>
    <w:uiPriority w:val="22"/>
    <w:qFormat/>
    <w:rsid w:val="00613CAB"/>
    <w:rPr>
      <w:b/>
      <w:bCs/>
    </w:rPr>
  </w:style>
  <w:style w:type="character" w:customStyle="1" w:styleId="Heading2Char">
    <w:name w:val="Heading 2 Char"/>
    <w:link w:val="Heading2"/>
    <w:uiPriority w:val="9"/>
    <w:rsid w:val="00760271"/>
    <w:rPr>
      <w:rFonts w:ascii="Cambria" w:eastAsia="MS Gothic" w:hAnsi="Cambria" w:cs="Times New Roman"/>
      <w:b/>
      <w:bCs/>
      <w:color w:val="00B050"/>
      <w:sz w:val="24"/>
      <w:szCs w:val="26"/>
    </w:rPr>
  </w:style>
  <w:style w:type="character" w:customStyle="1" w:styleId="lessonnumber">
    <w:name w:val="lesson_number"/>
    <w:basedOn w:val="DefaultParagraphFont"/>
    <w:rsid w:val="006E318B"/>
  </w:style>
  <w:style w:type="paragraph" w:styleId="IntenseQuote">
    <w:name w:val="Intense Quote"/>
    <w:basedOn w:val="Normal"/>
    <w:next w:val="Normal"/>
    <w:link w:val="IntenseQuoteChar"/>
    <w:uiPriority w:val="30"/>
    <w:qFormat/>
    <w:rsid w:val="00B21D6F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link w:val="IntenseQuote"/>
    <w:uiPriority w:val="30"/>
    <w:rsid w:val="00B21D6F"/>
    <w:rPr>
      <w:b/>
      <w:bCs/>
      <w:i/>
      <w:iCs/>
      <w:color w:val="4F81BD"/>
    </w:rPr>
  </w:style>
  <w:style w:type="table" w:styleId="TableGrid">
    <w:name w:val="Table Grid"/>
    <w:basedOn w:val="TableNormal"/>
    <w:uiPriority w:val="39"/>
    <w:rsid w:val="000F1B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0F1B99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MediumShading1">
    <w:name w:val="Medium Shading 1"/>
    <w:basedOn w:val="TableNormal"/>
    <w:uiPriority w:val="63"/>
    <w:rsid w:val="000F1B99"/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Grid3-Accent3">
    <w:name w:val="Medium Grid 3 Accent 3"/>
    <w:basedOn w:val="TableNormal"/>
    <w:uiPriority w:val="69"/>
    <w:rsid w:val="000F1B99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CDDDAC"/>
      </w:tcPr>
    </w:tblStylePr>
  </w:style>
  <w:style w:type="table" w:styleId="LightShading-Accent1">
    <w:name w:val="Light Shading Accent 1"/>
    <w:basedOn w:val="TableNormal"/>
    <w:uiPriority w:val="60"/>
    <w:rsid w:val="001A7C58"/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LightShading-Accent4">
    <w:name w:val="Light Shading Accent 4"/>
    <w:basedOn w:val="TableNormal"/>
    <w:uiPriority w:val="60"/>
    <w:rsid w:val="001A7C58"/>
    <w:rPr>
      <w:color w:val="5F497A"/>
    </w:rPr>
    <w:tblPr>
      <w:tblStyleRowBandSize w:val="1"/>
      <w:tblStyleColBandSize w:val="1"/>
      <w:tblBorders>
        <w:top w:val="single" w:sz="8" w:space="0" w:color="8064A2"/>
        <w:bottom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MediumGrid3-Accent1">
    <w:name w:val="Medium Grid 3 Accent 1"/>
    <w:basedOn w:val="TableNormal"/>
    <w:uiPriority w:val="69"/>
    <w:rsid w:val="00DB7D13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7BFDE"/>
      </w:tcPr>
    </w:tblStylePr>
  </w:style>
  <w:style w:type="paragraph" w:styleId="Subtitle">
    <w:name w:val="Subtitle"/>
    <w:basedOn w:val="Normal"/>
    <w:next w:val="Normal"/>
    <w:link w:val="SubtitleChar"/>
    <w:uiPriority w:val="11"/>
    <w:qFormat/>
    <w:rsid w:val="00EF0A51"/>
    <w:pPr>
      <w:numPr>
        <w:ilvl w:val="1"/>
      </w:numPr>
    </w:pPr>
    <w:rPr>
      <w:rFonts w:ascii="Cambria" w:eastAsia="MS Gothic" w:hAnsi="Cambria"/>
      <w:i/>
      <w:iCs/>
      <w:color w:val="4F81BD"/>
      <w:spacing w:val="15"/>
      <w:sz w:val="24"/>
      <w:szCs w:val="24"/>
    </w:rPr>
  </w:style>
  <w:style w:type="character" w:customStyle="1" w:styleId="SubtitleChar">
    <w:name w:val="Subtitle Char"/>
    <w:link w:val="Subtitle"/>
    <w:uiPriority w:val="11"/>
    <w:rsid w:val="00EF0A51"/>
    <w:rPr>
      <w:rFonts w:ascii="Cambria" w:eastAsia="MS Gothic" w:hAnsi="Cambria" w:cs="Times New Roman"/>
      <w:i/>
      <w:iCs/>
      <w:color w:val="4F81BD"/>
      <w:spacing w:val="15"/>
      <w:sz w:val="24"/>
      <w:szCs w:val="24"/>
    </w:rPr>
  </w:style>
  <w:style w:type="character" w:customStyle="1" w:styleId="Heading3Char">
    <w:name w:val="Heading 3 Char"/>
    <w:aliases w:val="Interactive Heading 3 Char"/>
    <w:link w:val="Heading3"/>
    <w:uiPriority w:val="9"/>
    <w:rsid w:val="00613CBA"/>
    <w:rPr>
      <w:rFonts w:ascii="Cambria" w:eastAsia="MS Gothic" w:hAnsi="Cambria" w:cs="Times New Roman"/>
      <w:b/>
      <w:bCs/>
      <w:color w:val="FFFFFF"/>
      <w:sz w:val="24"/>
      <w:szCs w:val="24"/>
    </w:rPr>
  </w:style>
  <w:style w:type="paragraph" w:customStyle="1" w:styleId="InteractiveHeading">
    <w:name w:val="Interactive Heading"/>
    <w:basedOn w:val="Heading3"/>
    <w:next w:val="Heading3"/>
    <w:link w:val="InteractiveHeadingChar"/>
    <w:rsid w:val="00613CBA"/>
  </w:style>
  <w:style w:type="paragraph" w:styleId="Title">
    <w:name w:val="Title"/>
    <w:basedOn w:val="Normal"/>
    <w:next w:val="Normal"/>
    <w:link w:val="TitleChar"/>
    <w:uiPriority w:val="10"/>
    <w:qFormat/>
    <w:rsid w:val="00BA1DEA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MS Gothic" w:hAnsi="Cambria"/>
      <w:color w:val="17365D"/>
      <w:spacing w:val="5"/>
      <w:kern w:val="28"/>
      <w:sz w:val="52"/>
      <w:szCs w:val="52"/>
    </w:rPr>
  </w:style>
  <w:style w:type="character" w:customStyle="1" w:styleId="InteractiveHeadingChar">
    <w:name w:val="Interactive Heading Char"/>
    <w:link w:val="InteractiveHeading"/>
    <w:rsid w:val="00613CBA"/>
    <w:rPr>
      <w:rFonts w:ascii="Cambria" w:eastAsia="MS Gothic" w:hAnsi="Cambria" w:cs="Times New Roman"/>
      <w:b/>
      <w:bCs/>
      <w:color w:val="FFFFFF"/>
      <w:sz w:val="24"/>
      <w:szCs w:val="24"/>
    </w:rPr>
  </w:style>
  <w:style w:type="character" w:customStyle="1" w:styleId="TitleChar">
    <w:name w:val="Title Char"/>
    <w:link w:val="Title"/>
    <w:uiPriority w:val="10"/>
    <w:rsid w:val="00BA1DEA"/>
    <w:rPr>
      <w:rFonts w:ascii="Cambria" w:eastAsia="MS Gothic" w:hAnsi="Cambria" w:cs="Times New Roman"/>
      <w:color w:val="17365D"/>
      <w:spacing w:val="5"/>
      <w:kern w:val="28"/>
      <w:sz w:val="52"/>
      <w:szCs w:val="52"/>
    </w:rPr>
  </w:style>
  <w:style w:type="character" w:customStyle="1" w:styleId="Heading4Char">
    <w:name w:val="Heading 4 Char"/>
    <w:link w:val="Heading4"/>
    <w:uiPriority w:val="9"/>
    <w:rsid w:val="00F558EC"/>
    <w:rPr>
      <w:b/>
      <w:bCs/>
      <w:color w:val="000000"/>
      <w:sz w:val="24"/>
      <w:szCs w:val="24"/>
    </w:rPr>
  </w:style>
  <w:style w:type="character" w:customStyle="1" w:styleId="Heading5Char">
    <w:name w:val="Heading 5 Char"/>
    <w:link w:val="Heading5"/>
    <w:uiPriority w:val="9"/>
    <w:rsid w:val="00374834"/>
    <w:rPr>
      <w:rFonts w:ascii="Cambria" w:eastAsia="MS Gothic" w:hAnsi="Cambria" w:cs="Times New Roman"/>
      <w:color w:val="243F60"/>
    </w:rPr>
  </w:style>
  <w:style w:type="table" w:styleId="LightList">
    <w:name w:val="Light List"/>
    <w:basedOn w:val="TableNormal"/>
    <w:uiPriority w:val="61"/>
    <w:rsid w:val="000C11D2"/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paragraph" w:customStyle="1" w:styleId="Interactive">
    <w:name w:val="Interactive"/>
    <w:basedOn w:val="Heading4"/>
    <w:link w:val="InteractiveChar"/>
    <w:rsid w:val="00C224EF"/>
    <w:pPr>
      <w:shd w:val="clear" w:color="auto" w:fill="FF0000"/>
    </w:pPr>
    <w:rPr>
      <w:b w:val="0"/>
    </w:rPr>
  </w:style>
  <w:style w:type="paragraph" w:customStyle="1" w:styleId="Video">
    <w:name w:val="Video"/>
    <w:basedOn w:val="Normal"/>
    <w:link w:val="VideoChar"/>
    <w:rsid w:val="00C224EF"/>
    <w:pPr>
      <w:shd w:val="clear" w:color="auto" w:fill="4F6228"/>
    </w:pPr>
    <w:rPr>
      <w:b/>
      <w:color w:val="FFFFFF"/>
      <w:sz w:val="24"/>
      <w:szCs w:val="24"/>
    </w:rPr>
  </w:style>
  <w:style w:type="character" w:customStyle="1" w:styleId="InteractiveChar">
    <w:name w:val="Interactive Char"/>
    <w:link w:val="Interactive"/>
    <w:rsid w:val="00C224EF"/>
    <w:rPr>
      <w:b w:val="0"/>
      <w:bCs/>
      <w:color w:val="FFFFFF"/>
      <w:sz w:val="24"/>
      <w:szCs w:val="24"/>
      <w:shd w:val="clear" w:color="auto" w:fill="FF0000"/>
    </w:rPr>
  </w:style>
  <w:style w:type="paragraph" w:customStyle="1" w:styleId="Audio">
    <w:name w:val="Audio"/>
    <w:basedOn w:val="Normal"/>
    <w:link w:val="AudioChar"/>
    <w:rsid w:val="00C224EF"/>
    <w:pPr>
      <w:shd w:val="clear" w:color="auto" w:fill="984806"/>
    </w:pPr>
    <w:rPr>
      <w:b/>
      <w:color w:val="FFFFFF"/>
      <w:sz w:val="24"/>
      <w:szCs w:val="24"/>
    </w:rPr>
  </w:style>
  <w:style w:type="character" w:customStyle="1" w:styleId="VideoChar">
    <w:name w:val="Video Char"/>
    <w:link w:val="Video"/>
    <w:rsid w:val="00C224EF"/>
    <w:rPr>
      <w:b/>
      <w:color w:val="FFFFFF"/>
      <w:sz w:val="24"/>
      <w:szCs w:val="24"/>
      <w:shd w:val="clear" w:color="auto" w:fill="4F6228"/>
    </w:rPr>
  </w:style>
  <w:style w:type="character" w:customStyle="1" w:styleId="AudioChar">
    <w:name w:val="Audio Char"/>
    <w:link w:val="Audio"/>
    <w:rsid w:val="00C224EF"/>
    <w:rPr>
      <w:b/>
      <w:color w:val="FFFFFF"/>
      <w:sz w:val="24"/>
      <w:szCs w:val="24"/>
      <w:shd w:val="clear" w:color="auto" w:fill="984806"/>
    </w:rPr>
  </w:style>
  <w:style w:type="paragraph" w:styleId="NoSpacing">
    <w:name w:val="No Spacing"/>
    <w:uiPriority w:val="1"/>
    <w:qFormat/>
    <w:rsid w:val="00BB600B"/>
    <w:rPr>
      <w:sz w:val="22"/>
      <w:szCs w:val="22"/>
    </w:rPr>
  </w:style>
  <w:style w:type="character" w:customStyle="1" w:styleId="key">
    <w:name w:val="key"/>
    <w:basedOn w:val="DefaultParagraphFont"/>
    <w:rsid w:val="00022A73"/>
  </w:style>
  <w:style w:type="paragraph" w:styleId="TOCHeading">
    <w:name w:val="TOC Heading"/>
    <w:basedOn w:val="Heading1"/>
    <w:next w:val="Normal"/>
    <w:uiPriority w:val="39"/>
    <w:unhideWhenUsed/>
    <w:qFormat/>
    <w:rsid w:val="00127B23"/>
    <w:pPr>
      <w:spacing w:before="480" w:after="0"/>
      <w:outlineLvl w:val="9"/>
    </w:pPr>
    <w:rPr>
      <w:color w:val="365F91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127B2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127B23"/>
    <w:pPr>
      <w:spacing w:after="100"/>
      <w:ind w:left="220"/>
    </w:pPr>
  </w:style>
  <w:style w:type="table" w:styleId="MediumGrid1-Accent6">
    <w:name w:val="Medium Grid 1 Accent 6"/>
    <w:basedOn w:val="TableNormal"/>
    <w:uiPriority w:val="67"/>
    <w:rsid w:val="00ED645F"/>
    <w:tblPr>
      <w:tblStyleRowBandSize w:val="1"/>
      <w:tblStyleColBandSize w:val="1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  <w:insideV w:val="single" w:sz="8" w:space="0" w:color="F9B074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MediumGrid2">
    <w:name w:val="Medium Grid 2"/>
    <w:basedOn w:val="TableNormal"/>
    <w:uiPriority w:val="68"/>
    <w:rsid w:val="00ED645F"/>
    <w:rPr>
      <w:rFonts w:ascii="Cambria" w:eastAsia="MS Gothic" w:hAnsi="Cambria"/>
      <w:color w:val="000000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 w:color="000000"/>
          <w:insideV w:val="single" w:sz="6" w:space="0" w:color="00000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ColorfulGrid-Accent4">
    <w:name w:val="Colorful Grid Accent 4"/>
    <w:basedOn w:val="TableNormal"/>
    <w:uiPriority w:val="73"/>
    <w:rsid w:val="00ED645F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MediumShading1-Accent2">
    <w:name w:val="Medium Shading 1 Accent 2"/>
    <w:basedOn w:val="TableNormal"/>
    <w:uiPriority w:val="63"/>
    <w:rsid w:val="00E15A31"/>
    <w:tblPr>
      <w:tblStyleRowBandSize w:val="1"/>
      <w:tblStyleColBandSize w:val="1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2B481F"/>
    <w:tblPr>
      <w:tblStyleRowBandSize w:val="1"/>
      <w:tblStyleColBandSize w:val="1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TOC3">
    <w:name w:val="toc 3"/>
    <w:basedOn w:val="Normal"/>
    <w:next w:val="Normal"/>
    <w:autoRedefine/>
    <w:uiPriority w:val="39"/>
    <w:unhideWhenUsed/>
    <w:qFormat/>
    <w:rsid w:val="004C5F77"/>
    <w:pPr>
      <w:spacing w:after="100"/>
      <w:ind w:left="440"/>
    </w:pPr>
    <w:rPr>
      <w:lang w:eastAsia="ja-JP"/>
    </w:rPr>
  </w:style>
  <w:style w:type="paragraph" w:styleId="TOC4">
    <w:name w:val="toc 4"/>
    <w:basedOn w:val="Normal"/>
    <w:next w:val="Normal"/>
    <w:autoRedefine/>
    <w:uiPriority w:val="39"/>
    <w:unhideWhenUsed/>
    <w:rsid w:val="004C5F77"/>
    <w:pPr>
      <w:spacing w:after="100"/>
      <w:ind w:left="660"/>
    </w:pPr>
  </w:style>
  <w:style w:type="character" w:customStyle="1" w:styleId="Heading6Char">
    <w:name w:val="Heading 6 Char"/>
    <w:link w:val="Heading6"/>
    <w:uiPriority w:val="9"/>
    <w:semiHidden/>
    <w:rsid w:val="004C5F77"/>
    <w:rPr>
      <w:rFonts w:ascii="Cambria" w:eastAsia="MS Gothic" w:hAnsi="Cambria" w:cs="Times New Roman"/>
      <w:i/>
      <w:iCs/>
      <w:color w:val="243F60"/>
    </w:rPr>
  </w:style>
  <w:style w:type="character" w:styleId="IntenseReference">
    <w:name w:val="Intense Reference"/>
    <w:uiPriority w:val="32"/>
    <w:qFormat/>
    <w:rsid w:val="00657CEB"/>
    <w:rPr>
      <w:b/>
      <w:bCs/>
      <w:smallCaps/>
      <w:color w:val="C0504D"/>
      <w:spacing w:val="5"/>
      <w:u w:val="single"/>
    </w:rPr>
  </w:style>
  <w:style w:type="table" w:styleId="MediumShading1-Accent4">
    <w:name w:val="Medium Shading 1 Accent 4"/>
    <w:basedOn w:val="TableNormal"/>
    <w:uiPriority w:val="63"/>
    <w:rsid w:val="006F5A6E"/>
    <w:tblPr>
      <w:tblStyleRowBandSize w:val="1"/>
      <w:tblStyleColBandSize w:val="1"/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990096"/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6">
    <w:name w:val="Light List Accent 6"/>
    <w:basedOn w:val="TableNormal"/>
    <w:uiPriority w:val="61"/>
    <w:rsid w:val="00413CBF"/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</w:style>
  <w:style w:type="character" w:styleId="UnresolvedMention">
    <w:name w:val="Unresolved Mention"/>
    <w:uiPriority w:val="99"/>
    <w:semiHidden/>
    <w:unhideWhenUsed/>
    <w:rsid w:val="00732CD2"/>
    <w:rPr>
      <w:color w:val="808080"/>
      <w:shd w:val="clear" w:color="auto" w:fill="E6E6E6"/>
    </w:rPr>
  </w:style>
  <w:style w:type="character" w:styleId="Emphasis">
    <w:name w:val="Emphasis"/>
    <w:basedOn w:val="DefaultParagraphFont"/>
    <w:uiPriority w:val="20"/>
    <w:qFormat/>
    <w:rsid w:val="00EF1FF4"/>
    <w:rPr>
      <w:i/>
      <w:iCs/>
    </w:rPr>
  </w:style>
  <w:style w:type="paragraph" w:styleId="NormalWeb">
    <w:name w:val="Normal (Web)"/>
    <w:basedOn w:val="Normal"/>
    <w:uiPriority w:val="99"/>
    <w:unhideWhenUsed/>
    <w:rsid w:val="00EF1FF4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table" w:styleId="TableGridLight">
    <w:name w:val="Grid Table Light"/>
    <w:basedOn w:val="TableNormal"/>
    <w:uiPriority w:val="40"/>
    <w:rsid w:val="00537590"/>
    <w:rPr>
      <w:rFonts w:ascii="Cambria" w:hAnsi="Cambria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537590"/>
    <w:rPr>
      <w:rFonts w:ascii="Cambria" w:hAnsi="Cambria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rFonts w:cs="Times New Roman"/>
        <w:b/>
        <w:bCs/>
      </w:rPr>
    </w:tblStylePr>
    <w:tblStylePr w:type="lastRow">
      <w:rPr>
        <w:rFonts w:cs="Times New Roman"/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shd w:val="clear" w:color="auto" w:fill="F2F2F2" w:themeFill="background1" w:themeFillShade="F2"/>
      </w:tcPr>
    </w:tblStylePr>
    <w:tblStylePr w:type="band1Horz">
      <w:rPr>
        <w:rFonts w:cs="Times New Roman"/>
      </w:rPr>
      <w:tblPr/>
      <w:tcPr>
        <w:shd w:val="clear" w:color="auto" w:fill="F2F2F2" w:themeFill="background1" w:themeFillShade="F2"/>
      </w:tcPr>
    </w:tblStylePr>
  </w:style>
  <w:style w:type="paragraph" w:styleId="Revision">
    <w:name w:val="Revision"/>
    <w:hidden/>
    <w:uiPriority w:val="99"/>
    <w:semiHidden/>
    <w:rsid w:val="00994F3F"/>
    <w:rPr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C32F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2F69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C32F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2F69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359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3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6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5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8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76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2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544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568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9309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937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7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28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4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32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42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277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71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025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9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0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60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80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0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0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97236">
          <w:marLeft w:val="12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39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160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785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4497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492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9947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8740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92160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293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93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0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72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1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0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83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65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2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makelly\LOCALS~1\Temp\notes6030C8\New%20Development%20Lesson%20Scrip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  <Info xmlns="b080e398-504a-455e-8784-9eefb4191c5c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84EFCBF1699BA46984AFBF39EFC7AAF" ma:contentTypeVersion="6" ma:contentTypeDescription="Create a new document." ma:contentTypeScope="" ma:versionID="756f61f81b1c775ebbb05f4afc25e610">
  <xsd:schema xmlns:xsd="http://www.w3.org/2001/XMLSchema" xmlns:xs="http://www.w3.org/2001/XMLSchema" xmlns:p="http://schemas.microsoft.com/office/2006/metadata/properties" xmlns:ns1="http://schemas.microsoft.com/sharepoint/v3" xmlns:ns2="87dae68a-7165-4ece-96db-146552f1d3d5" xmlns:ns3="b080e398-504a-455e-8784-9eefb4191c5c" targetNamespace="http://schemas.microsoft.com/office/2006/metadata/properties" ma:root="true" ma:fieldsID="6bf74d6f4d943585437d602bad40e09e" ns1:_="" ns2:_="" ns3:_="">
    <xsd:import namespace="http://schemas.microsoft.com/sharepoint/v3"/>
    <xsd:import namespace="87dae68a-7165-4ece-96db-146552f1d3d5"/>
    <xsd:import namespace="b080e398-504a-455e-8784-9eefb4191c5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Info" minOccurs="0"/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13" nillable="true" ma:displayName="Scheduling Start Date" ma:description="Scheduling Start Date is a site column created by the Publishing feature. It is used to specify the date and time on which this page will first appear to site visitors." ma:internalName="PublishingStartDate">
      <xsd:simpleType>
        <xsd:restriction base="dms:Unknown"/>
      </xsd:simpleType>
    </xsd:element>
    <xsd:element name="PublishingExpirationDate" ma:index="14" nillable="true" ma:displayName="Scheduling End Date" ma:description="Scheduling End Date is a site column created by the Publishing feature. It is used to specify the date and time on which this page will no longer appear to site visitors." ma:internalName="PublishingExpirationDat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7dae68a-7165-4ece-96db-146552f1d3d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80e398-504a-455e-8784-9eefb4191c5c" elementFormDefault="qualified">
    <xsd:import namespace="http://schemas.microsoft.com/office/2006/documentManagement/types"/>
    <xsd:import namespace="http://schemas.microsoft.com/office/infopath/2007/PartnerControls"/>
    <xsd:element name="Info" ma:index="12" nillable="true" ma:displayName="Info" ma:internalName="Info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2F86D5A-DBDC-414C-94AE-945BF33E4250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b080e398-504a-455e-8784-9eefb4191c5c"/>
  </ds:schemaRefs>
</ds:datastoreItem>
</file>

<file path=customXml/itemProps2.xml><?xml version="1.0" encoding="utf-8"?>
<ds:datastoreItem xmlns:ds="http://schemas.openxmlformats.org/officeDocument/2006/customXml" ds:itemID="{8834D260-0D0D-4398-8254-B9243F159831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E5648E1D-C680-4D6D-93D2-3FEAFE0CC6C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2607098-F7DE-4A57-9C7D-9C048F236B0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87dae68a-7165-4ece-96db-146552f1d3d5"/>
    <ds:schemaRef ds:uri="b080e398-504a-455e-8784-9eefb4191c5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New Development Lesson Script</Template>
  <TotalTime>2</TotalTime>
  <Pages>4</Pages>
  <Words>821</Words>
  <Characters>4686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Lesson Script Template</vt:lpstr>
    </vt:vector>
  </TitlesOfParts>
  <Company>Florida Virtual School</Company>
  <LinksUpToDate>false</LinksUpToDate>
  <CharactersWithSpaces>5497</CharactersWithSpaces>
  <SharedDoc>false</SharedDoc>
  <HLinks>
    <vt:vector size="6" baseType="variant">
      <vt:variant>
        <vt:i4>458810</vt:i4>
      </vt:variant>
      <vt:variant>
        <vt:i4>0</vt:i4>
      </vt:variant>
      <vt:variant>
        <vt:i4>0</vt:i4>
      </vt:variant>
      <vt:variant>
        <vt:i4>5</vt:i4>
      </vt:variant>
      <vt:variant>
        <vt:lpwstr>http://dev.flvs.net/webdav/educator_chemistry1_v18_gs/module01/lesson03/01_03_05.htm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Lesson Script Template</dc:title>
  <dc:subject/>
  <dc:creator>makelly</dc:creator>
  <cp:keywords/>
  <cp:lastModifiedBy>Wang, Xiaoying</cp:lastModifiedBy>
  <cp:revision>5</cp:revision>
  <cp:lastPrinted>2008-09-21T22:27:00Z</cp:lastPrinted>
  <dcterms:created xsi:type="dcterms:W3CDTF">2021-07-14T04:44:00Z</dcterms:created>
  <dcterms:modified xsi:type="dcterms:W3CDTF">2021-07-14T04:46:00Z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0x010100384EFCBF1699BA46984AFBF39EFC7AAF</vt:lpwstr>
  </property>
</Properties>
</file>